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z9+QjQ=="/>
          </w:sdtPr>
          <w:sdtContent>
            <w:tc>
              <w:tcPr>
                <w:tcW w:w="2549" w:type="dxa"/>
              </w:tcPr>
              <w:p w:rsidRPr="008179F0" w:rsidR="008179F0" w:rsidP="00D54DEE" w:rsidRDefault="00F23C0D" w14:paraId="0041B603" w14:textId="56B3571A">
                <w:pPr>
                  <w:contextualSpacing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z9+QjQ=="/>
          </w:sdtPr>
          <w:sdtContent>
            <w:tc>
              <w:tcPr>
                <w:tcW w:w="2549" w:type="dxa"/>
              </w:tcPr>
              <w:p w:rsidRPr="008179F0" w:rsidR="008179F0" w:rsidP="00D54DEE" w:rsidRDefault="00F23C0D" w14:paraId="73F0484F" w14:textId="29E3BC42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z9+QjQ=="/>
          </w:sdtPr>
          <w:sdtContent>
            <w:tc>
              <w:tcPr>
                <w:tcW w:w="2549" w:type="dxa"/>
              </w:tcPr>
              <w:p w:rsidRPr="008179F0" w:rsidR="008179F0" w:rsidP="00D54DEE" w:rsidRDefault="00F23C0D" w14:paraId="65EC1B88" w14:textId="038E3397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z9+QjQ=="/>
          </w:sdtPr>
          <w:sdtContent>
            <w:tc>
              <w:tcPr>
                <w:tcW w:w="2549" w:type="dxa"/>
              </w:tcPr>
              <w:p w:rsidRPr="008179F0" w:rsidR="008179F0" w:rsidP="00D54DEE" w:rsidRDefault="00F23C0D" w14:paraId="2DE9237F" w14:textId="1B45D57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 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F23C0D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749" w:type="dxa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14"/>
        <w:gridCol w:w="2172"/>
        <w:gridCol w:w="977"/>
        <w:gridCol w:w="977"/>
        <w:gridCol w:w="869"/>
        <w:gridCol w:w="650"/>
        <w:gridCol w:w="1307"/>
        <w:gridCol w:w="594"/>
        <w:gridCol w:w="679"/>
        <w:gridCol w:w="1610"/>
      </w:tblGrid>
      <w:tr w:rsidRPr="00DB3913" w:rsidR="009F006A" w:rsidTr="009F006A" w14:paraId="1CE1B975" w14:textId="77777777">
        <w:trPr>
          <w:trHeight w:val="593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52AA8E1E2BC54C90B0E68D8A29BA8237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14" w:type="dxa"/>
                <w:tcBorders>
                  <w:bottom w:val="single" w:color="auto" w:sz="4" w:space="0"/>
                </w:tcBorders>
                <w:vAlign w:val="bottom"/>
              </w:tcPr>
              <w:p w:rsidRPr="00DB3913" w:rsidR="009F006A" w:rsidP="00D54DEE" w:rsidRDefault="009F006A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52AA8E1E2BC54C90B0E68D8A29BA8237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172" w:type="dxa"/>
                <w:tcBorders>
                  <w:bottom w:val="single" w:color="auto" w:sz="4" w:space="0"/>
                </w:tcBorders>
                <w:vAlign w:val="bottom"/>
              </w:tcPr>
              <w:p w:rsidRPr="00DB3913" w:rsidR="009F006A" w:rsidP="00D54DEE" w:rsidRDefault="009F006A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id w:val="1869026539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CO2ePerUnit_Lbl[1]" w:storeItemID="{AF7A6226-6056-400F-ADDA-E1ADA7C08250}" w16sdtdh:storeItemChecksum="z9+QjQ=="/>
          </w:sdtPr>
          <w:sdtContent>
            <w:tc>
              <w:tcPr>
                <w:tcW w:w="977" w:type="dxa"/>
                <w:tcBorders>
                  <w:bottom w:val="single" w:color="auto" w:sz="4" w:space="0"/>
                </w:tcBorders>
                <w:vAlign w:val="bottom"/>
              </w:tcPr>
              <w:p w:rsidR="009F006A" w:rsidP="00794606" w:rsidRDefault="00F23C0D" w14:paraId="6A0C841E" w14:textId="7BFE73A5">
                <w:pPr>
                  <w:pStyle w:val="Heading1"/>
                  <w:jc w:val="right"/>
                </w:pPr>
                <w:r>
                  <w:t>CO2ePerUnit_Lbl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52AA8E1E2BC54C90B0E68D8A29BA8237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977" w:type="dxa"/>
                <w:tcBorders>
                  <w:bottom w:val="single" w:color="auto" w:sz="4" w:space="0"/>
                </w:tcBorders>
                <w:vAlign w:val="bottom"/>
              </w:tcPr>
              <w:p w:rsidRPr="00DB3913" w:rsidR="009F006A" w:rsidP="00D54DEE" w:rsidRDefault="009F006A" w14:paraId="11A668DE" w14:textId="61C8A91C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52AA8E1E2BC54C90B0E68D8A29BA8237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869" w:type="dxa"/>
                <w:tcBorders>
                  <w:bottom w:val="single" w:color="auto" w:sz="4" w:space="0"/>
                </w:tcBorders>
                <w:vAlign w:val="bottom"/>
              </w:tcPr>
              <w:p w:rsidRPr="00DB3913" w:rsidR="009F006A" w:rsidP="00D54DEE" w:rsidRDefault="009F006A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0" w:type="dxa"/>
            <w:tcBorders>
              <w:bottom w:val="single" w:color="auto" w:sz="4" w:space="0"/>
            </w:tcBorders>
            <w:vAlign w:val="bottom"/>
          </w:tcPr>
          <w:p w:rsidRPr="00DB3913" w:rsidR="009F006A" w:rsidP="00D54DEE" w:rsidRDefault="009F006A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52AA8E1E2BC54C90B0E68D8A29BA8237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07" w:type="dxa"/>
                <w:tcBorders>
                  <w:bottom w:val="single" w:color="auto" w:sz="4" w:space="0"/>
                </w:tcBorders>
                <w:vAlign w:val="bottom"/>
              </w:tcPr>
              <w:p w:rsidRPr="00DB3913" w:rsidR="009F006A" w:rsidP="00D54DEE" w:rsidRDefault="009F006A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594" w:type="dxa"/>
            <w:tcBorders>
              <w:bottom w:val="single" w:color="auto" w:sz="4" w:space="0"/>
            </w:tcBorders>
            <w:vAlign w:val="bottom"/>
          </w:tcPr>
          <w:p w:rsidRPr="00DB3913" w:rsidR="009F006A" w:rsidP="00D54DEE" w:rsidRDefault="009F006A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52AA8E1E2BC54C90B0E68D8A29BA8237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679" w:type="dxa"/>
                <w:tcBorders>
                  <w:bottom w:val="single" w:color="auto" w:sz="4" w:space="0"/>
                </w:tcBorders>
                <w:vAlign w:val="bottom"/>
              </w:tcPr>
              <w:p w:rsidRPr="00DB3913" w:rsidR="009F006A" w:rsidP="00D54DEE" w:rsidRDefault="009F006A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52AA8E1E2BC54C90B0E68D8A29BA8237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10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9F006A" w:rsidP="00D54DEE" w:rsidRDefault="009F006A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9F006A" w:rsidTr="009F006A" w14:paraId="0EC5B037" w14:textId="77777777">
        <w:trPr>
          <w:trHeight w:val="197"/>
          <w:jc w:val="right"/>
        </w:trPr>
        <w:tc>
          <w:tcPr>
            <w:tcW w:w="914" w:type="dxa"/>
            <w:tcBorders>
              <w:top w:val="single" w:color="auto" w:sz="4" w:space="0"/>
            </w:tcBorders>
          </w:tcPr>
          <w:p w:rsidRPr="00FD3C3E" w:rsidR="009F006A" w:rsidP="00772EA7" w:rsidRDefault="009F006A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single" w:color="auto" w:sz="4" w:space="0"/>
            </w:tcBorders>
          </w:tcPr>
          <w:p w:rsidRPr="00FD3C3E" w:rsidR="009F006A" w:rsidP="00772EA7" w:rsidRDefault="009F006A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single" w:color="auto" w:sz="4" w:space="0"/>
            </w:tcBorders>
          </w:tcPr>
          <w:p w:rsidRPr="00FD3C3E" w:rsidR="009F006A" w:rsidP="00772EA7" w:rsidRDefault="009F006A" w14:paraId="0168F95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single" w:color="auto" w:sz="4" w:space="0"/>
            </w:tcBorders>
          </w:tcPr>
          <w:p w:rsidRPr="00FD3C3E" w:rsidR="009F006A" w:rsidP="00772EA7" w:rsidRDefault="009F006A" w14:paraId="52A37D27" w14:textId="7D3550C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color="auto" w:sz="4" w:space="0"/>
            </w:tcBorders>
          </w:tcPr>
          <w:p w:rsidRPr="00FD3C3E" w:rsidR="009F006A" w:rsidP="00772EA7" w:rsidRDefault="009F006A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color="auto" w:sz="4" w:space="0"/>
            </w:tcBorders>
          </w:tcPr>
          <w:p w:rsidRPr="00FD3C3E" w:rsidR="009F006A" w:rsidP="00772EA7" w:rsidRDefault="009F006A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color="auto" w:sz="4" w:space="0"/>
            </w:tcBorders>
          </w:tcPr>
          <w:p w:rsidRPr="00FD3C3E" w:rsidR="009F006A" w:rsidP="00772EA7" w:rsidRDefault="009F006A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color="auto" w:sz="4" w:space="0"/>
            </w:tcBorders>
          </w:tcPr>
          <w:p w:rsidRPr="00FD3C3E" w:rsidR="009F006A" w:rsidP="00772EA7" w:rsidRDefault="009F006A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single" w:color="auto" w:sz="4" w:space="0"/>
            </w:tcBorders>
          </w:tcPr>
          <w:p w:rsidRPr="00FD3C3E" w:rsidR="009F006A" w:rsidP="00772EA7" w:rsidRDefault="009F006A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9F006A" w:rsidP="00772EA7" w:rsidRDefault="009F006A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3A00A91ABD6B4187B2EFBAAA22FF1306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9F006A" w:rsidTr="009F006A" w14:paraId="2E5EEEAC" w14:textId="77777777">
                <w:trPr>
                  <w:trHeight w:val="246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0493E9A629A449ECB701C46837BBA07F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14" w:type="dxa"/>
                      </w:tcPr>
                      <w:p w:rsidRPr="00DA1FBA" w:rsidR="009F006A" w:rsidP="00F23C0D" w:rsidRDefault="009F006A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864266E4711943AE981991373F896A97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172" w:type="dxa"/>
                      </w:tcPr>
                      <w:p w:rsidRPr="00DA1FBA" w:rsidR="009F006A" w:rsidP="00F23C0D" w:rsidRDefault="009F006A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CO2ePerUnit_Line"/>
                    <w:tag w:val="#Nav: Standard_Sales_Invoice/1306"/>
                    <w:id w:val="-1825511870"/>
                    <w:placeholder>
                      <w:docPart w:val="DefaultPlaceholder_-1854013440"/>
                    </w:placeholder>
                    <w15:dataBinding w:prefixMappings="xmlns:ns0='urn:microsoft-dynamics-nav/reports/Standard_Sales_Invoice/1306/' " w:xpath="/ns0:NavWordReportXmlPart[1]/ns0:Header[1]/ns0:Line[1]/ns0:CO2ePerUnit_Line[1]" w:storeItemID="{AF7A6226-6056-400F-ADDA-E1ADA7C08250}" w16sdtdh:storeItemChecksum="z9+QjQ=="/>
                  </w:sdtPr>
                  <w:sdtContent>
                    <w:tc>
                      <w:tcPr>
                        <w:tcW w:w="977" w:type="dxa"/>
                      </w:tcPr>
                      <w:p w:rsidR="009F006A" w:rsidP="00F23C0D" w:rsidRDefault="00F23C0D" w14:paraId="3A0B4E3E" w14:textId="13DAAFD3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CO2ePerUnit_Line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52AA8E1E2BC54C90B0E68D8A29BA8237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977" w:type="dxa"/>
                      </w:tcPr>
                      <w:p w:rsidRPr="00DA1FBA" w:rsidR="009F006A" w:rsidP="00F23C0D" w:rsidRDefault="009F006A" w14:paraId="5F7A16C2" w14:textId="3332AC5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656ED8E0B7934C35A301C87A3834988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869" w:type="dxa"/>
                      </w:tcPr>
                      <w:p w:rsidRPr="00DA1FBA" w:rsidR="009F006A" w:rsidP="00F23C0D" w:rsidRDefault="009F006A" w14:paraId="69C803CA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43B2085F5CC649CBBCB46BD5B9CD5CF1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50" w:type="dxa"/>
                      </w:tcPr>
                      <w:p w:rsidRPr="00DA1FBA" w:rsidR="009F006A" w:rsidP="00F23C0D" w:rsidRDefault="009F006A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26EDF7C188114A78ABBB47FED0AA04EB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07" w:type="dxa"/>
                      </w:tcPr>
                      <w:p w:rsidRPr="00DA1FBA" w:rsidR="009F006A" w:rsidP="00F23C0D" w:rsidRDefault="009F006A" w14:paraId="58BCF64C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D7F48711A7414C33A065B04E7A4D44FE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594" w:type="dxa"/>
                      </w:tcPr>
                      <w:p w:rsidRPr="00DA1FBA" w:rsidR="009F006A" w:rsidP="00F23C0D" w:rsidRDefault="009F006A" w14:paraId="64419C1F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E9B1201D1FED484888A4944754B70C4B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679" w:type="dxa"/>
                      </w:tcPr>
                      <w:p w:rsidRPr="00DA1FBA" w:rsidR="009F006A" w:rsidP="00F23C0D" w:rsidRDefault="009F006A" w14:paraId="440F3B49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871C4D7988934FF29D6D5AF80F8E33B3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10" w:type="dxa"/>
                        <w:tcMar>
                          <w:right w:w="0" w:type="dxa"/>
                        </w:tcMar>
                      </w:tcPr>
                      <w:p w:rsidRPr="00DA1FBA" w:rsidR="009F006A" w:rsidP="00F23C0D" w:rsidRDefault="009F006A" w14:paraId="17623A30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9F006A" w:rsidTr="009F006A" w14:paraId="573CB31E" w14:textId="77777777">
        <w:trPr>
          <w:trHeight w:val="246"/>
          <w:jc w:val="right"/>
        </w:trPr>
        <w:tc>
          <w:tcPr>
            <w:tcW w:w="914" w:type="dxa"/>
          </w:tcPr>
          <w:p w:rsidRPr="00FD3C3E" w:rsidR="009F006A" w:rsidP="00D54DEE" w:rsidRDefault="009F006A" w14:paraId="0AF70EE9" w14:textId="77777777">
            <w:pPr>
              <w:pStyle w:val="NoSpacing"/>
            </w:pPr>
          </w:p>
        </w:tc>
        <w:tc>
          <w:tcPr>
            <w:tcW w:w="2172" w:type="dxa"/>
          </w:tcPr>
          <w:p w:rsidRPr="00FD3C3E" w:rsidR="009F006A" w:rsidP="00D54DEE" w:rsidRDefault="009F006A" w14:paraId="4303ACA1" w14:textId="77777777">
            <w:pPr>
              <w:pStyle w:val="NoSpacing"/>
            </w:pPr>
          </w:p>
        </w:tc>
        <w:tc>
          <w:tcPr>
            <w:tcW w:w="977" w:type="dxa"/>
          </w:tcPr>
          <w:p w:rsidRPr="00FD3C3E" w:rsidR="009F006A" w:rsidP="00D54DEE" w:rsidRDefault="009F006A" w14:paraId="58D0251C" w14:textId="77777777">
            <w:pPr>
              <w:pStyle w:val="NoSpacing"/>
            </w:pPr>
          </w:p>
        </w:tc>
        <w:tc>
          <w:tcPr>
            <w:tcW w:w="977" w:type="dxa"/>
          </w:tcPr>
          <w:p w:rsidRPr="00FD3C3E" w:rsidR="009F006A" w:rsidP="00D54DEE" w:rsidRDefault="009F006A" w14:paraId="7F0267DD" w14:textId="5EC5796D">
            <w:pPr>
              <w:pStyle w:val="NoSpacing"/>
            </w:pPr>
          </w:p>
        </w:tc>
        <w:tc>
          <w:tcPr>
            <w:tcW w:w="869" w:type="dxa"/>
          </w:tcPr>
          <w:p w:rsidRPr="00FD3C3E" w:rsidR="009F006A" w:rsidP="00D54DEE" w:rsidRDefault="009F006A" w14:paraId="1A577F26" w14:textId="77777777">
            <w:pPr>
              <w:pStyle w:val="NoSpacing"/>
            </w:pPr>
          </w:p>
        </w:tc>
        <w:tc>
          <w:tcPr>
            <w:tcW w:w="650" w:type="dxa"/>
          </w:tcPr>
          <w:p w:rsidRPr="00FD3C3E" w:rsidR="009F006A" w:rsidP="00D54DEE" w:rsidRDefault="009F006A" w14:paraId="29B5A401" w14:textId="77777777">
            <w:pPr>
              <w:pStyle w:val="NoSpacing"/>
            </w:pPr>
          </w:p>
        </w:tc>
        <w:tc>
          <w:tcPr>
            <w:tcW w:w="1307" w:type="dxa"/>
          </w:tcPr>
          <w:p w:rsidRPr="00FD3C3E" w:rsidR="009F006A" w:rsidP="00D54DEE" w:rsidRDefault="009F006A" w14:paraId="386193FA" w14:textId="77777777">
            <w:pPr>
              <w:pStyle w:val="NoSpacing"/>
            </w:pPr>
          </w:p>
        </w:tc>
        <w:tc>
          <w:tcPr>
            <w:tcW w:w="594" w:type="dxa"/>
          </w:tcPr>
          <w:p w:rsidRPr="00FD3C3E" w:rsidR="009F006A" w:rsidP="00D54DEE" w:rsidRDefault="009F006A" w14:paraId="1276C0F4" w14:textId="77777777">
            <w:pPr>
              <w:pStyle w:val="NoSpacing"/>
            </w:pPr>
          </w:p>
        </w:tc>
        <w:tc>
          <w:tcPr>
            <w:tcW w:w="679" w:type="dxa"/>
          </w:tcPr>
          <w:p w:rsidRPr="00FD3C3E" w:rsidR="009F006A" w:rsidP="00D54DEE" w:rsidRDefault="009F006A" w14:paraId="70D51007" w14:textId="77777777">
            <w:pPr>
              <w:pStyle w:val="NoSpacing"/>
            </w:pPr>
          </w:p>
        </w:tc>
        <w:tc>
          <w:tcPr>
            <w:tcW w:w="1610" w:type="dxa"/>
            <w:tcMar>
              <w:right w:w="0" w:type="dxa"/>
            </w:tcMar>
          </w:tcPr>
          <w:p w:rsidRPr="00FD3C3E" w:rsidR="009F006A" w:rsidP="00D54DEE" w:rsidRDefault="009F006A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 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3A00A91ABD6B4187B2EFBAAA22FF1306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9F006A" w:rsidTr="009F006A" w14:paraId="2BFBA2EB" w14:textId="77777777">
                <w:trPr>
                  <w:trHeight w:val="246"/>
                  <w:jc w:val="right"/>
                </w:trPr>
                <w:tc>
                  <w:tcPr>
                    <w:tcW w:w="914" w:type="dxa"/>
                  </w:tcPr>
                  <w:p w:rsidRPr="00FD3C3E" w:rsidR="009F006A" w:rsidP="00D54DEE" w:rsidRDefault="009F006A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172" w:type="dxa"/>
                  </w:tcPr>
                  <w:p w:rsidRPr="00FD3C3E" w:rsidR="009F006A" w:rsidP="00D54DEE" w:rsidRDefault="009F006A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977" w:type="dxa"/>
                  </w:tcPr>
                  <w:p w:rsidRPr="00FD3C3E" w:rsidR="009F006A" w:rsidP="00D54DEE" w:rsidRDefault="009F006A" w14:paraId="7C3191D3" w14:textId="77777777">
                    <w:pPr>
                      <w:pStyle w:val="NoSpacing"/>
                    </w:pPr>
                  </w:p>
                </w:tc>
                <w:tc>
                  <w:tcPr>
                    <w:tcW w:w="977" w:type="dxa"/>
                  </w:tcPr>
                  <w:p w:rsidRPr="00FD3C3E" w:rsidR="009F006A" w:rsidP="00D54DEE" w:rsidRDefault="009F006A" w14:paraId="26CAAB1B" w14:textId="442C8D32">
                    <w:pPr>
                      <w:pStyle w:val="NoSpacing"/>
                    </w:pPr>
                  </w:p>
                </w:tc>
                <w:tc>
                  <w:tcPr>
                    <w:tcW w:w="869" w:type="dxa"/>
                  </w:tcPr>
                  <w:p w:rsidRPr="00FD3C3E" w:rsidR="009F006A" w:rsidP="00D54DEE" w:rsidRDefault="009F006A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50" w:type="dxa"/>
                  </w:tcPr>
                  <w:p w:rsidRPr="00FD3C3E" w:rsidR="009F006A" w:rsidP="00D54DEE" w:rsidRDefault="009F006A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52AA8E1E2BC54C90B0E68D8A29BA823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580" w:type="dxa"/>
                        <w:gridSpan w:val="3"/>
                      </w:tcPr>
                      <w:p w:rsidRPr="00FD3C3E" w:rsidR="009F006A" w:rsidP="00F23C0D" w:rsidRDefault="009F006A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52AA8E1E2BC54C90B0E68D8A29BA823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10" w:type="dxa"/>
                        <w:tcMar>
                          <w:right w:w="0" w:type="dxa"/>
                        </w:tcMar>
                      </w:tcPr>
                      <w:p w:rsidRPr="00FD3C3E" w:rsidR="009F006A" w:rsidP="00F23C0D" w:rsidRDefault="009F006A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9F006A" w:rsidTr="009F006A" w14:paraId="518508DB" w14:textId="77777777">
        <w:trPr>
          <w:trHeight w:val="122"/>
          <w:jc w:val="right"/>
        </w:trPr>
        <w:tc>
          <w:tcPr>
            <w:tcW w:w="914" w:type="dxa"/>
          </w:tcPr>
          <w:p w:rsidRPr="00FD3C3E" w:rsidR="009F006A" w:rsidP="00D54DEE" w:rsidRDefault="009F006A" w14:paraId="6FA5D39B" w14:textId="77777777">
            <w:pPr>
              <w:pStyle w:val="NoSpacing"/>
            </w:pPr>
          </w:p>
        </w:tc>
        <w:tc>
          <w:tcPr>
            <w:tcW w:w="2172" w:type="dxa"/>
          </w:tcPr>
          <w:p w:rsidRPr="00FD3C3E" w:rsidR="009F006A" w:rsidP="00D54DEE" w:rsidRDefault="009F006A" w14:paraId="47B3D107" w14:textId="77777777">
            <w:pPr>
              <w:pStyle w:val="NoSpacing"/>
            </w:pPr>
          </w:p>
        </w:tc>
        <w:tc>
          <w:tcPr>
            <w:tcW w:w="977" w:type="dxa"/>
          </w:tcPr>
          <w:p w:rsidRPr="00FD3C3E" w:rsidR="009F006A" w:rsidP="00D54DEE" w:rsidRDefault="009F006A" w14:paraId="6292B088" w14:textId="77777777">
            <w:pPr>
              <w:pStyle w:val="NoSpacing"/>
            </w:pPr>
          </w:p>
        </w:tc>
        <w:tc>
          <w:tcPr>
            <w:tcW w:w="977" w:type="dxa"/>
          </w:tcPr>
          <w:p w:rsidRPr="00FD3C3E" w:rsidR="009F006A" w:rsidP="00D54DEE" w:rsidRDefault="009F006A" w14:paraId="5866CCCA" w14:textId="14B4439E">
            <w:pPr>
              <w:pStyle w:val="NoSpacing"/>
            </w:pPr>
          </w:p>
        </w:tc>
        <w:tc>
          <w:tcPr>
            <w:tcW w:w="869" w:type="dxa"/>
          </w:tcPr>
          <w:p w:rsidRPr="00FD3C3E" w:rsidR="009F006A" w:rsidP="00D54DEE" w:rsidRDefault="009F006A" w14:paraId="7ACB33A7" w14:textId="77777777">
            <w:pPr>
              <w:pStyle w:val="NoSpacing"/>
            </w:pPr>
          </w:p>
        </w:tc>
        <w:tc>
          <w:tcPr>
            <w:tcW w:w="650" w:type="dxa"/>
          </w:tcPr>
          <w:p w:rsidRPr="00FD3C3E" w:rsidR="009F006A" w:rsidP="00D54DEE" w:rsidRDefault="009F006A" w14:paraId="60897870" w14:textId="77777777">
            <w:pPr>
              <w:pStyle w:val="NoSpacing"/>
            </w:pPr>
          </w:p>
        </w:tc>
        <w:tc>
          <w:tcPr>
            <w:tcW w:w="2580" w:type="dxa"/>
            <w:gridSpan w:val="3"/>
          </w:tcPr>
          <w:p w:rsidRPr="00FD3C3E" w:rsidR="009F006A" w:rsidP="00D54DEE" w:rsidRDefault="009F006A" w14:paraId="14DE5AC0" w14:textId="77777777">
            <w:pPr>
              <w:pStyle w:val="NoSpacing"/>
            </w:pPr>
          </w:p>
        </w:tc>
        <w:tc>
          <w:tcPr>
            <w:tcW w:w="1610" w:type="dxa"/>
            <w:tcMar>
              <w:right w:w="0" w:type="dxa"/>
            </w:tcMar>
          </w:tcPr>
          <w:p w:rsidRPr="00FD3C3E" w:rsidR="009F006A" w:rsidP="00D54DEE" w:rsidRDefault="009F006A" w14:paraId="314C271B" w14:textId="77777777">
            <w:pPr>
              <w:pStyle w:val="NoSpacing"/>
            </w:pPr>
          </w:p>
        </w:tc>
      </w:tr>
      <w:tr w:rsidRPr="00FD3C3E" w:rsidR="009F006A" w:rsidTr="009F006A" w14:paraId="45C60C20" w14:textId="77777777">
        <w:trPr>
          <w:trHeight w:val="246"/>
          <w:jc w:val="right"/>
        </w:trPr>
        <w:tc>
          <w:tcPr>
            <w:tcW w:w="914" w:type="dxa"/>
          </w:tcPr>
          <w:p w:rsidRPr="00FD3C3E" w:rsidR="009F006A" w:rsidP="00D54DEE" w:rsidRDefault="009F006A" w14:paraId="77B18F6C" w14:textId="77777777">
            <w:pPr>
              <w:pStyle w:val="NoSpacing"/>
            </w:pPr>
          </w:p>
        </w:tc>
        <w:tc>
          <w:tcPr>
            <w:tcW w:w="2172" w:type="dxa"/>
          </w:tcPr>
          <w:p w:rsidRPr="00FD3C3E" w:rsidR="009F006A" w:rsidP="00D54DEE" w:rsidRDefault="009F006A" w14:paraId="71D82894" w14:textId="77777777">
            <w:pPr>
              <w:pStyle w:val="NoSpacing"/>
            </w:pPr>
          </w:p>
        </w:tc>
        <w:tc>
          <w:tcPr>
            <w:tcW w:w="977" w:type="dxa"/>
          </w:tcPr>
          <w:p w:rsidRPr="00FD3C3E" w:rsidR="009F006A" w:rsidP="00D54DEE" w:rsidRDefault="009F006A" w14:paraId="65F2C276" w14:textId="77777777">
            <w:pPr>
              <w:pStyle w:val="NoSpacing"/>
            </w:pPr>
          </w:p>
        </w:tc>
        <w:tc>
          <w:tcPr>
            <w:tcW w:w="977" w:type="dxa"/>
          </w:tcPr>
          <w:p w:rsidRPr="00FD3C3E" w:rsidR="009F006A" w:rsidP="00D54DEE" w:rsidRDefault="009F006A" w14:paraId="0C99A9D5" w14:textId="308B2AB9">
            <w:pPr>
              <w:pStyle w:val="NoSpacing"/>
            </w:pPr>
          </w:p>
        </w:tc>
        <w:tc>
          <w:tcPr>
            <w:tcW w:w="869" w:type="dxa"/>
          </w:tcPr>
          <w:p w:rsidRPr="00FD3C3E" w:rsidR="009F006A" w:rsidP="00D54DEE" w:rsidRDefault="009F006A" w14:paraId="7E1511CA" w14:textId="77777777">
            <w:pPr>
              <w:pStyle w:val="NoSpacing"/>
            </w:pPr>
          </w:p>
        </w:tc>
        <w:tc>
          <w:tcPr>
            <w:tcW w:w="650" w:type="dxa"/>
          </w:tcPr>
          <w:p w:rsidRPr="00FD3C3E" w:rsidR="009F006A" w:rsidP="00D54DEE" w:rsidRDefault="009F006A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93B341987CE04FB2BE35F73FAE9CB6C1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580" w:type="dxa"/>
                <w:gridSpan w:val="3"/>
              </w:tcPr>
              <w:p w:rsidRPr="00FD3C3E" w:rsidR="009F006A" w:rsidP="00DF7E1B" w:rsidRDefault="009F006A" w14:paraId="1EBB327D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93B341987CE04FB2BE35F73FAE9CB6C1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10" w:type="dxa"/>
                <w:tcMar>
                  <w:right w:w="0" w:type="dxa"/>
                </w:tcMar>
              </w:tcPr>
              <w:p w:rsidRPr="00FD3C3E" w:rsidR="009F006A" w:rsidP="00D54DEE" w:rsidRDefault="009F006A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  <w:tr w:rsidRPr="00FD3C3E" w:rsidR="009F006A" w:rsidTr="009F006A" w14:paraId="32A752A3" w14:textId="77777777">
        <w:trPr>
          <w:trHeight w:val="246"/>
          <w:jc w:val="right"/>
        </w:trPr>
        <w:tc>
          <w:tcPr>
            <w:tcW w:w="914" w:type="dxa"/>
          </w:tcPr>
          <w:p w:rsidRPr="00FD3C3E" w:rsidR="009F006A" w:rsidP="00D54DEE" w:rsidRDefault="009F006A" w14:paraId="0AC5B1F1" w14:textId="77777777">
            <w:pPr>
              <w:pStyle w:val="NoSpacing"/>
            </w:pPr>
          </w:p>
        </w:tc>
        <w:tc>
          <w:tcPr>
            <w:tcW w:w="2172" w:type="dxa"/>
          </w:tcPr>
          <w:p w:rsidRPr="00FD3C3E" w:rsidR="009F006A" w:rsidP="00D54DEE" w:rsidRDefault="009F006A" w14:paraId="5D481D5A" w14:textId="77777777">
            <w:pPr>
              <w:pStyle w:val="NoSpacing"/>
            </w:pPr>
          </w:p>
        </w:tc>
        <w:tc>
          <w:tcPr>
            <w:tcW w:w="977" w:type="dxa"/>
          </w:tcPr>
          <w:p w:rsidRPr="00FD3C3E" w:rsidR="009F006A" w:rsidP="00D54DEE" w:rsidRDefault="009F006A" w14:paraId="329AE561" w14:textId="77777777">
            <w:pPr>
              <w:pStyle w:val="NoSpacing"/>
            </w:pPr>
          </w:p>
        </w:tc>
        <w:tc>
          <w:tcPr>
            <w:tcW w:w="977" w:type="dxa"/>
          </w:tcPr>
          <w:p w:rsidRPr="00FD3C3E" w:rsidR="009F006A" w:rsidP="00D54DEE" w:rsidRDefault="009F006A" w14:paraId="7B5E925A" w14:textId="77777777">
            <w:pPr>
              <w:pStyle w:val="NoSpacing"/>
            </w:pPr>
          </w:p>
        </w:tc>
        <w:tc>
          <w:tcPr>
            <w:tcW w:w="869" w:type="dxa"/>
          </w:tcPr>
          <w:p w:rsidRPr="00FD3C3E" w:rsidR="009F006A" w:rsidP="00D54DEE" w:rsidRDefault="009F006A" w14:paraId="762177E9" w14:textId="77777777">
            <w:pPr>
              <w:pStyle w:val="NoSpacing"/>
            </w:pPr>
          </w:p>
        </w:tc>
        <w:tc>
          <w:tcPr>
            <w:tcW w:w="650" w:type="dxa"/>
          </w:tcPr>
          <w:p w:rsidRPr="00FD3C3E" w:rsidR="009F006A" w:rsidP="00D54DEE" w:rsidRDefault="009F006A" w14:paraId="7D02112A" w14:textId="77777777">
            <w:pPr>
              <w:pStyle w:val="NoSpacing"/>
            </w:pPr>
          </w:p>
        </w:tc>
        <w:sdt>
          <w:sdtPr>
            <w:rPr>
              <w:b/>
            </w:rPr>
            <w:id w:val="-1537502785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TotalCO2e_Lbl[1]" w:storeItemID="{AF7A6226-6056-400F-ADDA-E1ADA7C08250}" w16sdtdh:storeItemChecksum="z9+QjQ=="/>
          </w:sdtPr>
          <w:sdtContent>
            <w:tc>
              <w:tcPr>
                <w:tcW w:w="2580" w:type="dxa"/>
                <w:gridSpan w:val="3"/>
                <w:tcBorders>
                  <w:bottom w:val="single" w:color="auto" w:sz="4" w:space="0"/>
                </w:tcBorders>
              </w:tcPr>
              <w:p w:rsidR="009F006A" w:rsidP="00DF7E1B" w:rsidRDefault="00F23C0D" w14:paraId="53596B46" w14:textId="579788B3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TotalCO2e_Lbl</w:t>
                </w:r>
              </w:p>
            </w:tc>
          </w:sdtContent>
        </w:sdt>
        <w:sdt>
          <w:sdtPr>
            <w:rPr>
              <w:b/>
            </w:rPr>
            <w:id w:val="45253409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Totals[1]/ns0:TotalCO2e[1]" w:storeItemID="{AF7A6226-6056-400F-ADDA-E1ADA7C08250}" w16sdtdh:storeItemChecksum="z9+QjQ=="/>
          </w:sdtPr>
          <w:sdtContent>
            <w:tc>
              <w:tcPr>
                <w:tcW w:w="1610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="009F006A" w:rsidP="009F006A" w:rsidRDefault="00F23C0D" w14:paraId="28752F61" w14:textId="6255CC18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TotalCO2e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 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F23C0D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F23C0D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F23C0D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 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F23C0D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 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F23C0D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F23C0D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2564" w:rsidP="00E40C63" w:rsidRDefault="006A2564" w14:paraId="4B24A94F" w14:textId="77777777">
      <w:pPr>
        <w:spacing w:after="0"/>
      </w:pPr>
      <w:r>
        <w:separator/>
      </w:r>
    </w:p>
  </w:endnote>
  <w:endnote w:type="continuationSeparator" w:id="0">
    <w:p w:rsidR="006A2564" w:rsidP="00E40C63" w:rsidRDefault="006A2564" w14:paraId="45D274C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F006A" w:rsidRDefault="009F006A" w14:paraId="5C71AE0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3374F250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9F006A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3374F250" w:rsidTr="3374F250" w14:paraId="32FE8305" w14:textId="77777777">
      <w:trPr>
        <w:trHeight w:val="300"/>
      </w:trPr>
      <w:sdt>
        <w:sdtPr>
          <w:rPr>
            <w:lang w:val="da-DK"/>
          </w:rPr>
          <w:id w:val="-1538116852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Disclaimer_Lbl[1]" w:storeItemID="{AF7A6226-6056-400F-ADDA-E1ADA7C08250}" w16sdtdh:storeItemChecksum="z9+QjQ=="/>
        </w:sdtPr>
        <w:sdtContent>
          <w:tc>
            <w:tcPr>
              <w:tcW w:w="10206" w:type="dxa"/>
              <w:gridSpan w:val="4"/>
            </w:tcPr>
            <w:p w:rsidR="3374F250" w:rsidP="3374F250" w:rsidRDefault="00F23C0D" w14:paraId="52C0E063" w14:textId="312DDF57">
              <w:pPr>
                <w:rPr>
                  <w:lang w:val="da-DK"/>
                </w:rPr>
              </w:pPr>
              <w:r>
                <w:rPr>
                  <w:lang w:val="da-DK"/>
                </w:rPr>
                <w:t>Disclaimer_Lbl</w:t>
              </w:r>
            </w:p>
          </w:tc>
        </w:sdtContent>
      </w:sdt>
    </w:tr>
    <w:tr w:rsidR="00C43401" w:rsidTr="3374F250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3374F250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3374F250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3374F250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2564" w:rsidP="00E40C63" w:rsidRDefault="006A2564" w14:paraId="1FFF6010" w14:textId="77777777">
      <w:pPr>
        <w:spacing w:after="0"/>
      </w:pPr>
      <w:r>
        <w:separator/>
      </w:r>
    </w:p>
  </w:footnote>
  <w:footnote w:type="continuationSeparator" w:id="0">
    <w:p w:rsidR="006A2564" w:rsidP="00E40C63" w:rsidRDefault="006A2564" w14:paraId="76A0DE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F006A" w:rsidRDefault="009F006A" w14:paraId="1111DC9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r w:rsidRPr="00C43401" w:rsidR="00C43401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r w:rsidRPr="00204F31" w:rsidR="00C43401">
                <w:t>DocumentTitle_Lbl</w:t>
              </w:r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r w:rsidRPr="00204F31" w:rsidR="00C43401"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r w:rsidRPr="00364456">
                <w:t>DocumentDate</w:t>
              </w:r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64AB8"/>
    <w:rsid w:val="001B793C"/>
    <w:rsid w:val="001C7C1D"/>
    <w:rsid w:val="001C7E7F"/>
    <w:rsid w:val="001D1CE2"/>
    <w:rsid w:val="001D6807"/>
    <w:rsid w:val="001F76A3"/>
    <w:rsid w:val="0020108A"/>
    <w:rsid w:val="00230724"/>
    <w:rsid w:val="002334A5"/>
    <w:rsid w:val="00235CA0"/>
    <w:rsid w:val="00245B0E"/>
    <w:rsid w:val="0024677E"/>
    <w:rsid w:val="00261876"/>
    <w:rsid w:val="0026269B"/>
    <w:rsid w:val="002669DB"/>
    <w:rsid w:val="00273BA9"/>
    <w:rsid w:val="002848AE"/>
    <w:rsid w:val="00294966"/>
    <w:rsid w:val="0029628E"/>
    <w:rsid w:val="002A29DF"/>
    <w:rsid w:val="002A382C"/>
    <w:rsid w:val="002A6E8F"/>
    <w:rsid w:val="002B5226"/>
    <w:rsid w:val="002B6B46"/>
    <w:rsid w:val="002C05A4"/>
    <w:rsid w:val="002D7EC8"/>
    <w:rsid w:val="002E2A56"/>
    <w:rsid w:val="002F6AA1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1B0C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17AC"/>
    <w:rsid w:val="0051660C"/>
    <w:rsid w:val="00524FE6"/>
    <w:rsid w:val="00543913"/>
    <w:rsid w:val="00545960"/>
    <w:rsid w:val="00552846"/>
    <w:rsid w:val="00563DCD"/>
    <w:rsid w:val="00565DCB"/>
    <w:rsid w:val="005731CF"/>
    <w:rsid w:val="005770F5"/>
    <w:rsid w:val="00587157"/>
    <w:rsid w:val="00595F7F"/>
    <w:rsid w:val="005963DE"/>
    <w:rsid w:val="005A0994"/>
    <w:rsid w:val="005C497A"/>
    <w:rsid w:val="005D2423"/>
    <w:rsid w:val="005E35BE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564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4606"/>
    <w:rsid w:val="00797305"/>
    <w:rsid w:val="007A0A2F"/>
    <w:rsid w:val="007B235B"/>
    <w:rsid w:val="007B4E88"/>
    <w:rsid w:val="007E1A9A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001E"/>
    <w:rsid w:val="00966D04"/>
    <w:rsid w:val="00972E96"/>
    <w:rsid w:val="009732DD"/>
    <w:rsid w:val="00977150"/>
    <w:rsid w:val="00982950"/>
    <w:rsid w:val="00991278"/>
    <w:rsid w:val="0099175E"/>
    <w:rsid w:val="009943A4"/>
    <w:rsid w:val="00997858"/>
    <w:rsid w:val="009B485A"/>
    <w:rsid w:val="009C4954"/>
    <w:rsid w:val="009C7016"/>
    <w:rsid w:val="009D508B"/>
    <w:rsid w:val="009D6FE7"/>
    <w:rsid w:val="009E16EA"/>
    <w:rsid w:val="009E251E"/>
    <w:rsid w:val="009E584D"/>
    <w:rsid w:val="009F006A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2E88"/>
    <w:rsid w:val="00C36F18"/>
    <w:rsid w:val="00C37817"/>
    <w:rsid w:val="00C40BE4"/>
    <w:rsid w:val="00C41DE3"/>
    <w:rsid w:val="00C43401"/>
    <w:rsid w:val="00C4597D"/>
    <w:rsid w:val="00C47206"/>
    <w:rsid w:val="00C77159"/>
    <w:rsid w:val="00C968AD"/>
    <w:rsid w:val="00CA6394"/>
    <w:rsid w:val="00CB70AD"/>
    <w:rsid w:val="00CC7327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13E7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466A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23C0D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B5116"/>
    <w:rsid w:val="00FD6A00"/>
    <w:rsid w:val="00FE1868"/>
    <w:rsid w:val="00FF66A4"/>
    <w:rsid w:val="00FF6ECF"/>
    <w:rsid w:val="00FF7D88"/>
    <w:rsid w:val="3374F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2AA8E1E2BC54C90B0E68D8A29BA8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EF8AE-614F-4E85-9579-C68A23F7F7EB}"/>
      </w:docPartPr>
      <w:docPartBody>
        <w:p w:rsidR="00A62B30" w:rsidRDefault="002848AE" w:rsidP="002848AE">
          <w:pPr>
            <w:pStyle w:val="52AA8E1E2BC54C90B0E68D8A29BA82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A00A91ABD6B4187B2EFBAAA22FF1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2A68C-2941-4112-BBC9-ABF5C93D1F97}"/>
      </w:docPartPr>
      <w:docPartBody>
        <w:p w:rsidR="00A62B30" w:rsidRDefault="002848AE" w:rsidP="002848AE">
          <w:pPr>
            <w:pStyle w:val="3A00A91ABD6B4187B2EFBAAA22FF1306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493E9A629A449ECB701C46837BB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FF4CE-7117-4E8E-99FE-1FA90399BECE}"/>
      </w:docPartPr>
      <w:docPartBody>
        <w:p w:rsidR="00A62B30" w:rsidRDefault="002848AE" w:rsidP="002848AE">
          <w:pPr>
            <w:pStyle w:val="0493E9A629A449ECB701C46837BBA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4266E4711943AE981991373F89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3F99B-1612-4116-B85D-1C4D813B5260}"/>
      </w:docPartPr>
      <w:docPartBody>
        <w:p w:rsidR="00A62B30" w:rsidRDefault="002848AE" w:rsidP="002848AE">
          <w:pPr>
            <w:pStyle w:val="864266E4711943AE981991373F896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6ED8E0B7934C35A301C87A38349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10750-D5FB-4631-8426-81679EFEC92E}"/>
      </w:docPartPr>
      <w:docPartBody>
        <w:p w:rsidR="00A62B30" w:rsidRDefault="002848AE" w:rsidP="002848AE">
          <w:pPr>
            <w:pStyle w:val="656ED8E0B7934C35A301C87A383498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B2085F5CC649CBBCB46BD5B9CD5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D9463-17BE-4C4A-BCC8-529B8BF8D279}"/>
      </w:docPartPr>
      <w:docPartBody>
        <w:p w:rsidR="00A62B30" w:rsidRDefault="002848AE" w:rsidP="002848AE">
          <w:pPr>
            <w:pStyle w:val="43B2085F5CC649CBBCB46BD5B9CD5C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6EDF7C188114A78ABBB47FED0AA0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1C864-21C8-4557-BEC3-4E8008975518}"/>
      </w:docPartPr>
      <w:docPartBody>
        <w:p w:rsidR="00A62B30" w:rsidRDefault="002848AE" w:rsidP="002848AE">
          <w:pPr>
            <w:pStyle w:val="26EDF7C188114A78ABBB47FED0AA04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F48711A7414C33A065B04E7A4D4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849D4-E0EE-4923-B54E-FF4E44DB7A39}"/>
      </w:docPartPr>
      <w:docPartBody>
        <w:p w:rsidR="00A62B30" w:rsidRDefault="002848AE" w:rsidP="002848AE">
          <w:pPr>
            <w:pStyle w:val="D7F48711A7414C33A065B04E7A4D44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9B1201D1FED484888A4944754B70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9A95C-57AF-4AC2-BC7E-8D85C744D147}"/>
      </w:docPartPr>
      <w:docPartBody>
        <w:p w:rsidR="00A62B30" w:rsidRDefault="002848AE" w:rsidP="002848AE">
          <w:pPr>
            <w:pStyle w:val="E9B1201D1FED484888A4944754B70C4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1C4D7988934FF29D6D5AF80F8E3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D3429-F871-4571-A420-3FD98DFFC0D4}"/>
      </w:docPartPr>
      <w:docPartBody>
        <w:p w:rsidR="00A62B30" w:rsidRDefault="002848AE" w:rsidP="002848AE">
          <w:pPr>
            <w:pStyle w:val="871C4D7988934FF29D6D5AF80F8E3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B341987CE04FB2BE35F73FAE9CB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5F7D7-D0DE-4E54-A5DC-9BFD87EC0749}"/>
      </w:docPartPr>
      <w:docPartBody>
        <w:p w:rsidR="00A62B30" w:rsidRDefault="002848AE" w:rsidP="002848AE">
          <w:pPr>
            <w:pStyle w:val="93B341987CE04FB2BE35F73FAE9CB6C1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544F5"/>
    <w:rsid w:val="00073078"/>
    <w:rsid w:val="001024F7"/>
    <w:rsid w:val="00133336"/>
    <w:rsid w:val="001D6FE3"/>
    <w:rsid w:val="001F6C15"/>
    <w:rsid w:val="0027442B"/>
    <w:rsid w:val="002848AE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3F5C4E"/>
    <w:rsid w:val="00401EE8"/>
    <w:rsid w:val="00441283"/>
    <w:rsid w:val="004966EF"/>
    <w:rsid w:val="005073E4"/>
    <w:rsid w:val="00507E0A"/>
    <w:rsid w:val="005117AC"/>
    <w:rsid w:val="00591BD2"/>
    <w:rsid w:val="005E35BE"/>
    <w:rsid w:val="00674C54"/>
    <w:rsid w:val="00781235"/>
    <w:rsid w:val="00784F9C"/>
    <w:rsid w:val="007E1A9A"/>
    <w:rsid w:val="007F1293"/>
    <w:rsid w:val="0080614B"/>
    <w:rsid w:val="0086331E"/>
    <w:rsid w:val="0089757A"/>
    <w:rsid w:val="008A720C"/>
    <w:rsid w:val="00916429"/>
    <w:rsid w:val="00920D69"/>
    <w:rsid w:val="0096001E"/>
    <w:rsid w:val="009732DD"/>
    <w:rsid w:val="009A5EC5"/>
    <w:rsid w:val="009C4954"/>
    <w:rsid w:val="00A01C7A"/>
    <w:rsid w:val="00A103E8"/>
    <w:rsid w:val="00A10449"/>
    <w:rsid w:val="00A46F73"/>
    <w:rsid w:val="00A62B30"/>
    <w:rsid w:val="00AC48B9"/>
    <w:rsid w:val="00B06A1E"/>
    <w:rsid w:val="00B24110"/>
    <w:rsid w:val="00B95809"/>
    <w:rsid w:val="00BD662E"/>
    <w:rsid w:val="00BF27CE"/>
    <w:rsid w:val="00C03606"/>
    <w:rsid w:val="00C4597D"/>
    <w:rsid w:val="00CB7A61"/>
    <w:rsid w:val="00CB7A74"/>
    <w:rsid w:val="00CC7327"/>
    <w:rsid w:val="00CD6CA3"/>
    <w:rsid w:val="00D52343"/>
    <w:rsid w:val="00E375AB"/>
    <w:rsid w:val="00E6466A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8AE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6742E914B80D41C1A4ACCF13DA670F80">
    <w:name w:val="6742E914B80D41C1A4ACCF13DA670F80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C0A1E3DD3E4B88993FD5AABC86A8C2">
    <w:name w:val="EAC0A1E3DD3E4B88993FD5AABC86A8C2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CEB0092F804D15A6078B847A110387">
    <w:name w:val="DBCEB0092F804D15A6078B847A110387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625A5688474852BCE6AA6890456286">
    <w:name w:val="19625A5688474852BCE6AA6890456286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D388F79CDB4DB2928698A66BEC1102">
    <w:name w:val="BED388F79CDB4DB2928698A66BEC1102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56FBCCD1694F93AB704025D38ABDFD">
    <w:name w:val="5656FBCCD1694F93AB704025D38ABDFD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829B5D3AA8432698A6DC0146F40F2F">
    <w:name w:val="EE829B5D3AA8432698A6DC0146F40F2F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FCB3810DC4DA996C9F59F383033B6">
    <w:name w:val="A00FCB3810DC4DA996C9F59F383033B6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1A4691761A04829ADE119FA9696038B">
    <w:name w:val="01A4691761A04829ADE119FA9696038B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954E0590D1429F8704B0A2B5E42181">
    <w:name w:val="6B954E0590D1429F8704B0A2B5E42181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29CC30734649AAAC77B9CA2033DEB7">
    <w:name w:val="E529CC30734649AAAC77B9CA2033DEB7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D14A2BAA794D3C8292908EAC38877D">
    <w:name w:val="F3D14A2BAA794D3C8292908EAC38877D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E45F32057C41D592EEF739A67FAAE8">
    <w:name w:val="B1E45F32057C41D592EEF739A67FAAE8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F4E8052AD45D494C63130BC34AE33">
    <w:name w:val="406F4E8052AD45D494C63130BC34AE33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08E6B0FFAA4209BABFC316EB294E4C">
    <w:name w:val="D308E6B0FFAA4209BABFC316EB294E4C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D16CC7AB524C74AA6B3AFE1736009A">
    <w:name w:val="48D16CC7AB524C74AA6B3AFE1736009A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FBA310BA25467F8946238C136BD61F">
    <w:name w:val="11FBA310BA25467F8946238C136BD61F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BA1A7A0E54959B6FA70D84EADDF10">
    <w:name w:val="E6EBA1A7A0E54959B6FA70D84EADDF10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06D3FD7D14402E814844DB943E2CED">
    <w:name w:val="E906D3FD7D14402E814844DB943E2CED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9E8036C36C42C6AFEFFAA4282FF286">
    <w:name w:val="A99E8036C36C42C6AFEFFAA4282FF286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DF7093C56044D6AF1C45AAF430DDC6">
    <w:name w:val="6DDF7093C56044D6AF1C45AAF430DDC6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F3A060766541F383597E1DAED774A9">
    <w:name w:val="11F3A060766541F383597E1DAED774A9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AA8E1E2BC54C90B0E68D8A29BA8237">
    <w:name w:val="52AA8E1E2BC54C90B0E68D8A29BA8237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00A91ABD6B4187B2EFBAAA22FF1306">
    <w:name w:val="3A00A91ABD6B4187B2EFBAAA22FF1306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93E9A629A449ECB701C46837BBA07F">
    <w:name w:val="0493E9A629A449ECB701C46837BBA07F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4266E4711943AE981991373F896A97">
    <w:name w:val="864266E4711943AE981991373F896A97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6ED8E0B7934C35A301C87A3834988B">
    <w:name w:val="656ED8E0B7934C35A301C87A3834988B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B2085F5CC649CBBCB46BD5B9CD5CF1">
    <w:name w:val="43B2085F5CC649CBBCB46BD5B9CD5CF1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EDF7C188114A78ABBB47FED0AA04EB">
    <w:name w:val="26EDF7C188114A78ABBB47FED0AA04EB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F48711A7414C33A065B04E7A4D44FE">
    <w:name w:val="D7F48711A7414C33A065B04E7A4D44FE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B1201D1FED484888A4944754B70C4B">
    <w:name w:val="E9B1201D1FED484888A4944754B70C4B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1C4D7988934FF29D6D5AF80F8E33B3">
    <w:name w:val="871C4D7988934FF29D6D5AF80F8E33B3"/>
    <w:rsid w:val="002848A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3B341987CE04FB2BE35F73FAE9CB6C1">
    <w:name w:val="93B341987CE04FB2BE35F73FAE9CB6C1"/>
    <w:rsid w:val="002848A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2 e P e r U n i t _ L b l > C O 2 e P e r U n i t _ L b l < / C O 2 e P e r U n i t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c l a i m e r _ L b l > D i s c l a i m e r _ L b l < / D i s c l a i m e r _ L b l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C O 2 e _ L b l > T o t a l C O 2 e _ L b l < / T o t a l C O 2 e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2 e P e r U n i t _ L i n e > C O 2 e P e r U n i t _ L i n e < / C O 2 e P e r U n i t _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C O 2 e > T o t a l C O 2 e < / T o t a l C O 2 e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2025-08-23T18:07:00Z</dcterms:created>
  <dcterms:modified xsi:type="dcterms:W3CDTF">2025-08-28T06:02:00Z</dcterms:modified>
</cp:coreProperties>
</file>