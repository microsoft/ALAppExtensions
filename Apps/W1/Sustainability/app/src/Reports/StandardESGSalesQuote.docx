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30696A89" w:rsidR="005C273C" w:rsidRPr="00245B0E" w:rsidRDefault="00622744" w:rsidP="00DB757F">
            <w:pPr>
              <w:pStyle w:val="NoSpacing"/>
            </w:pPr>
            <w:r>
              <w:rPr>
                <w:b/>
                <w:bCs/>
              </w:rPr>
              <w:t>3333</w:t>
            </w: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08A5709-C4D7-4783-AD23-816A3A58748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08A5709-C4D7-4783-AD23-816A3A587488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08A5709-C4D7-4783-AD23-816A3A587488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08A5709-C4D7-4783-AD23-816A3A587488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08A5709-C4D7-4783-AD23-816A3A587488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08A5709-C4D7-4783-AD23-816A3A587488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08A5709-C4D7-4783-AD23-816A3A587488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08A5709-C4D7-4783-AD23-816A3A587488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08A5709-C4D7-4783-AD23-816A3A587488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08A5709-C4D7-4783-AD23-816A3A587488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08A5709-C4D7-4783-AD23-816A3A587488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08A5709-C4D7-4783-AD23-816A3A587488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08A5709-C4D7-4783-AD23-816A3A587488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08A5709-C4D7-4783-AD23-816A3A587488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08A5709-C4D7-4783-AD23-816A3A587488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08A5709-C4D7-4783-AD23-816A3A587488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08A5709-C4D7-4783-AD23-816A3A587488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08A5709-C4D7-4783-AD23-816A3A587488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08A5709-C4D7-4783-AD23-816A3A587488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08A5709-C4D7-4783-AD23-816A3A587488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08A5709-C4D7-4783-AD23-816A3A58748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08A5709-C4D7-4783-AD23-816A3A587488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08A5709-C4D7-4783-AD23-816A3A587488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08A5709-C4D7-4783-AD23-816A3A587488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08A5709-C4D7-4783-AD23-816A3A587488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08A5709-C4D7-4783-AD23-816A3A58748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608A5709-C4D7-4783-AD23-816A3A58748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08A5709-C4D7-4783-AD23-816A3A587488}"/>
                <w:text/>
              </w:sdtPr>
              <w:sdtContent>
                <w:p w14:paraId="294C6EFB" w14:textId="77777777" w:rsidR="005C273C" w:rsidRDefault="001F12B5" w:rsidP="00E445BF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877"/>
        <w:gridCol w:w="2543"/>
        <w:gridCol w:w="1080"/>
        <w:gridCol w:w="883"/>
        <w:gridCol w:w="713"/>
        <w:gridCol w:w="1262"/>
        <w:gridCol w:w="666"/>
        <w:gridCol w:w="643"/>
        <w:gridCol w:w="1539"/>
      </w:tblGrid>
      <w:tr w:rsidR="007A21EF" w:rsidRPr="00543913" w14:paraId="38492872" w14:textId="77777777" w:rsidTr="00E445BF">
        <w:trPr>
          <w:cantSplit/>
          <w:trHeight w:val="544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ItemNo_Line_Lbl[1]" w:storeItemID="{608A5709-C4D7-4783-AD23-816A3A587488}"/>
            <w:text/>
          </w:sdtPr>
          <w:sdtContent>
            <w:tc>
              <w:tcPr>
                <w:tcW w:w="877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7A21EF" w:rsidRPr="00543913" w:rsidRDefault="007A21EF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Description_Line_Lbl[1]" w:storeItemID="{608A5709-C4D7-4783-AD23-816A3A587488}"/>
            <w:text/>
          </w:sdtPr>
          <w:sdtContent>
            <w:tc>
              <w:tcPr>
                <w:tcW w:w="2543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7A21EF" w:rsidRPr="00543913" w:rsidRDefault="007A21EF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CO2ePerUnit_Lbl"/>
            <w:tag w:val="#Nav: Standard_Sales_Quote/1304"/>
            <w:id w:val="-1285415585"/>
            <w:placeholder>
              <w:docPart w:val="5512C01B2EF046B3BA260A5B17B99749"/>
            </w:placeholder>
            <w:dataBinding w:prefixMappings="xmlns:ns0='urn:microsoft-dynamics-nav/reports/Standard_Sales_Quote/1304/' " w:xpath="/ns0:NavWordReportXmlPart[1]/ns0:Header[1]/ns0:CO2ePerUnit_Lbl[1]" w:storeItemID="{608A5709-C4D7-4783-AD23-816A3A587488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263B2E40" w14:textId="3C465B7E" w:rsidR="007A21EF" w:rsidRDefault="002A4F33" w:rsidP="00CB0634">
                <w:pPr>
                  <w:pStyle w:val="Heading1"/>
                  <w:jc w:val="right"/>
                </w:pPr>
                <w:r>
                  <w:t>CO2ePerUnit_Lbl</w:t>
                </w:r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Quantity_Line_Lbl[1]" w:storeItemID="{608A5709-C4D7-4783-AD23-816A3A587488}"/>
            <w:text/>
          </w:sdtPr>
          <w:sdtContent>
            <w:tc>
              <w:tcPr>
                <w:tcW w:w="883" w:type="dxa"/>
                <w:tcBorders>
                  <w:bottom w:val="single" w:sz="4" w:space="0" w:color="auto"/>
                </w:tcBorders>
                <w:vAlign w:val="bottom"/>
              </w:tcPr>
              <w:p w14:paraId="78BAE656" w14:textId="476FC73C" w:rsidR="007A21EF" w:rsidRPr="00543913" w:rsidRDefault="007A21EF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713" w:type="dxa"/>
            <w:tcBorders>
              <w:bottom w:val="single" w:sz="4" w:space="0" w:color="auto"/>
            </w:tcBorders>
            <w:vAlign w:val="bottom"/>
          </w:tcPr>
          <w:p w14:paraId="35236502" w14:textId="77777777" w:rsidR="007A21EF" w:rsidRPr="00543913" w:rsidRDefault="007A21EF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UnitPrice_Lbl[1]" w:storeItemID="{608A5709-C4D7-4783-AD23-816A3A587488}"/>
            <w:text/>
          </w:sdtPr>
          <w:sdtContent>
            <w:tc>
              <w:tcPr>
                <w:tcW w:w="1262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7A21EF" w:rsidRPr="00543913" w:rsidRDefault="007A21EF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14:paraId="15D1FF68" w14:textId="77777777" w:rsidR="007A21EF" w:rsidRPr="00543913" w:rsidRDefault="007A21EF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VATPct_Line_Lbl[1]" w:storeItemID="{608A5709-C4D7-4783-AD23-816A3A587488}"/>
            <w:text/>
          </w:sdtPr>
          <w:sdtContent>
            <w:tc>
              <w:tcPr>
                <w:tcW w:w="643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7A21EF" w:rsidRPr="00543913" w:rsidRDefault="007A21EF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Line[1]/ns0:LineAmount_Line_Lbl[1]" w:storeItemID="{608A5709-C4D7-4783-AD23-816A3A587488}"/>
            <w:text/>
          </w:sdtPr>
          <w:sdtContent>
            <w:tc>
              <w:tcPr>
                <w:tcW w:w="1539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7A21EF" w:rsidRPr="00543913" w:rsidRDefault="007A21EF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7A21EF" w:rsidRPr="005C273C" w14:paraId="27F506FF" w14:textId="77777777" w:rsidTr="00E445BF">
        <w:trPr>
          <w:cantSplit/>
          <w:trHeight w:val="181"/>
        </w:trPr>
        <w:tc>
          <w:tcPr>
            <w:tcW w:w="877" w:type="dxa"/>
            <w:tcBorders>
              <w:top w:val="single" w:sz="4" w:space="0" w:color="auto"/>
            </w:tcBorders>
          </w:tcPr>
          <w:p w14:paraId="69A165A5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2543" w:type="dxa"/>
            <w:tcBorders>
              <w:top w:val="single" w:sz="4" w:space="0" w:color="auto"/>
            </w:tcBorders>
          </w:tcPr>
          <w:p w14:paraId="6FC548AD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E1432E8" w14:textId="77777777" w:rsidR="007A21EF" w:rsidRPr="005C273C" w:rsidRDefault="007A21EF" w:rsidP="007C3DFF">
            <w:pPr>
              <w:pStyle w:val="NoSpacing"/>
            </w:pPr>
          </w:p>
        </w:tc>
        <w:tc>
          <w:tcPr>
            <w:tcW w:w="883" w:type="dxa"/>
            <w:tcBorders>
              <w:top w:val="single" w:sz="4" w:space="0" w:color="auto"/>
            </w:tcBorders>
          </w:tcPr>
          <w:p w14:paraId="7E81F79A" w14:textId="476A24D7" w:rsidR="007A21EF" w:rsidRPr="005C273C" w:rsidRDefault="007A21EF" w:rsidP="005C273C">
            <w:pPr>
              <w:pStyle w:val="NoSpacing"/>
            </w:pPr>
          </w:p>
        </w:tc>
        <w:tc>
          <w:tcPr>
            <w:tcW w:w="713" w:type="dxa"/>
            <w:tcBorders>
              <w:top w:val="single" w:sz="4" w:space="0" w:color="auto"/>
            </w:tcBorders>
          </w:tcPr>
          <w:p w14:paraId="5B04B85E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5F21DDDD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14:paraId="314960D2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67142397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539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7A21EF" w:rsidRPr="005C273C" w:rsidRDefault="007A21EF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608A5709-C4D7-4783-AD23-816A3A587488}"/>
          <w15:repeatingSection/>
        </w:sdtPr>
        <w:sdtContent>
          <w:sdt>
            <w:sdtPr>
              <w:id w:val="872800820"/>
              <w:placeholder>
                <w:docPart w:val="4DDB209904EF4A01B50E4D6691EB3E65"/>
              </w:placeholder>
              <w15:repeatingSectionItem/>
            </w:sdtPr>
            <w:sdtContent>
              <w:tr w:rsidR="007A21EF" w:rsidRPr="005C273C" w14:paraId="1AA7E9A9" w14:textId="77777777" w:rsidTr="00E445BF">
                <w:trPr>
                  <w:cantSplit/>
                  <w:trHeight w:val="226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4A786E1C3824695815BFDA03659DC4A"/>
                    </w:placeholder>
                    <w:dataBinding w:prefixMappings="xmlns:ns0='urn:microsoft-dynamics-nav/reports/Standard_Sales_Quote/1304/'" w:xpath="/ns0:NavWordReportXmlPart[1]/ns0:Header[1]/ns0:Line[1]/ns0:ItemNo_Line[1]" w:storeItemID="{608A5709-C4D7-4783-AD23-816A3A587488}"/>
                    <w:text/>
                  </w:sdtPr>
                  <w:sdtContent>
                    <w:tc>
                      <w:tcPr>
                        <w:tcW w:w="877" w:type="dxa"/>
                      </w:tcPr>
                      <w:p w14:paraId="7E1A36E8" w14:textId="77777777" w:rsidR="007A21EF" w:rsidRPr="005C273C" w:rsidRDefault="007A21EF" w:rsidP="00E445BF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54F301F5A4EF460081F696B82E2A8123"/>
                    </w:placeholder>
                    <w:dataBinding w:prefixMappings="xmlns:ns0='urn:microsoft-dynamics-nav/reports/Standard_Sales_Quote/1304/'" w:xpath="/ns0:NavWordReportXmlPart[1]/ns0:Header[1]/ns0:Line[1]/ns0:Description_Line[1]" w:storeItemID="{608A5709-C4D7-4783-AD23-816A3A587488}"/>
                    <w:text/>
                  </w:sdtPr>
                  <w:sdtContent>
                    <w:tc>
                      <w:tcPr>
                        <w:tcW w:w="2543" w:type="dxa"/>
                      </w:tcPr>
                      <w:p w14:paraId="4EB94D0E" w14:textId="77777777" w:rsidR="007A21EF" w:rsidRPr="005C273C" w:rsidRDefault="007A21EF" w:rsidP="00E445BF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2ePerUnit_Line"/>
                    <w:tag w:val="#Nav: Standard_Sales_Quote/1304"/>
                    <w:id w:val="-584221979"/>
                    <w:placeholder>
                      <w:docPart w:val="0ADB4FE826604E1A959714306B659608"/>
                    </w:placeholder>
                    <w:dataBinding w:prefixMappings="xmlns:ns0='urn:microsoft-dynamics-nav/reports/Standard_Sales_Quote/1304/' " w:xpath="/ns0:NavWordReportXmlPart[1]/ns0:Header[1]/ns0:Line[1]/ns0:CO2ePerUnit_Line[1]" w:storeItemID="{608A5709-C4D7-4783-AD23-816A3A587488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12CD90F8" w14:textId="6EBA8E25" w:rsidR="007A21EF" w:rsidRDefault="00E972BB" w:rsidP="00E445BF">
                        <w:r>
                          <w:t>CO2ePerUnit_Line</w:t>
                        </w:r>
                      </w:p>
                    </w:tc>
                  </w:sdtContent>
                </w:sdt>
                <w:tc>
                  <w:tcPr>
                    <w:tcW w:w="883" w:type="dxa"/>
                  </w:tcPr>
                  <w:p w14:paraId="35CDE5C8" w14:textId="77F1D036" w:rsidR="007A21EF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0FBD94ED13F141C6B231D3F12A481983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08A5709-C4D7-4783-AD23-816A3A587488}"/>
                        <w:text/>
                      </w:sdtPr>
                      <w:sdtContent>
                        <w:proofErr w:type="spellStart"/>
                        <w:r w:rsidR="007A21EF" w:rsidRPr="005C273C">
                          <w:t>Quantity_Line</w:t>
                        </w:r>
                        <w:proofErr w:type="spellEnd"/>
                      </w:sdtContent>
                    </w:sdt>
                    <w:r w:rsidR="007A21EF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A58A47BD042F48E69280CA90E1FC0E9F"/>
                    </w:placeholder>
                    <w:dataBinding w:prefixMappings="xmlns:ns0='urn:microsoft-dynamics-nav/reports/Standard_Sales_Quote/1304/'" w:xpath="/ns0:NavWordReportXmlPart[1]/ns0:Header[1]/ns0:Line[1]/ns0:UnitOfMeasure[1]" w:storeItemID="{608A5709-C4D7-4783-AD23-816A3A587488}"/>
                    <w:text/>
                  </w:sdtPr>
                  <w:sdtContent>
                    <w:tc>
                      <w:tcPr>
                        <w:tcW w:w="713" w:type="dxa"/>
                      </w:tcPr>
                      <w:p w14:paraId="36F4FF60" w14:textId="77777777" w:rsidR="007A21EF" w:rsidRPr="005C273C" w:rsidRDefault="007A21EF" w:rsidP="00E445BF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F4432B80F80C4890BF7EB8A79ACECD15"/>
                    </w:placeholder>
                    <w:dataBinding w:prefixMappings="xmlns:ns0='urn:microsoft-dynamics-nav/reports/Standard_Sales_Quote/1304/'" w:xpath="/ns0:NavWordReportXmlPart[1]/ns0:Header[1]/ns0:Line[1]/ns0:UnitPrice[1]" w:storeItemID="{608A5709-C4D7-4783-AD23-816A3A587488}"/>
                    <w:text/>
                  </w:sdtPr>
                  <w:sdtContent>
                    <w:tc>
                      <w:tcPr>
                        <w:tcW w:w="1262" w:type="dxa"/>
                      </w:tcPr>
                      <w:p w14:paraId="6FF5D7EB" w14:textId="77777777" w:rsidR="007A21EF" w:rsidRPr="005C273C" w:rsidRDefault="007A21EF" w:rsidP="00E445BF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793DFE627E684B09B9B681DBB049DE62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08A5709-C4D7-4783-AD23-816A3A587488}"/>
                    <w:text/>
                  </w:sdtPr>
                  <w:sdtContent>
                    <w:tc>
                      <w:tcPr>
                        <w:tcW w:w="666" w:type="dxa"/>
                      </w:tcPr>
                      <w:p w14:paraId="45694E9A" w14:textId="77777777" w:rsidR="007A21EF" w:rsidRPr="005C273C" w:rsidRDefault="007A21EF" w:rsidP="00E445BF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E8375C224964C56B6B6E867F1D29E65"/>
                    </w:placeholder>
                    <w:dataBinding w:prefixMappings="xmlns:ns0='urn:microsoft-dynamics-nav/reports/Standard_Sales_Quote/1304/'" w:xpath="/ns0:NavWordReportXmlPart[1]/ns0:Header[1]/ns0:Line[1]/ns0:VATPct_Line[1]" w:storeItemID="{608A5709-C4D7-4783-AD23-816A3A587488}"/>
                    <w:text/>
                  </w:sdtPr>
                  <w:sdtContent>
                    <w:tc>
                      <w:tcPr>
                        <w:tcW w:w="643" w:type="dxa"/>
                      </w:tcPr>
                      <w:p w14:paraId="73F94A13" w14:textId="77777777" w:rsidR="007A21EF" w:rsidRPr="005C273C" w:rsidRDefault="007A21EF" w:rsidP="00E445BF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42B4CD6E2D1C474E8157A9EB0B8B493A"/>
                    </w:placeholder>
                    <w:dataBinding w:prefixMappings="xmlns:ns0='urn:microsoft-dynamics-nav/reports/Standard_Sales_Quote/1304/'" w:xpath="/ns0:NavWordReportXmlPart[1]/ns0:Header[1]/ns0:Line[1]/ns0:LineAmount_Line[1]" w:storeItemID="{608A5709-C4D7-4783-AD23-816A3A587488}"/>
                    <w:text/>
                  </w:sdtPr>
                  <w:sdtContent>
                    <w:tc>
                      <w:tcPr>
                        <w:tcW w:w="1539" w:type="dxa"/>
                        <w:tcMar>
                          <w:right w:w="0" w:type="dxa"/>
                        </w:tcMar>
                      </w:tcPr>
                      <w:p w14:paraId="3D9BBCD4" w14:textId="77777777" w:rsidR="007A21EF" w:rsidRPr="005C273C" w:rsidRDefault="007A21EF" w:rsidP="00E445BF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A21EF" w:rsidRPr="005C273C" w14:paraId="267A4201" w14:textId="77777777" w:rsidTr="00E445BF">
        <w:trPr>
          <w:cantSplit/>
          <w:trHeight w:val="226"/>
        </w:trPr>
        <w:tc>
          <w:tcPr>
            <w:tcW w:w="877" w:type="dxa"/>
          </w:tcPr>
          <w:p w14:paraId="36BBA74D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2543" w:type="dxa"/>
          </w:tcPr>
          <w:p w14:paraId="580E0392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080" w:type="dxa"/>
          </w:tcPr>
          <w:p w14:paraId="5C02F1D8" w14:textId="77777777" w:rsidR="007A21EF" w:rsidRPr="005C273C" w:rsidRDefault="007A21EF" w:rsidP="007C3DFF">
            <w:pPr>
              <w:pStyle w:val="NoSpacing"/>
            </w:pPr>
          </w:p>
        </w:tc>
        <w:tc>
          <w:tcPr>
            <w:tcW w:w="883" w:type="dxa"/>
          </w:tcPr>
          <w:p w14:paraId="2CABE6A2" w14:textId="733F3C8D" w:rsidR="007A21EF" w:rsidRPr="005C273C" w:rsidRDefault="007A21EF" w:rsidP="005C273C">
            <w:pPr>
              <w:pStyle w:val="NoSpacing"/>
            </w:pPr>
          </w:p>
        </w:tc>
        <w:tc>
          <w:tcPr>
            <w:tcW w:w="713" w:type="dxa"/>
          </w:tcPr>
          <w:p w14:paraId="59BBB296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262" w:type="dxa"/>
          </w:tcPr>
          <w:p w14:paraId="10BF0740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666" w:type="dxa"/>
          </w:tcPr>
          <w:p w14:paraId="0B85E52A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643" w:type="dxa"/>
          </w:tcPr>
          <w:p w14:paraId="2AB5379A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539" w:type="dxa"/>
            <w:tcMar>
              <w:right w:w="0" w:type="dxa"/>
            </w:tcMar>
          </w:tcPr>
          <w:p w14:paraId="0522E365" w14:textId="77777777" w:rsidR="007A21EF" w:rsidRPr="005C273C" w:rsidRDefault="007A21EF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608A5709-C4D7-4783-AD23-816A3A587488}"/>
          <w15:repeatingSection/>
        </w:sdtPr>
        <w:sdtContent>
          <w:sdt>
            <w:sdtPr>
              <w:id w:val="768507247"/>
              <w:placeholder>
                <w:docPart w:val="4DDB209904EF4A01B50E4D6691EB3E65"/>
              </w:placeholder>
              <w15:repeatingSectionItem/>
            </w:sdtPr>
            <w:sdtContent>
              <w:tr w:rsidR="007A21EF" w:rsidRPr="005C273C" w14:paraId="08292165" w14:textId="77777777" w:rsidTr="00E445BF">
                <w:trPr>
                  <w:cantSplit/>
                  <w:trHeight w:val="226"/>
                </w:trPr>
                <w:tc>
                  <w:tcPr>
                    <w:tcW w:w="877" w:type="dxa"/>
                  </w:tcPr>
                  <w:p w14:paraId="3B42EF90" w14:textId="77777777" w:rsidR="007A21EF" w:rsidRPr="005C273C" w:rsidRDefault="007A21EF" w:rsidP="005C273C">
                    <w:pPr>
                      <w:pStyle w:val="NoSpacing"/>
                    </w:pPr>
                  </w:p>
                </w:tc>
                <w:tc>
                  <w:tcPr>
                    <w:tcW w:w="2543" w:type="dxa"/>
                  </w:tcPr>
                  <w:p w14:paraId="11ED40EE" w14:textId="77777777" w:rsidR="007A21EF" w:rsidRPr="005C273C" w:rsidRDefault="007A21EF" w:rsidP="005C273C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14:paraId="6CFD97BE" w14:textId="77777777" w:rsidR="007A21EF" w:rsidRPr="005C273C" w:rsidRDefault="007A21EF" w:rsidP="007C3DFF">
                    <w:pPr>
                      <w:pStyle w:val="NoSpacing"/>
                    </w:pPr>
                  </w:p>
                </w:tc>
                <w:tc>
                  <w:tcPr>
                    <w:tcW w:w="883" w:type="dxa"/>
                  </w:tcPr>
                  <w:p w14:paraId="55E0A73A" w14:textId="7804D8C9" w:rsidR="007A21EF" w:rsidRPr="005C273C" w:rsidRDefault="007A21EF" w:rsidP="005C273C">
                    <w:pPr>
                      <w:pStyle w:val="NoSpacing"/>
                    </w:pPr>
                  </w:p>
                </w:tc>
                <w:tc>
                  <w:tcPr>
                    <w:tcW w:w="713" w:type="dxa"/>
                  </w:tcPr>
                  <w:p w14:paraId="267C41D3" w14:textId="77777777" w:rsidR="007A21EF" w:rsidRPr="005C273C" w:rsidRDefault="007A21EF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DACA6E7D64794B1695C5705C70DAEBB1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08A5709-C4D7-4783-AD23-816A3A587488}"/>
                    <w:text/>
                  </w:sdtPr>
                  <w:sdtContent>
                    <w:tc>
                      <w:tcPr>
                        <w:tcW w:w="2571" w:type="dxa"/>
                        <w:gridSpan w:val="3"/>
                      </w:tcPr>
                      <w:p w14:paraId="07F608C2" w14:textId="77777777" w:rsidR="007A21EF" w:rsidRPr="005C273C" w:rsidRDefault="007A21EF" w:rsidP="00E445BF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DACA6E7D64794B1695C5705C70DAEBB1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08A5709-C4D7-4783-AD23-816A3A587488}"/>
                    <w:text/>
                  </w:sdtPr>
                  <w:sdtContent>
                    <w:tc>
                      <w:tcPr>
                        <w:tcW w:w="1539" w:type="dxa"/>
                        <w:tcMar>
                          <w:right w:w="0" w:type="dxa"/>
                        </w:tcMar>
                      </w:tcPr>
                      <w:p w14:paraId="04BAAA6F" w14:textId="77777777" w:rsidR="007A21EF" w:rsidRPr="005C273C" w:rsidRDefault="007A21EF" w:rsidP="00E445BF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A21EF" w:rsidRPr="005C273C" w14:paraId="65444445" w14:textId="77777777" w:rsidTr="00E445BF">
        <w:trPr>
          <w:cantSplit/>
          <w:trHeight w:val="112"/>
        </w:trPr>
        <w:tc>
          <w:tcPr>
            <w:tcW w:w="877" w:type="dxa"/>
          </w:tcPr>
          <w:p w14:paraId="2CF2D498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2543" w:type="dxa"/>
          </w:tcPr>
          <w:p w14:paraId="7AD287D5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080" w:type="dxa"/>
          </w:tcPr>
          <w:p w14:paraId="160F02AE" w14:textId="77777777" w:rsidR="007A21EF" w:rsidRPr="005C273C" w:rsidRDefault="007A21EF" w:rsidP="007C3DFF">
            <w:pPr>
              <w:pStyle w:val="NoSpacing"/>
            </w:pPr>
          </w:p>
        </w:tc>
        <w:tc>
          <w:tcPr>
            <w:tcW w:w="883" w:type="dxa"/>
          </w:tcPr>
          <w:p w14:paraId="79B1F48E" w14:textId="57B3569F" w:rsidR="007A21EF" w:rsidRPr="005C273C" w:rsidRDefault="007A21EF" w:rsidP="005C273C">
            <w:pPr>
              <w:pStyle w:val="NoSpacing"/>
            </w:pPr>
          </w:p>
        </w:tc>
        <w:tc>
          <w:tcPr>
            <w:tcW w:w="713" w:type="dxa"/>
          </w:tcPr>
          <w:p w14:paraId="3AFFE74B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2571" w:type="dxa"/>
            <w:gridSpan w:val="3"/>
          </w:tcPr>
          <w:p w14:paraId="0658FDE5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539" w:type="dxa"/>
            <w:tcMar>
              <w:right w:w="0" w:type="dxa"/>
            </w:tcMar>
          </w:tcPr>
          <w:p w14:paraId="1F10DEE9" w14:textId="77777777" w:rsidR="007A21EF" w:rsidRPr="005C273C" w:rsidRDefault="007A21EF" w:rsidP="005C273C">
            <w:pPr>
              <w:pStyle w:val="NoSpacing"/>
            </w:pPr>
          </w:p>
        </w:tc>
      </w:tr>
      <w:tr w:rsidR="007A21EF" w:rsidRPr="005C273C" w14:paraId="562EAEDE" w14:textId="77777777" w:rsidTr="00E445BF">
        <w:trPr>
          <w:cantSplit/>
          <w:trHeight w:val="226"/>
        </w:trPr>
        <w:tc>
          <w:tcPr>
            <w:tcW w:w="877" w:type="dxa"/>
          </w:tcPr>
          <w:p w14:paraId="06FBEAAE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2543" w:type="dxa"/>
          </w:tcPr>
          <w:p w14:paraId="0966C000" w14:textId="77777777" w:rsidR="007A21EF" w:rsidRPr="005C273C" w:rsidRDefault="007A21EF" w:rsidP="005C273C">
            <w:pPr>
              <w:pStyle w:val="NoSpacing"/>
            </w:pPr>
          </w:p>
        </w:tc>
        <w:tc>
          <w:tcPr>
            <w:tcW w:w="1080" w:type="dxa"/>
          </w:tcPr>
          <w:p w14:paraId="2219A11D" w14:textId="77777777" w:rsidR="007A21EF" w:rsidRPr="005C273C" w:rsidRDefault="007A21EF" w:rsidP="007C3DFF">
            <w:pPr>
              <w:pStyle w:val="NoSpacing"/>
            </w:pPr>
          </w:p>
        </w:tc>
        <w:tc>
          <w:tcPr>
            <w:tcW w:w="883" w:type="dxa"/>
          </w:tcPr>
          <w:p w14:paraId="45E0689C" w14:textId="58E69CC9" w:rsidR="007A21EF" w:rsidRPr="005C273C" w:rsidRDefault="007A21EF" w:rsidP="005C273C">
            <w:pPr>
              <w:pStyle w:val="NoSpacing"/>
            </w:pPr>
          </w:p>
        </w:tc>
        <w:tc>
          <w:tcPr>
            <w:tcW w:w="713" w:type="dxa"/>
          </w:tcPr>
          <w:p w14:paraId="4D1A13BE" w14:textId="77777777" w:rsidR="007A21EF" w:rsidRPr="005C273C" w:rsidRDefault="007A21EF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Totals[1]/ns0:TotalIncludingVATText[1]" w:storeItemID="{608A5709-C4D7-4783-AD23-816A3A587488}"/>
            <w:text/>
          </w:sdtPr>
          <w:sdtContent>
            <w:tc>
              <w:tcPr>
                <w:tcW w:w="2571" w:type="dxa"/>
                <w:gridSpan w:val="3"/>
              </w:tcPr>
              <w:p w14:paraId="7C744F83" w14:textId="77777777" w:rsidR="007A21EF" w:rsidRPr="005C273C" w:rsidRDefault="007A21EF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DACA6E7D64794B1695C5705C70DAEBB1"/>
            </w:placeholder>
            <w:dataBinding w:prefixMappings="xmlns:ns0='urn:microsoft-dynamics-nav/reports/Standard_Sales_Quote/1304/'" w:xpath="/ns0:NavWordReportXmlPart[1]/ns0:Header[1]/ns0:Totals[1]/ns0:TotalAmountIncludingVAT[1]" w:storeItemID="{608A5709-C4D7-4783-AD23-816A3A587488}"/>
            <w:text/>
          </w:sdtPr>
          <w:sdtContent>
            <w:tc>
              <w:tcPr>
                <w:tcW w:w="1539" w:type="dxa"/>
                <w:tcMar>
                  <w:right w:w="0" w:type="dxa"/>
                </w:tcMar>
              </w:tcPr>
              <w:p w14:paraId="151B5F96" w14:textId="77777777" w:rsidR="007A21EF" w:rsidRPr="005C273C" w:rsidRDefault="007A21EF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E3642B" w:rsidRPr="005C273C" w14:paraId="330F80F4" w14:textId="77777777" w:rsidTr="00E445BF">
        <w:trPr>
          <w:cantSplit/>
          <w:trHeight w:val="226"/>
        </w:trPr>
        <w:tc>
          <w:tcPr>
            <w:tcW w:w="877" w:type="dxa"/>
          </w:tcPr>
          <w:p w14:paraId="06404685" w14:textId="77777777" w:rsidR="00E3642B" w:rsidRPr="005C273C" w:rsidRDefault="00E3642B" w:rsidP="00E3642B">
            <w:pPr>
              <w:pStyle w:val="NoSpacing"/>
            </w:pPr>
          </w:p>
        </w:tc>
        <w:tc>
          <w:tcPr>
            <w:tcW w:w="2543" w:type="dxa"/>
          </w:tcPr>
          <w:p w14:paraId="6ADE036D" w14:textId="77777777" w:rsidR="00E3642B" w:rsidRPr="005C273C" w:rsidRDefault="00E3642B" w:rsidP="00E3642B">
            <w:pPr>
              <w:pStyle w:val="NoSpacing"/>
            </w:pPr>
          </w:p>
        </w:tc>
        <w:tc>
          <w:tcPr>
            <w:tcW w:w="1080" w:type="dxa"/>
          </w:tcPr>
          <w:p w14:paraId="623665C1" w14:textId="77777777" w:rsidR="00E3642B" w:rsidRPr="005C273C" w:rsidRDefault="00E3642B" w:rsidP="007C3DFF">
            <w:pPr>
              <w:pStyle w:val="NoSpacing"/>
            </w:pPr>
          </w:p>
        </w:tc>
        <w:tc>
          <w:tcPr>
            <w:tcW w:w="883" w:type="dxa"/>
          </w:tcPr>
          <w:p w14:paraId="5BEA9260" w14:textId="77777777" w:rsidR="00E3642B" w:rsidRPr="005C273C" w:rsidRDefault="00E3642B" w:rsidP="00E3642B">
            <w:pPr>
              <w:pStyle w:val="NoSpacing"/>
            </w:pPr>
          </w:p>
        </w:tc>
        <w:tc>
          <w:tcPr>
            <w:tcW w:w="713" w:type="dxa"/>
          </w:tcPr>
          <w:p w14:paraId="50FE50FA" w14:textId="77777777" w:rsidR="00E3642B" w:rsidRPr="005C273C" w:rsidRDefault="00E3642B" w:rsidP="00E3642B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CO2e_Lbl"/>
            <w:tag w:val="#Nav: Standard_Sales_Quote/1304"/>
            <w:id w:val="-378780175"/>
            <w:placeholder>
              <w:docPart w:val="B5E42A2294AE4103A48F18BF8FDB9455"/>
            </w:placeholder>
            <w:dataBinding w:prefixMappings="xmlns:ns0='urn:microsoft-dynamics-nav/reports/Standard_Sales_Quote/1304/' " w:xpath="/ns0:NavWordReportXmlPart[1]/ns0:Header[1]/ns0:TotalCO2e_Lbl[1]" w:storeItemID="{608A5709-C4D7-4783-AD23-816A3A587488}"/>
            <w:text/>
          </w:sdtPr>
          <w:sdtContent>
            <w:tc>
              <w:tcPr>
                <w:tcW w:w="2571" w:type="dxa"/>
                <w:gridSpan w:val="3"/>
                <w:tcBorders>
                  <w:bottom w:val="single" w:sz="4" w:space="0" w:color="auto"/>
                </w:tcBorders>
              </w:tcPr>
              <w:p w14:paraId="47757A6F" w14:textId="50706C27" w:rsidR="00E3642B" w:rsidRDefault="001E06AA" w:rsidP="00E3642B">
                <w:pPr>
                  <w:pStyle w:val="NoSpacing"/>
                  <w:rPr>
                    <w:rStyle w:val="Strong"/>
                  </w:rPr>
                </w:pPr>
                <w:r>
                  <w:rPr>
                    <w:rStyle w:val="Strong"/>
                  </w:rPr>
                  <w:t>TotalCO2e_Lbl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CO2e"/>
            <w:tag w:val="#Nav: Standard_Sales_Quote/1304"/>
            <w:id w:val="-954557126"/>
            <w:placeholder>
              <w:docPart w:val="542DF87115B944FE8CF7FF0D2C9F9E79"/>
            </w:placeholder>
            <w:dataBinding w:prefixMappings="xmlns:ns0='urn:microsoft-dynamics-nav/reports/Standard_Sales_Quote/1304/' " w:xpath="/ns0:NavWordReportXmlPart[1]/ns0:Header[1]/ns0:Totals[1]/ns0:TotalCO2e[1]" w:storeItemID="{608A5709-C4D7-4783-AD23-816A3A587488}"/>
            <w:text/>
          </w:sdtPr>
          <w:sdtContent>
            <w:tc>
              <w:tcPr>
                <w:tcW w:w="1539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0E6D895" w14:textId="477ED30C" w:rsidR="00E3642B" w:rsidRDefault="001E06AA" w:rsidP="005731E2">
                <w:pPr>
                  <w:pStyle w:val="NoSpacing"/>
                  <w:jc w:val="right"/>
                  <w:rPr>
                    <w:rStyle w:val="Strong"/>
                  </w:rPr>
                </w:pPr>
                <w:r>
                  <w:rPr>
                    <w:rStyle w:val="Strong"/>
                  </w:rPr>
                  <w:t>TotalCO2e</w:t>
                </w:r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C64A7" w14:textId="77777777" w:rsidR="00BF0389" w:rsidRDefault="00BF0389" w:rsidP="00E40C63">
      <w:pPr>
        <w:spacing w:after="0"/>
      </w:pPr>
      <w:r>
        <w:separator/>
      </w:r>
    </w:p>
  </w:endnote>
  <w:endnote w:type="continuationSeparator" w:id="0">
    <w:p w14:paraId="32B34386" w14:textId="77777777" w:rsidR="00BF0389" w:rsidRDefault="00BF038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08A5709-C4D7-4783-AD23-816A3A587488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08A5709-C4D7-4783-AD23-816A3A587488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1E06AA" w:rsidRPr="00982950" w14:paraId="33771EBB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Disclaimer_Lbl"/>
            <w:tag w:val="#Nav: Standard_Sales_Quote/1304"/>
            <w:id w:val="-138115945"/>
            <w:placeholder>
              <w:docPart w:val="2DEAD3A371754F77BC5F237203C62B5D"/>
            </w:placeholder>
            <w:dataBinding w:prefixMappings="xmlns:ns0='urn:microsoft-dynamics-nav/reports/Standard_Sales_Quote/1304/' " w:xpath="/ns0:NavWordReportXmlPart[1]/ns0:Header[1]/ns0:Disclaimer_Lbl[1]" w:storeItemID="{608A5709-C4D7-4783-AD23-816A3A587488}"/>
            <w:text/>
          </w:sdtPr>
          <w:sdtContent>
            <w:p w14:paraId="5478A5A2" w14:textId="6020BD87" w:rsidR="001E06AA" w:rsidRDefault="001E06AA" w:rsidP="005C273C">
              <w:pPr>
                <w:rPr>
                  <w:lang w:val="da-DK"/>
                </w:rPr>
              </w:pPr>
              <w:r>
                <w:rPr>
                  <w:lang w:val="da-DK"/>
                </w:rPr>
                <w:t>Disclaimer_Lbl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08A5709-C4D7-4783-AD23-816A3A587488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08A5709-C4D7-4783-AD23-816A3A587488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08A5709-C4D7-4783-AD23-816A3A587488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08A5709-C4D7-4783-AD23-816A3A58748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08A5709-C4D7-4783-AD23-816A3A587488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08A5709-C4D7-4783-AD23-816A3A587488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08A5709-C4D7-4783-AD23-816A3A587488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08A5709-C4D7-4783-AD23-816A3A58748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E2863" w14:textId="77777777" w:rsidR="00BF0389" w:rsidRDefault="00BF0389" w:rsidP="00E40C63">
      <w:pPr>
        <w:spacing w:after="0"/>
      </w:pPr>
      <w:r>
        <w:separator/>
      </w:r>
    </w:p>
  </w:footnote>
  <w:footnote w:type="continuationSeparator" w:id="0">
    <w:p w14:paraId="25A66A37" w14:textId="77777777" w:rsidR="00BF0389" w:rsidRDefault="00BF038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08A5709-C4D7-4783-AD23-816A3A587488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08A5709-C4D7-4783-AD23-816A3A587488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08A5709-C4D7-4783-AD23-816A3A587488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08A5709-C4D7-4783-AD23-816A3A587488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08A5709-C4D7-4783-AD23-816A3A587488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08A5709-C4D7-4783-AD23-816A3A587488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08A5709-C4D7-4783-AD23-816A3A587488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08A5709-C4D7-4783-AD23-816A3A587488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08A5709-C4D7-4783-AD23-816A3A587488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425F3"/>
    <w:rsid w:val="00044707"/>
    <w:rsid w:val="00045984"/>
    <w:rsid w:val="00070EBC"/>
    <w:rsid w:val="00070EE8"/>
    <w:rsid w:val="00074151"/>
    <w:rsid w:val="000844A3"/>
    <w:rsid w:val="000A1B06"/>
    <w:rsid w:val="000A665A"/>
    <w:rsid w:val="000B27D1"/>
    <w:rsid w:val="000B5E2B"/>
    <w:rsid w:val="000D1534"/>
    <w:rsid w:val="000D21C3"/>
    <w:rsid w:val="000D5A6D"/>
    <w:rsid w:val="000E071F"/>
    <w:rsid w:val="000E101E"/>
    <w:rsid w:val="00103846"/>
    <w:rsid w:val="0011793B"/>
    <w:rsid w:val="00126D5A"/>
    <w:rsid w:val="00134A71"/>
    <w:rsid w:val="00151C73"/>
    <w:rsid w:val="001621D9"/>
    <w:rsid w:val="00165EBA"/>
    <w:rsid w:val="00166155"/>
    <w:rsid w:val="00183F7F"/>
    <w:rsid w:val="00187E87"/>
    <w:rsid w:val="001B793C"/>
    <w:rsid w:val="001C28B3"/>
    <w:rsid w:val="001D1CE2"/>
    <w:rsid w:val="001D6807"/>
    <w:rsid w:val="001E06AA"/>
    <w:rsid w:val="001F12B5"/>
    <w:rsid w:val="001F31C7"/>
    <w:rsid w:val="0020108A"/>
    <w:rsid w:val="00207B33"/>
    <w:rsid w:val="00233B38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A4F33"/>
    <w:rsid w:val="002B6B46"/>
    <w:rsid w:val="002E2A56"/>
    <w:rsid w:val="003318D6"/>
    <w:rsid w:val="0033544F"/>
    <w:rsid w:val="00337723"/>
    <w:rsid w:val="00355E20"/>
    <w:rsid w:val="00374316"/>
    <w:rsid w:val="0038349C"/>
    <w:rsid w:val="00394029"/>
    <w:rsid w:val="003A31D7"/>
    <w:rsid w:val="003A4E73"/>
    <w:rsid w:val="003A7E69"/>
    <w:rsid w:val="003B1D59"/>
    <w:rsid w:val="003D120B"/>
    <w:rsid w:val="003D4B80"/>
    <w:rsid w:val="003E2178"/>
    <w:rsid w:val="003F77E2"/>
    <w:rsid w:val="00401B76"/>
    <w:rsid w:val="00421A6A"/>
    <w:rsid w:val="0043195D"/>
    <w:rsid w:val="00443706"/>
    <w:rsid w:val="00466DB1"/>
    <w:rsid w:val="00476C05"/>
    <w:rsid w:val="00492354"/>
    <w:rsid w:val="004A4D71"/>
    <w:rsid w:val="004B22F6"/>
    <w:rsid w:val="004B47ED"/>
    <w:rsid w:val="004B6FE5"/>
    <w:rsid w:val="004C341A"/>
    <w:rsid w:val="004C60A5"/>
    <w:rsid w:val="004D027D"/>
    <w:rsid w:val="004F2432"/>
    <w:rsid w:val="0051459C"/>
    <w:rsid w:val="00514978"/>
    <w:rsid w:val="0051660C"/>
    <w:rsid w:val="00523CFB"/>
    <w:rsid w:val="00524FE6"/>
    <w:rsid w:val="00526130"/>
    <w:rsid w:val="005421C5"/>
    <w:rsid w:val="00543913"/>
    <w:rsid w:val="00552846"/>
    <w:rsid w:val="00563DCD"/>
    <w:rsid w:val="005672E1"/>
    <w:rsid w:val="005731CF"/>
    <w:rsid w:val="005731E2"/>
    <w:rsid w:val="00587157"/>
    <w:rsid w:val="00595F7F"/>
    <w:rsid w:val="005963DE"/>
    <w:rsid w:val="005A0994"/>
    <w:rsid w:val="005C273C"/>
    <w:rsid w:val="005E7C37"/>
    <w:rsid w:val="005F2559"/>
    <w:rsid w:val="005F5EC9"/>
    <w:rsid w:val="005F6BCC"/>
    <w:rsid w:val="0060202A"/>
    <w:rsid w:val="00610A30"/>
    <w:rsid w:val="00612ABF"/>
    <w:rsid w:val="006220F3"/>
    <w:rsid w:val="00622744"/>
    <w:rsid w:val="006245DA"/>
    <w:rsid w:val="00636C20"/>
    <w:rsid w:val="006408B5"/>
    <w:rsid w:val="00664F5B"/>
    <w:rsid w:val="0067225B"/>
    <w:rsid w:val="006759A0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7DCB"/>
    <w:rsid w:val="006F2626"/>
    <w:rsid w:val="006F3AC1"/>
    <w:rsid w:val="0071439C"/>
    <w:rsid w:val="00716E24"/>
    <w:rsid w:val="00720D89"/>
    <w:rsid w:val="00726A48"/>
    <w:rsid w:val="00741F6B"/>
    <w:rsid w:val="007537BA"/>
    <w:rsid w:val="00760FA8"/>
    <w:rsid w:val="00765190"/>
    <w:rsid w:val="00766078"/>
    <w:rsid w:val="007773B8"/>
    <w:rsid w:val="00777ADC"/>
    <w:rsid w:val="00796F95"/>
    <w:rsid w:val="00797305"/>
    <w:rsid w:val="007A0A2F"/>
    <w:rsid w:val="007A21EF"/>
    <w:rsid w:val="007B235B"/>
    <w:rsid w:val="007C3DFF"/>
    <w:rsid w:val="007D51B6"/>
    <w:rsid w:val="007D5F8D"/>
    <w:rsid w:val="007E323C"/>
    <w:rsid w:val="00802B5B"/>
    <w:rsid w:val="00802D25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42A1"/>
    <w:rsid w:val="008A60B3"/>
    <w:rsid w:val="008B2515"/>
    <w:rsid w:val="008C32D1"/>
    <w:rsid w:val="008C3901"/>
    <w:rsid w:val="008D7475"/>
    <w:rsid w:val="008E766D"/>
    <w:rsid w:val="008F0A38"/>
    <w:rsid w:val="009072D1"/>
    <w:rsid w:val="0092542A"/>
    <w:rsid w:val="00933DB5"/>
    <w:rsid w:val="00936466"/>
    <w:rsid w:val="00943A17"/>
    <w:rsid w:val="00944343"/>
    <w:rsid w:val="009453BC"/>
    <w:rsid w:val="0095161A"/>
    <w:rsid w:val="00954C6C"/>
    <w:rsid w:val="00961927"/>
    <w:rsid w:val="00966D04"/>
    <w:rsid w:val="00970D66"/>
    <w:rsid w:val="00982950"/>
    <w:rsid w:val="00991278"/>
    <w:rsid w:val="0099175E"/>
    <w:rsid w:val="009924C0"/>
    <w:rsid w:val="009943A4"/>
    <w:rsid w:val="00997858"/>
    <w:rsid w:val="009A515B"/>
    <w:rsid w:val="009A6DFD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02AC"/>
    <w:rsid w:val="00A42BE5"/>
    <w:rsid w:val="00A707D0"/>
    <w:rsid w:val="00A76F36"/>
    <w:rsid w:val="00A9010E"/>
    <w:rsid w:val="00A9033A"/>
    <w:rsid w:val="00A940EF"/>
    <w:rsid w:val="00A9726D"/>
    <w:rsid w:val="00AC3DAC"/>
    <w:rsid w:val="00AF1EDD"/>
    <w:rsid w:val="00AF4452"/>
    <w:rsid w:val="00B01DA6"/>
    <w:rsid w:val="00B10865"/>
    <w:rsid w:val="00B22FDE"/>
    <w:rsid w:val="00B26E86"/>
    <w:rsid w:val="00B32D4B"/>
    <w:rsid w:val="00B402B9"/>
    <w:rsid w:val="00B437D5"/>
    <w:rsid w:val="00B557A3"/>
    <w:rsid w:val="00B57659"/>
    <w:rsid w:val="00B57F79"/>
    <w:rsid w:val="00B60D54"/>
    <w:rsid w:val="00B74BDA"/>
    <w:rsid w:val="00B8205C"/>
    <w:rsid w:val="00B86BCD"/>
    <w:rsid w:val="00B91CA1"/>
    <w:rsid w:val="00B96060"/>
    <w:rsid w:val="00BB6693"/>
    <w:rsid w:val="00BC232B"/>
    <w:rsid w:val="00BC542A"/>
    <w:rsid w:val="00BD2533"/>
    <w:rsid w:val="00BD35AE"/>
    <w:rsid w:val="00BD3F27"/>
    <w:rsid w:val="00BE46B0"/>
    <w:rsid w:val="00BE5952"/>
    <w:rsid w:val="00BE6BE6"/>
    <w:rsid w:val="00BF0389"/>
    <w:rsid w:val="00BF04EC"/>
    <w:rsid w:val="00BF0F10"/>
    <w:rsid w:val="00C03764"/>
    <w:rsid w:val="00C06151"/>
    <w:rsid w:val="00C27C1A"/>
    <w:rsid w:val="00C36F18"/>
    <w:rsid w:val="00C40BE4"/>
    <w:rsid w:val="00C41DE3"/>
    <w:rsid w:val="00C47206"/>
    <w:rsid w:val="00C50A59"/>
    <w:rsid w:val="00C557F2"/>
    <w:rsid w:val="00C64A61"/>
    <w:rsid w:val="00CA6394"/>
    <w:rsid w:val="00CB0634"/>
    <w:rsid w:val="00CB70AD"/>
    <w:rsid w:val="00CD1B92"/>
    <w:rsid w:val="00CE52EF"/>
    <w:rsid w:val="00CF4AAA"/>
    <w:rsid w:val="00D02938"/>
    <w:rsid w:val="00D21D63"/>
    <w:rsid w:val="00D235D0"/>
    <w:rsid w:val="00D241D5"/>
    <w:rsid w:val="00D30457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0480"/>
    <w:rsid w:val="00DB4B5B"/>
    <w:rsid w:val="00DC6F05"/>
    <w:rsid w:val="00DD7672"/>
    <w:rsid w:val="00DF30F1"/>
    <w:rsid w:val="00E111C4"/>
    <w:rsid w:val="00E22B7E"/>
    <w:rsid w:val="00E3642B"/>
    <w:rsid w:val="00E40C63"/>
    <w:rsid w:val="00E41182"/>
    <w:rsid w:val="00E4361D"/>
    <w:rsid w:val="00E445BF"/>
    <w:rsid w:val="00E54F17"/>
    <w:rsid w:val="00E65451"/>
    <w:rsid w:val="00E67097"/>
    <w:rsid w:val="00E902EA"/>
    <w:rsid w:val="00E93AF6"/>
    <w:rsid w:val="00E96A2B"/>
    <w:rsid w:val="00E972BB"/>
    <w:rsid w:val="00EA246E"/>
    <w:rsid w:val="00EA27AA"/>
    <w:rsid w:val="00EB5313"/>
    <w:rsid w:val="00EB5B19"/>
    <w:rsid w:val="00EC1995"/>
    <w:rsid w:val="00EC1A89"/>
    <w:rsid w:val="00EC4C86"/>
    <w:rsid w:val="00ED0377"/>
    <w:rsid w:val="00ED6ACC"/>
    <w:rsid w:val="00EE2CA3"/>
    <w:rsid w:val="00EE53F7"/>
    <w:rsid w:val="00EE564C"/>
    <w:rsid w:val="00EF4225"/>
    <w:rsid w:val="00EF5DE6"/>
    <w:rsid w:val="00EF78C1"/>
    <w:rsid w:val="00F14176"/>
    <w:rsid w:val="00F20F72"/>
    <w:rsid w:val="00F219F1"/>
    <w:rsid w:val="00F27C8F"/>
    <w:rsid w:val="00F360C1"/>
    <w:rsid w:val="00F36FA0"/>
    <w:rsid w:val="00F44822"/>
    <w:rsid w:val="00F66A1F"/>
    <w:rsid w:val="00F81AE9"/>
    <w:rsid w:val="00F848FB"/>
    <w:rsid w:val="00F86468"/>
    <w:rsid w:val="00F952C5"/>
    <w:rsid w:val="00FA4D66"/>
    <w:rsid w:val="00FB06A1"/>
    <w:rsid w:val="00FB3DCE"/>
    <w:rsid w:val="00FD4BEA"/>
    <w:rsid w:val="00FD6A00"/>
    <w:rsid w:val="00FE1868"/>
    <w:rsid w:val="00FE72E4"/>
    <w:rsid w:val="00FF42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8C1EA8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8C1EA8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8C1EA8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8C1EA8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8C1EA8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8C1EA8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8C1EA8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8C1EA8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CA6E7D64794B1695C5705C70DA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FA9B-55B8-4ABD-A340-7E9EB74F3CEC}"/>
      </w:docPartPr>
      <w:docPartBody>
        <w:p w:rsidR="00AA1FA3" w:rsidRDefault="008C1EA8" w:rsidP="008C1EA8">
          <w:pPr>
            <w:pStyle w:val="DACA6E7D64794B1695C5705C70DAE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209904EF4A01B50E4D6691EB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4E92-C3AD-40A0-9473-6F651C09EE6D}"/>
      </w:docPartPr>
      <w:docPartBody>
        <w:p w:rsidR="00AA1FA3" w:rsidRDefault="008C1EA8" w:rsidP="008C1EA8">
          <w:pPr>
            <w:pStyle w:val="4DDB209904EF4A01B50E4D6691EB3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A786E1C3824695815BFDA03659D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09B4B-5491-4EC3-86A4-9B4F6572EA5A}"/>
      </w:docPartPr>
      <w:docPartBody>
        <w:p w:rsidR="00AA1FA3" w:rsidRDefault="008C1EA8" w:rsidP="008C1EA8">
          <w:pPr>
            <w:pStyle w:val="D4A786E1C3824695815BFDA03659D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F301F5A4EF460081F696B82E2A8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9A392-EE52-407C-8D31-502E339656B3}"/>
      </w:docPartPr>
      <w:docPartBody>
        <w:p w:rsidR="00AA1FA3" w:rsidRDefault="008C1EA8" w:rsidP="008C1EA8">
          <w:pPr>
            <w:pStyle w:val="54F301F5A4EF460081F696B82E2A81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BD94ED13F141C6B231D3F12A48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7616-D45D-479B-A32F-94AAFAD9C022}"/>
      </w:docPartPr>
      <w:docPartBody>
        <w:p w:rsidR="00AA1FA3" w:rsidRDefault="008C1EA8" w:rsidP="008C1EA8">
          <w:pPr>
            <w:pStyle w:val="0FBD94ED13F141C6B231D3F12A4819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8A47BD042F48E69280CA90E1FC0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C12C-77C5-42BD-B318-56E207171C99}"/>
      </w:docPartPr>
      <w:docPartBody>
        <w:p w:rsidR="00AA1FA3" w:rsidRDefault="008C1EA8" w:rsidP="008C1EA8">
          <w:pPr>
            <w:pStyle w:val="A58A47BD042F48E69280CA90E1FC0E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4432B80F80C4890BF7EB8A79ACEC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DE9B2-4B1A-4E5E-AE30-ADB015BAF237}"/>
      </w:docPartPr>
      <w:docPartBody>
        <w:p w:rsidR="00AA1FA3" w:rsidRDefault="008C1EA8" w:rsidP="008C1EA8">
          <w:pPr>
            <w:pStyle w:val="F4432B80F80C4890BF7EB8A79ACEC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DFE627E684B09B9B681DBB049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0AB4C-AD7D-4413-9817-C940BAAE5370}"/>
      </w:docPartPr>
      <w:docPartBody>
        <w:p w:rsidR="00AA1FA3" w:rsidRDefault="008C1EA8" w:rsidP="008C1EA8">
          <w:pPr>
            <w:pStyle w:val="793DFE627E684B09B9B681DBB049DE6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8375C224964C56B6B6E867F1D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AE406-A8A5-4AD1-9C2A-E205A8842C54}"/>
      </w:docPartPr>
      <w:docPartBody>
        <w:p w:rsidR="00AA1FA3" w:rsidRDefault="008C1EA8" w:rsidP="008C1EA8">
          <w:pPr>
            <w:pStyle w:val="7E8375C224964C56B6B6E867F1D29E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B4CD6E2D1C474E8157A9EB0B8B4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DE534-FB59-47CC-BCF0-FEE70FB88B7F}"/>
      </w:docPartPr>
      <w:docPartBody>
        <w:p w:rsidR="00AA1FA3" w:rsidRDefault="008C1EA8" w:rsidP="008C1EA8">
          <w:pPr>
            <w:pStyle w:val="42B4CD6E2D1C474E8157A9EB0B8B49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512C01B2EF046B3BA260A5B17B99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6399-2C74-4BC9-A6BB-C93C91A31B93}"/>
      </w:docPartPr>
      <w:docPartBody>
        <w:p w:rsidR="00AA1FA3" w:rsidRDefault="008C1EA8" w:rsidP="008C1EA8">
          <w:pPr>
            <w:pStyle w:val="5512C01B2EF046B3BA260A5B17B997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E42A2294AE4103A48F18BF8FDB9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033C-186D-4E9F-868B-C9720244CF75}"/>
      </w:docPartPr>
      <w:docPartBody>
        <w:p w:rsidR="00AA1FA3" w:rsidRDefault="008C1EA8" w:rsidP="008C1EA8">
          <w:pPr>
            <w:pStyle w:val="B5E42A2294AE4103A48F18BF8FDB945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DF87115B944FE8CF7FF0D2C9F9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264B5-DDDF-4CE5-8101-EE516EF5FFED}"/>
      </w:docPartPr>
      <w:docPartBody>
        <w:p w:rsidR="00AA1FA3" w:rsidRDefault="008C1EA8" w:rsidP="008C1EA8">
          <w:pPr>
            <w:pStyle w:val="542DF87115B944FE8CF7FF0D2C9F9E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DEAD3A371754F77BC5F237203C62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1CF9F-93D0-45C9-A30F-B3342BAF7931}"/>
      </w:docPartPr>
      <w:docPartBody>
        <w:p w:rsidR="00AA1FA3" w:rsidRDefault="008C1EA8" w:rsidP="008C1EA8">
          <w:pPr>
            <w:pStyle w:val="2DEAD3A371754F77BC5F237203C62B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DB4FE826604E1A959714306B659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4ED9-3D40-47B2-8B3D-A4AF9C56EC37}"/>
      </w:docPartPr>
      <w:docPartBody>
        <w:p w:rsidR="007E48BB" w:rsidRDefault="004B4DEF" w:rsidP="004B4DEF">
          <w:pPr>
            <w:pStyle w:val="0ADB4FE826604E1A959714306B65960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44707"/>
    <w:rsid w:val="000A1B06"/>
    <w:rsid w:val="000A5AF8"/>
    <w:rsid w:val="000B17E0"/>
    <w:rsid w:val="000B5E2B"/>
    <w:rsid w:val="000D1534"/>
    <w:rsid w:val="001C28B3"/>
    <w:rsid w:val="001C3F9B"/>
    <w:rsid w:val="001F31C7"/>
    <w:rsid w:val="00243840"/>
    <w:rsid w:val="002565A8"/>
    <w:rsid w:val="00280649"/>
    <w:rsid w:val="002A00F8"/>
    <w:rsid w:val="0033544F"/>
    <w:rsid w:val="00377DCF"/>
    <w:rsid w:val="00391C2E"/>
    <w:rsid w:val="003A4E73"/>
    <w:rsid w:val="003F3865"/>
    <w:rsid w:val="00401A56"/>
    <w:rsid w:val="00401A72"/>
    <w:rsid w:val="00466DB1"/>
    <w:rsid w:val="00487F44"/>
    <w:rsid w:val="00492B9D"/>
    <w:rsid w:val="004B4DEF"/>
    <w:rsid w:val="004F0624"/>
    <w:rsid w:val="005E1DE9"/>
    <w:rsid w:val="00600036"/>
    <w:rsid w:val="00636C20"/>
    <w:rsid w:val="006851BE"/>
    <w:rsid w:val="006C7DE5"/>
    <w:rsid w:val="006F3AC1"/>
    <w:rsid w:val="00762F7C"/>
    <w:rsid w:val="007D51B6"/>
    <w:rsid w:val="007E48BB"/>
    <w:rsid w:val="007E4D6A"/>
    <w:rsid w:val="007F0EB0"/>
    <w:rsid w:val="00802D25"/>
    <w:rsid w:val="008139A2"/>
    <w:rsid w:val="008506F4"/>
    <w:rsid w:val="00856FBF"/>
    <w:rsid w:val="008B2515"/>
    <w:rsid w:val="008C1EA8"/>
    <w:rsid w:val="008C32D1"/>
    <w:rsid w:val="00901508"/>
    <w:rsid w:val="00931EAE"/>
    <w:rsid w:val="0095161A"/>
    <w:rsid w:val="009554EF"/>
    <w:rsid w:val="009B73F0"/>
    <w:rsid w:val="00A06001"/>
    <w:rsid w:val="00A402AC"/>
    <w:rsid w:val="00A707D0"/>
    <w:rsid w:val="00A71B78"/>
    <w:rsid w:val="00AA1FA3"/>
    <w:rsid w:val="00AA4803"/>
    <w:rsid w:val="00AC3DAC"/>
    <w:rsid w:val="00BB6693"/>
    <w:rsid w:val="00BC542A"/>
    <w:rsid w:val="00C51DCD"/>
    <w:rsid w:val="00D30457"/>
    <w:rsid w:val="00D67D5F"/>
    <w:rsid w:val="00E7673F"/>
    <w:rsid w:val="00E93AF6"/>
    <w:rsid w:val="00EB5313"/>
    <w:rsid w:val="00EB5B34"/>
    <w:rsid w:val="00ED68E7"/>
    <w:rsid w:val="00ED7FE1"/>
    <w:rsid w:val="00EE2183"/>
    <w:rsid w:val="00EE3904"/>
    <w:rsid w:val="00EE564C"/>
    <w:rsid w:val="00EF6F80"/>
    <w:rsid w:val="00F360C1"/>
    <w:rsid w:val="00F952C5"/>
    <w:rsid w:val="00FB1D97"/>
    <w:rsid w:val="00FD4BEA"/>
    <w:rsid w:val="00FE72E4"/>
    <w:rsid w:val="00FF365E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DE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  <w:style w:type="paragraph" w:customStyle="1" w:styleId="DACA6E7D64794B1695C5705C70DAEBB1">
    <w:name w:val="DACA6E7D64794B1695C5705C70DAEBB1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DB209904EF4A01B50E4D6691EB3E65">
    <w:name w:val="4DDB209904EF4A01B50E4D6691EB3E65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A786E1C3824695815BFDA03659DC4A">
    <w:name w:val="D4A786E1C3824695815BFDA03659DC4A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01F5A4EF460081F696B82E2A8123">
    <w:name w:val="54F301F5A4EF460081F696B82E2A8123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BD94ED13F141C6B231D3F12A481983">
    <w:name w:val="0FBD94ED13F141C6B231D3F12A481983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8A47BD042F48E69280CA90E1FC0E9F">
    <w:name w:val="A58A47BD042F48E69280CA90E1FC0E9F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432B80F80C4890BF7EB8A79ACECD15">
    <w:name w:val="F4432B80F80C4890BF7EB8A79ACECD15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3DFE627E684B09B9B681DBB049DE62">
    <w:name w:val="793DFE627E684B09B9B681DBB049DE62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8375C224964C56B6B6E867F1D29E65">
    <w:name w:val="7E8375C224964C56B6B6E867F1D29E65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B4CD6E2D1C474E8157A9EB0B8B493A">
    <w:name w:val="42B4CD6E2D1C474E8157A9EB0B8B493A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2C01B2EF046B3BA260A5B17B99749">
    <w:name w:val="5512C01B2EF046B3BA260A5B17B99749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9CA5CD22A54843B4554F4E2D9A2EEB">
    <w:name w:val="829CA5CD22A54843B4554F4E2D9A2EEB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9B156D6BA9484598210B762D5402C0">
    <w:name w:val="C29B156D6BA9484598210B762D5402C0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600886895489C8EE6E4B4D9A4DDB4">
    <w:name w:val="1A2600886895489C8EE6E4B4D9A4DDB4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289A6EC71C46C2B55645B5805FA06E">
    <w:name w:val="C6289A6EC71C46C2B55645B5805FA06E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A630DE7A284E958DBAD252777C32D7">
    <w:name w:val="CDA630DE7A284E958DBAD252777C32D7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E42A2294AE4103A48F18BF8FDB9455">
    <w:name w:val="B5E42A2294AE4103A48F18BF8FDB9455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2DF87115B944FE8CF7FF0D2C9F9E79">
    <w:name w:val="542DF87115B944FE8CF7FF0D2C9F9E79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AD3A371754F77BC5F237203C62B5D">
    <w:name w:val="2DEAD3A371754F77BC5F237203C62B5D"/>
    <w:rsid w:val="008C1EA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7F782941EF41D4A3EAF31A2BE58388">
    <w:name w:val="0D7F782941EF41D4A3EAF31A2BE58388"/>
    <w:rsid w:val="00AA1F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DB4FE826604E1A959714306B659608">
    <w:name w:val="0ADB4FE826604E1A959714306B659608"/>
    <w:rsid w:val="004B4DE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2 e P e r U n i t _ L b l > C O 2 e P e r U n i t _ L b l < / C O 2 e P e r U n i t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c l a i m e r _ L b l > D i s c l a i m e r _ L b l < / D i s c l a i m e r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C O 2 e _ L b l > T o t a l C O 2 e _ L b l < / T o t a l C O 2 e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2 e P e r U n i t _ L i n e > C O 2 e P e r U n i t _ L i n e < / C O 2 e P e r U n i t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C O 2 e > T o t a l C O 2 e < / T o t a l C O 2 e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5709-C4D7-4783-AD23-816A3A5874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49</Words>
  <Characters>850</Characters>
  <Application>Microsoft Office Word</Application>
  <DocSecurity>0</DocSecurity>
  <Lines>119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2025-09-12T11:37:00Z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