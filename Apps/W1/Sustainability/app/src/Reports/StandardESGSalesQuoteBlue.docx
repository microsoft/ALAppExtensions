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0B2533D8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48"/>
                <w:szCs w:val="48"/>
              </w:rPr>
              <w:alias w:val="#Nav: /Header/DocumentTitle_Lbl"/>
              <w:tag w:val="#Nav: Standard_Sales_Quote/1304"/>
              <w:id w:val="256726015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</w:sdtPr>
            <w:sdtContent>
              <w:p w:rsidRPr="0023400D" w:rsidR="0023400D" w:rsidP="0023400D" w:rsidRDefault="0085194F" w14:paraId="65FDA92B" w14:textId="77777777">
                <w:pPr>
                  <w:contextualSpacing/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</w:pPr>
                <w:r>
                  <w:rPr>
                    <w:rFonts w:asciiTheme="majorHAnsi" w:hAnsiTheme="majorHAnsi"/>
                    <w:color w:val="0070C0"/>
                    <w:sz w:val="48"/>
                    <w:szCs w:val="48"/>
                    <w:lang w:val="da-DK"/>
                  </w:rPr>
                  <w:t>DocumentTitle_Lbl</w:t>
                </w:r>
              </w:p>
            </w:sdtContent>
          </w:sdt>
          <w:p w:rsidRPr="00854DDE" w:rsidR="0023400D" w:rsidP="0023400D" w:rsidRDefault="00000000" w14:paraId="4F4FC464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422E0E23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7BE13E6F" w14:textId="77777777">
            <w:pPr>
              <w:jc w:val="right"/>
            </w:pPr>
            <w:sdt>
              <w:sdtPr>
                <w:alias w:val="#Nav: /Header/CompanyPicture"/>
                <w:tag w:val="#Nav: Standard_Sales_Quote/1304"/>
                <w:id w:val="795027538"/>
                <w:dataBinding w:prefixMappings="xmlns:ns0='urn:microsoft-dynamics-nav/reports/Standard_Sales_Quote/1304/'" w:xpath="/ns0:NavWordReportXmlPart[1]/ns0:Header[1]/ns0:CompanyPicture[1]" w:storeItemID="{B3BFDA78-E141-47A9-9863-4B78FE595E88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4C678B69" wp14:editId="3B5C2A30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18D05F1D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2D42A157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70343F19" w14:textId="77777777">
            <w:pPr>
              <w:pStyle w:val="Heading1"/>
              <w:ind w:left="87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Quote/1304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Quote/1304/'" w:xpath="/ns0:NavWordReportXmlPart[1]/ns0:Header[1]/ns0:CompanyAddress1[1]" w:storeItemID="{B3BFDA78-E141-47A9-9863-4B78FE595E88}"/>
              <w:text/>
            </w:sdtPr>
            <w:sdtContent>
              <w:p w:rsidRPr="006921DE" w:rsidR="0023400D" w:rsidP="0023400D" w:rsidRDefault="0023400D" w14:paraId="1F65A0A3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3615E604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Quote/1304"/>
            <w:id w:val="243469486"/>
            <w:placeholder>
              <w:docPart w:val="14CF228A6E094452B2C96AA1464BC619"/>
            </w:placeholder>
            <w:dataBinding w:prefixMappings="xmlns:ns0='urn:microsoft-dynamics-nav/reports/Standard_Sales_Quote/1304/'" w:xpath="/ns0:NavWordReportXmlPart[1]/ns0:Header[1]/ns0:CustomerAddress1[1]" w:storeItemID="{B3BFDA78-E141-47A9-9863-4B78FE595E88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0CDDA37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DD4F47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5DB2F961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Quote/1304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Quote/1304/'" w:xpath="/ns0:NavWordReportXmlPart[1]/ns0:Header[1]/ns0:CompanyAddress2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4F764929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Quote/1304"/>
            <w:id w:val="211629001"/>
            <w:placeholder>
              <w:docPart w:val="44BD56F6F70B4CA3B10AAA110CD80572"/>
            </w:placeholder>
            <w:dataBinding w:prefixMappings="xmlns:ns0='urn:microsoft-dynamics-nav/reports/Standard_Sales_Quote/1304/'" w:xpath="/ns0:NavWordReportXmlPart[1]/ns0:Header[1]/ns0:CustomerAddress2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125F0E3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796E83E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35859B4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Quote/1304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Quote/1304/'" w:xpath="/ns0:NavWordReportXmlPart[1]/ns0:Header[1]/ns0:CompanyAddress3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59A2CAC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Quote/1304"/>
            <w:id w:val="-1572109726"/>
            <w:placeholder>
              <w:docPart w:val="5D70E0F275D540C397F638C9F7D04211"/>
            </w:placeholder>
            <w:dataBinding w:prefixMappings="xmlns:ns0='urn:microsoft-dynamics-nav/reports/Standard_Sales_Quote/1304/'" w:xpath="/ns0:NavWordReportXmlPart[1]/ns0:Header[1]/ns0:CustomerAddress3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7E1884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236ED14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403202D0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Quote/1304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Quote/1304/'" w:xpath="/ns0:NavWordReportXmlPart[1]/ns0:Header[1]/ns0:CompanyAddress4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0114E2E1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Quote/1304"/>
            <w:id w:val="-2025857488"/>
            <w:placeholder>
              <w:docPart w:val="026DDE8B55A14F81A84F3087B79FC1BA"/>
            </w:placeholder>
            <w:dataBinding w:prefixMappings="xmlns:ns0='urn:microsoft-dynamics-nav/reports/Standard_Sales_Quote/1304/'" w:xpath="/ns0:NavWordReportXmlPart[1]/ns0:Header[1]/ns0:CustomerAddress4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54A906E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893BF21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47180F6F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Quote/1304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Quote/1304/'" w:xpath="/ns0:NavWordReportXmlPart[1]/ns0:Header[1]/ns0:CompanyAddress5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1B94B996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Quote/1304"/>
            <w:id w:val="1398856861"/>
            <w:placeholder>
              <w:docPart w:val="5063F8D9291A4A299E2E6C826432A089"/>
            </w:placeholder>
            <w:dataBinding w:prefixMappings="xmlns:ns0='urn:microsoft-dynamics-nav/reports/Standard_Sales_Quote/1304/'" w:xpath="/ns0:NavWordReportXmlPart[1]/ns0:Header[1]/ns0:CustomerAddress5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19508524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411080C8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312961A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Quote/1304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Quote/1304/'" w:xpath="/ns0:NavWordReportXmlPart[1]/ns0:Header[1]/ns0:CompanyAddress6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4C181973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Quote/1304"/>
            <w:id w:val="1010568566"/>
            <w:placeholder>
              <w:docPart w:val="85758097D8C34212AF8DAF95B08FCDF4"/>
            </w:placeholder>
            <w:dataBinding w:prefixMappings="xmlns:ns0='urn:microsoft-dynamics-nav/reports/Standard_Sales_Quote/1304/'" w:xpath="/ns0:NavWordReportXmlPart[1]/ns0:Header[1]/ns0:CustomerAddress6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33A06884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BD64C32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Quote/1304"/>
            <w:id w:val="-11605926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HomePage[1]" w:storeItemID="{B3BFDA78-E141-47A9-9863-4B78FE595E88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5735F580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7B2AD00E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Quote/1304"/>
            <w:id w:val="268747735"/>
            <w:placeholder>
              <w:docPart w:val="307BB909485C4311BBC925D3CFFB4EB9"/>
            </w:placeholder>
            <w:dataBinding w:prefixMappings="xmlns:ns0='urn:microsoft-dynamics-nav/reports/Standard_Sales_Quote/1304/'" w:xpath="/ns0:NavWordReportXmlPart[1]/ns0:Header[1]/ns0:CustomerAddress7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3952479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BA50BAD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Quote/1304"/>
            <w:id w:val="43626009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EMail[1]" w:storeItemID="{B3BFDA78-E141-47A9-9863-4B78FE595E88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5BDBDE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3D947490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Quote/1304"/>
            <w:id w:val="1658728615"/>
            <w:placeholder>
              <w:docPart w:val="5B99259E5F0F4219A390EAC7C6F3BC4A"/>
            </w:placeholder>
            <w:dataBinding w:prefixMappings="xmlns:ns0='urn:microsoft-dynamics-nav/reports/Standard_Sales_Quote/1304/'" w:xpath="/ns0:NavWordReportXmlPart[1]/ns0:Header[1]/ns0:CustomerAddress8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347CAF6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E630307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Quote/1304"/>
            <w:id w:val="-203387251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PhoneNo[1]" w:storeItemID="{B3BFDA78-E141-47A9-9863-4B78FE595E88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777E4E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03489694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2"/>
      </w:tblGrid>
      <w:tr w:rsidR="001D6A74" w:rsidTr="00D924E1" w14:paraId="0C456C9C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Quote/1304"/>
            <w:id w:val="902264229"/>
            <w:placeholder>
              <w:docPart w:val="99EA70670904493CB1943057FA1BEE61"/>
            </w:placeholder>
            <w:dataBinding w:prefixMappings="xmlns:ns0='urn:microsoft-dynamics-nav/reports/Standard_Sales_Quote/1304/'" w:xpath="/ns0:NavWordReportXmlPart[1]/ns0:Header[1]/ns0:DocumentDate_Lbl[1]" w:storeItemID="{B3BFDA78-E141-47A9-9863-4B78FE595E88}"/>
            <w:text/>
          </w:sdtPr>
          <w:sdtContent>
            <w:tc>
              <w:tcPr>
                <w:tcW w:w="2632" w:type="dxa"/>
              </w:tcPr>
              <w:p w:rsidRPr="00854DDE" w:rsidR="001D6A74" w:rsidP="0033761E" w:rsidRDefault="001D6A74" w14:paraId="12C54C36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  <w:alias w:val="#Nav: /Header/QuoteValidToDate_Lbl"/>
            <w:tag w:val="#Nav: Standard_Sales_Quote/1304"/>
            <w:id w:val="879281568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_Lbl[1]" w:storeItemID="{B3BFDA78-E141-47A9-9863-4B78FE595E88}"/>
            <w:text/>
          </w:sdtPr>
          <w:sdtContent>
            <w:tc>
              <w:tcPr>
                <w:tcW w:w="2632" w:type="dxa"/>
              </w:tcPr>
              <w:p w:rsidRPr="002E66FB" w:rsidR="001D6A74" w:rsidP="0033761E" w:rsidRDefault="001D6A74" w14:paraId="3609800C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2E66FB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QuoteValidToDate_Lbl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  <w:alias w:val="#Nav: /Header/SalesPersonBlank_Lbl"/>
            <w:tag w:val="#Nav: Standard_Sales_Quote/1304"/>
            <w:id w:val="103540759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Blank_Lbl[1]" w:storeItemID="{B3BFDA78-E141-47A9-9863-4B78FE595E88}"/>
            <w:text/>
          </w:sdtPr>
          <w:sdtContent>
            <w:tc>
              <w:tcPr>
                <w:tcW w:w="2632" w:type="dxa"/>
              </w:tcPr>
              <w:p w:rsidR="001D6A74" w:rsidP="0033761E" w:rsidRDefault="001D6A74" w14:paraId="25822154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</w:pPr>
                <w:r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SalesPersonBlank_Lbl</w:t>
                </w:r>
              </w:p>
            </w:tc>
          </w:sdtContent>
        </w:sdt>
      </w:tr>
      <w:tr w:rsidRPr="00FD3C3E" w:rsidR="001D6A74" w:rsidTr="00D924E1" w14:paraId="3299C94D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Quote/1304"/>
            <w:id w:val="-370452850"/>
            <w:placeholder>
              <w:docPart w:val="C373ACEF70D64087943AEB07D08AF33B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Content>
            <w:tc>
              <w:tcPr>
                <w:tcW w:w="2632" w:type="dxa"/>
              </w:tcPr>
              <w:p w:rsidRPr="00854DDE" w:rsidR="001D6A74" w:rsidP="00C35AB3" w:rsidRDefault="001D6A74" w14:paraId="5E644F06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QuoteValidToDate"/>
            <w:tag w:val="#Nav: Standard_Sales_Quote/1304"/>
            <w:id w:val="48047784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[1]" w:storeItemID="{B3BFDA78-E141-47A9-9863-4B78FE595E88}"/>
            <w:text/>
          </w:sdtPr>
          <w:sdtContent>
            <w:tc>
              <w:tcPr>
                <w:tcW w:w="2632" w:type="dxa"/>
              </w:tcPr>
              <w:p w:rsidRPr="002E66FB" w:rsidR="001D6A74" w:rsidP="00C35AB3" w:rsidRDefault="001D6A74" w14:paraId="4938756B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2E66FB">
                  <w:rPr>
                    <w:rFonts w:cstheme="minorHAnsi"/>
                    <w:sz w:val="20"/>
                    <w:szCs w:val="20"/>
                    <w:lang w:val="da-DK"/>
                  </w:rPr>
                  <w:t>QuoteValidToDate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alesPersonName"/>
            <w:tag w:val="#Nav: Standard_Sales_Quote/1304"/>
            <w:id w:val="79348874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Name[1]" w:storeItemID="{B3BFDA78-E141-47A9-9863-4B78FE595E88}"/>
            <w:text/>
          </w:sdtPr>
          <w:sdtContent>
            <w:tc>
              <w:tcPr>
                <w:tcW w:w="2632" w:type="dxa"/>
              </w:tcPr>
              <w:p w:rsidR="001D6A74" w:rsidP="00C35AB3" w:rsidRDefault="001D6A74" w14:paraId="15FD545A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  <w:lang w:val="da-DK"/>
                  </w:rPr>
                  <w:t>SalesPersonName</w:t>
                </w:r>
              </w:p>
            </w:tc>
          </w:sdtContent>
        </w:sdt>
      </w:tr>
    </w:tbl>
    <w:tbl>
      <w:tblPr>
        <w:tblW w:w="10543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042"/>
        <w:gridCol w:w="2857"/>
        <w:gridCol w:w="1059"/>
        <w:gridCol w:w="996"/>
        <w:gridCol w:w="663"/>
        <w:gridCol w:w="1107"/>
        <w:gridCol w:w="548"/>
        <w:gridCol w:w="105"/>
        <w:gridCol w:w="335"/>
        <w:gridCol w:w="457"/>
        <w:gridCol w:w="1328"/>
        <w:gridCol w:w="46"/>
      </w:tblGrid>
      <w:tr w:rsidRPr="0046083A" w:rsidR="001C4F7F" w:rsidTr="2D87128F" w14:paraId="3F6F161E" w14:textId="77777777">
        <w:trPr>
          <w:gridAfter w:val="1"/>
          <w:wAfter w:w="46" w:type="dxa"/>
          <w:trHeight w:val="605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Quote/1304"/>
            <w:id w:val="771446451"/>
            <w:placeholder>
              <w:docPart w:val="69CFF419E6D54B5EB62305BA2C73E4D6"/>
            </w:placeholder>
            <w:dataBinding w:prefixMappings="xmlns:ns0='urn:microsoft-dynamics-nav/reports/Standard_Sales_Quote/1304/'" w:xpath="/ns0:NavWordReportXmlPart[1]/ns0:Header[1]/ns0:Line[1]/ns0:ItemNo_Line_Lbl[1]" w:storeItemID="{B3BFDA78-E141-47A9-9863-4B78FE595E88}"/>
            <w:text/>
          </w:sdtPr>
          <w:sdtContent>
            <w:tc>
              <w:tcPr>
                <w:tcW w:w="1048" w:type="dxa"/>
                <w:shd w:val="clear" w:color="auto" w:fill="0070C0"/>
                <w:vAlign w:val="bottom"/>
              </w:tcPr>
              <w:p w:rsidRPr="00871B1C" w:rsidR="001C4F7F" w:rsidP="00346B21" w:rsidRDefault="001C4F7F" w14:paraId="50CC693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Quote/1304"/>
            <w:id w:val="1545399846"/>
            <w:placeholder>
              <w:docPart w:val="69CFF419E6D54B5EB62305BA2C73E4D6"/>
            </w:placeholder>
            <w:dataBinding w:prefixMappings="xmlns:ns0='urn:microsoft-dynamics-nav/reports/Standard_Sales_Quote/1304/'" w:xpath="/ns0:NavWordReportXmlPart[1]/ns0:Header[1]/ns0:Line[1]/ns0:Description_Line_Lbl[1]" w:storeItemID="{B3BFDA78-E141-47A9-9863-4B78FE595E88}"/>
            <w:text/>
          </w:sdtPr>
          <w:sdtContent>
            <w:tc>
              <w:tcPr>
                <w:tcW w:w="2875" w:type="dxa"/>
                <w:shd w:val="clear" w:color="auto" w:fill="0070C0"/>
                <w:vAlign w:val="bottom"/>
              </w:tcPr>
              <w:p w:rsidRPr="00871B1C" w:rsidR="001C4F7F" w:rsidP="00346B21" w:rsidRDefault="001C4F7F" w14:paraId="4CEC2496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912121790"/>
            <w:placeholder>
              <w:docPart w:val="DefaultPlaceholder_-1854013440"/>
            </w:placeholder>
            <w15:dataBinding w:prefixMappings="xmlns:ns0='urn:microsoft-dynamics-nav/reports/Standard_Sales_Quote/1304/' " w:xpath="/ns0:NavWordReportXmlPart[1]/ns0:Header[1]/ns0:CO2ePerUnit_Lbl[1]" w:storeItemID="{B3BFDA78-E141-47A9-9863-4B78FE595E88}" w16sdtdh:storeItemChecksum="wGvMpQ=="/>
          </w:sdtPr>
          <w:sdtContent>
            <w:tc>
              <w:tcPr>
                <w:tcW w:w="1065" w:type="dxa"/>
                <w:shd w:val="clear" w:color="auto" w:fill="0070C0"/>
                <w:vAlign w:val="bottom"/>
              </w:tcPr>
              <w:p w:rsidR="001C4F7F" w:rsidP="00346B21" w:rsidRDefault="002619AF" w14:paraId="5DC4D25A" w14:textId="028DACDB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CO2ePerUnit_Lbl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Quote/1304"/>
            <w:id w:val="1182479650"/>
            <w:placeholder>
              <w:docPart w:val="3477328C74B4484D804B09A476987D26"/>
            </w:placeholder>
            <w:dataBinding w:prefixMappings="xmlns:ns0='urn:microsoft-dynamics-nav/reports/Standard_Sales_Quote/1304/'" w:xpath="/ns0:NavWordReportXmlPart[1]/ns0:Header[1]/ns0:Line[1]/ns0:Quantity_Line_Lbl[1]" w:storeItemID="{B3BFDA78-E141-47A9-9863-4B78FE595E88}"/>
            <w:text/>
          </w:sdtPr>
          <w:sdtContent>
            <w:tc>
              <w:tcPr>
                <w:tcW w:w="939" w:type="dxa"/>
                <w:shd w:val="clear" w:color="auto" w:fill="0070C0"/>
                <w:vAlign w:val="bottom"/>
              </w:tcPr>
              <w:p w:rsidRPr="00871B1C" w:rsidR="001C4F7F" w:rsidP="2D87128F" w:rsidRDefault="5D6F38B6" w14:paraId="1A4479A4" w14:textId="762753C0">
                <w:pPr>
                  <w:pStyle w:val="HeaderCaptionRight"/>
                  <w:jc w:val="center"/>
                  <w:rPr>
                    <w:rFonts w:ascii="Segoe UI" w:hAnsi="Segoe UI"/>
                    <w:b w:val="0"/>
                    <w:sz w:val="20"/>
                  </w:rPr>
                </w:pPr>
                <w:r w:rsidRPr="2D87128F">
                  <w:rPr>
                    <w:rFonts w:ascii="Segoe UI" w:hAnsi="Segoe U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Quote/1304"/>
            <w:id w:val="-92247916"/>
            <w:placeholder>
              <w:docPart w:val="3477328C74B4484D804B09A476987D26"/>
            </w:placeholder>
            <w:dataBinding w:prefixMappings="xmlns:ns0='urn:microsoft-dynamics-nav/reports/Standard_Sales_Quote/1304/'" w:xpath="/ns0:NavWordReportXmlPart[1]/ns0:Header[1]/ns0:Line[1]/ns0:Unit_Lbl[1]" w:storeItemID="{B3BFDA78-E141-47A9-9863-4B78FE595E88}"/>
            <w:text/>
          </w:sdtPr>
          <w:sdtContent>
            <w:tc>
              <w:tcPr>
                <w:tcW w:w="667" w:type="dxa"/>
                <w:shd w:val="clear" w:color="auto" w:fill="0070C0"/>
                <w:vAlign w:val="bottom"/>
              </w:tcPr>
              <w:p w:rsidRPr="00871B1C" w:rsidR="001C4F7F" w:rsidP="00346B21" w:rsidRDefault="001C4F7F" w14:paraId="4FFB58AD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Quote/1304"/>
            <w:id w:val="1794643282"/>
            <w:placeholder>
              <w:docPart w:val="80D548711DF04577A7EA11CF32EEEBE2"/>
            </w:placeholder>
            <w:dataBinding w:prefixMappings="xmlns:ns0='urn:microsoft-dynamics-nav/reports/Standard_Sales_Quote/1304/'" w:xpath="/ns0:NavWordReportXmlPart[1]/ns0:Header[1]/ns0:Line[1]/ns0:UnitPrice_Lbl[1]" w:storeItemID="{B3BFDA78-E141-47A9-9863-4B78FE595E88}"/>
            <w:text/>
          </w:sdtPr>
          <w:sdtContent>
            <w:tc>
              <w:tcPr>
                <w:tcW w:w="1114" w:type="dxa"/>
                <w:shd w:val="clear" w:color="auto" w:fill="0070C0"/>
                <w:vAlign w:val="bottom"/>
              </w:tcPr>
              <w:p w:rsidRPr="00871B1C" w:rsidR="001C4F7F" w:rsidP="00346B21" w:rsidRDefault="001C4F7F" w14:paraId="7885C55A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51" w:type="dxa"/>
            <w:shd w:val="clear" w:color="auto" w:fill="0070C0"/>
            <w:vAlign w:val="bottom"/>
          </w:tcPr>
          <w:p w:rsidR="001C4F7F" w:rsidP="00346B21" w:rsidRDefault="001C4F7F" w14:paraId="3EF10C1A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Quote/1304"/>
            <w:id w:val="-1529559633"/>
            <w:placeholder>
              <w:docPart w:val="F55668AB443141B58F108F27E6E8AE47"/>
            </w:placeholder>
            <w:dataBinding w:prefixMappings="xmlns:ns0='urn:microsoft-dynamics-nav/reports/Standard_Sales_Quote/1304/'" w:xpath="/ns0:NavWordReportXmlPart[1]/ns0:Header[1]/ns0:Line[1]/ns0:VATPct_Line_Lbl[1]" w:storeItemID="{B3BFDA78-E141-47A9-9863-4B78FE595E88}"/>
            <w:text/>
          </w:sdtPr>
          <w:sdtContent>
            <w:tc>
              <w:tcPr>
                <w:tcW w:w="902" w:type="dxa"/>
                <w:gridSpan w:val="3"/>
                <w:shd w:val="clear" w:color="auto" w:fill="0070C0"/>
                <w:vAlign w:val="bottom"/>
              </w:tcPr>
              <w:p w:rsidR="001C4F7F" w:rsidP="00346B21" w:rsidRDefault="001C4F7F" w14:paraId="406A0568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Quote/1304"/>
            <w:id w:val="1017885413"/>
            <w:placeholder>
              <w:docPart w:val="80D548711DF04577A7EA11CF32EEEBE2"/>
            </w:placeholder>
            <w:dataBinding w:prefixMappings="xmlns:ns0='urn:microsoft-dynamics-nav/reports/Standard_Sales_Quote/1304/'" w:xpath="/ns0:NavWordReportXmlPart[1]/ns0:Header[1]/ns0:Line[1]/ns0:LineAmount_Line_Lbl[1]" w:storeItemID="{B3BFDA78-E141-47A9-9863-4B78FE595E88}"/>
            <w:text/>
          </w:sdtPr>
          <w:sdtContent>
            <w:tc>
              <w:tcPr>
                <w:tcW w:w="1336" w:type="dxa"/>
                <w:shd w:val="clear" w:color="auto" w:fill="0070C0"/>
                <w:vAlign w:val="bottom"/>
              </w:tcPr>
              <w:p w:rsidRPr="00871B1C" w:rsidR="001C4F7F" w:rsidP="00346B21" w:rsidRDefault="001C4F7F" w14:paraId="3E5E36F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B3BFDA78-E141-47A9-9863-4B78FE595E88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DED80BA501F1408BA80D068CFF903106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1C4F7F" w:rsidTr="001C4F7F" w14:paraId="35CBC221" w14:textId="77777777">
                <w:trPr>
                  <w:gridAfter w:val="1"/>
                  <w:wAfter w:w="46" w:type="dxa"/>
                  <w:trHeight w:val="24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Quote/1304"/>
                    <w:id w:val="-1032108260"/>
                    <w:placeholder>
                      <w:docPart w:val="227F288BE5DC45579C7EF503145E88F3"/>
                    </w:placeholder>
                    <w:dataBinding w:prefixMappings="xmlns:ns0='urn:microsoft-dynamics-nav/reports/Standard_Sales_Quote/1304/'" w:xpath="/ns0:NavWordReportXmlPart[1]/ns0:Header[1]/ns0:Line[1]/ns0:ItemNo_Line[1]" w:storeItemID="{B3BFDA78-E141-47A9-9863-4B78FE595E88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048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1C4F7F" w:rsidP="002619AF" w:rsidRDefault="001C4F7F" w14:paraId="23B050D2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77E76F8EBCD04A7C99FCA21114B0831D"/>
                    </w:placeholder>
                    <w:dataBinding w:prefixMappings="xmlns:ns0='urn:microsoft-dynamics-nav/reports/Standard_Sales_Quote/1304/'" w:xpath="/ns0:NavWordReportXmlPart[1]/ns0:Header[1]/ns0:Line[1]/ns0:Description_Line[1]" w:storeItemID="{B3BFDA78-E141-47A9-9863-4B78FE595E88}"/>
                    <w:text/>
                  </w:sdtPr>
                  <w:sdtContent>
                    <w:tc>
                      <w:tcPr>
                        <w:tcW w:w="2875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1C4F7F" w:rsidP="002619AF" w:rsidRDefault="001C4F7F" w14:paraId="3E194C8D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CO2ePerUnit_Line"/>
                    <w:tag w:val="#Nav: Standard_Sales_Quote/1304"/>
                    <w:id w:val="1142613456"/>
                    <w:placeholder>
                      <w:docPart w:val="DefaultPlaceholder_-1854013440"/>
                    </w:placeholder>
                    <w15:dataBinding w:prefixMappings="xmlns:ns0='urn:microsoft-dynamics-nav/reports/Standard_Sales_Quote/1304/' " w:xpath="/ns0:NavWordReportXmlPart[1]/ns0:Header[1]/ns0:Line[1]/ns0:CO2ePerUnit_Line[1]" w:storeItemID="{B3BFDA78-E141-47A9-9863-4B78FE595E88}" w16sdtdh:storeItemChecksum="wGvMpQ=="/>
                  </w:sdtPr>
                  <w:sdtContent>
                    <w:tc>
                      <w:tcPr>
                        <w:tcW w:w="1002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1C4F7F" w:rsidP="002619AF" w:rsidRDefault="002619AF" w14:paraId="7AC9E543" w14:textId="189FA740">
                        <w:pPr>
                          <w:pStyle w:val="RightAlign"/>
                        </w:pPr>
                        <w:r>
                          <w:t>CO2ePerUnit_Line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Quote/1304"/>
                    <w:id w:val="382909601"/>
                    <w:placeholder>
                      <w:docPart w:val="5A563A0C73F240EBB35B489262511AB4"/>
                    </w:placeholder>
                    <w:dataBinding w:prefixMappings="xmlns:ns0='urn:microsoft-dynamics-nav/reports/Standard_Sales_Quote/1304/'" w:xpath="/ns0:NavWordReportXmlPart[1]/ns0:Header[1]/ns0:Line[1]/ns0:Quantity_Line[1]" w:storeItemID="{B3BFDA78-E141-47A9-9863-4B78FE595E88}"/>
                    <w:text/>
                  </w:sdtPr>
                  <w:sdtContent>
                    <w:tc>
                      <w:tcPr>
                        <w:tcW w:w="1002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1C4F7F" w:rsidP="002619AF" w:rsidRDefault="001C4F7F" w14:paraId="6B9A82E7" w14:textId="62C6AC39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Quote/1304"/>
                    <w:id w:val="436108881"/>
                    <w:placeholder>
                      <w:docPart w:val="BC14994A4B684DAA80404939895CCE40"/>
                    </w:placeholder>
                    <w:dataBinding w:prefixMappings="xmlns:ns0='urn:microsoft-dynamics-nav/reports/Standard_Sales_Quote/1304/'" w:xpath="/ns0:NavWordReportXmlPart[1]/ns0:Header[1]/ns0:Line[1]/ns0:UnitOfMeasure[1]" w:storeItemID="{B3BFDA78-E141-47A9-9863-4B78FE595E88}"/>
                    <w:text/>
                  </w:sdtPr>
                  <w:sdtContent>
                    <w:tc>
                      <w:tcPr>
                        <w:tcW w:w="667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1C4F7F" w:rsidP="002619AF" w:rsidRDefault="001C4F7F" w14:paraId="219CD546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595ADA1900AD48FCA5CA67ECDBD0272B"/>
                    </w:placeholder>
                    <w:dataBinding w:prefixMappings="xmlns:ns0='urn:microsoft-dynamics-nav/reports/Standard_Sales_Quote/1304/'" w:xpath="/ns0:NavWordReportXmlPart[1]/ns0:Header[1]/ns0:Line[1]/ns0:UnitPrice[1]" w:storeItemID="{B3BFDA78-E141-47A9-9863-4B78FE595E88}"/>
                    <w:text/>
                  </w:sdtPr>
                  <w:sdtContent>
                    <w:tc>
                      <w:tcPr>
                        <w:tcW w:w="111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1C4F7F" w:rsidP="002619AF" w:rsidRDefault="001C4F7F" w14:paraId="18AEB3ED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53113100"/>
                    <w:placeholder>
                      <w:docPart w:val="1B5D359B022D44D0B4CCBB4944EFE28D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B3BFDA78-E141-47A9-9863-4B78FE595E88}"/>
                    <w:text/>
                  </w:sdtPr>
                  <w:sdtContent>
                    <w:tc>
                      <w:tcPr>
                        <w:tcW w:w="656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1C4F7F" w:rsidP="002619AF" w:rsidRDefault="001C4F7F" w14:paraId="0139483E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635455182"/>
                    <w:placeholder>
                      <w:docPart w:val="F55668AB443141B58F108F27E6E8AE47"/>
                    </w:placeholder>
                    <w:dataBinding w:prefixMappings="xmlns:ns0='urn:microsoft-dynamics-nav/reports/Standard_Sales_Quote/1304/'" w:xpath="/ns0:NavWordReportXmlPart[1]/ns0:Header[1]/ns0:Line[1]/ns0:VATPct_Line[1]" w:storeItemID="{B3BFDA78-E141-47A9-9863-4B78FE595E88}"/>
                    <w:text/>
                  </w:sdtPr>
                  <w:sdtContent>
                    <w:tc>
                      <w:tcPr>
                        <w:tcW w:w="797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1C4F7F" w:rsidP="002619AF" w:rsidRDefault="001C4F7F" w14:paraId="0D952E65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A4B6EF023E264A318CCDFF5C61CAE102"/>
                    </w:placeholder>
                    <w:dataBinding w:prefixMappings="xmlns:ns0='urn:microsoft-dynamics-nav/reports/Standard_Sales_Quote/1304/'" w:xpath="/ns0:NavWordReportXmlPart[1]/ns0:Header[1]/ns0:Line[1]/ns0:LineAmount_Line[1]" w:storeItemID="{B3BFDA78-E141-47A9-9863-4B78FE595E88}"/>
                    <w:text/>
                  </w:sdtPr>
                  <w:sdtContent>
                    <w:tc>
                      <w:tcPr>
                        <w:tcW w:w="1336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1C4F7F" w:rsidP="002619AF" w:rsidRDefault="001C4F7F" w14:paraId="2F219131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Quote/1304"/>
          <w:id w:val="1335187062"/>
          <w15:dataBinding w:prefixMappings="xmlns:ns0='urn:microsoft-dynamics-nav/reports/Standard_Sales_Quote/1304/' " w:xpath="/ns0:NavWordReportXmlPart[1]/ns0:Header[1]/ns0:ReportTotalsLine" w:storeItemID="{B3BFDA78-E141-47A9-9863-4B78FE595E88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3A38273114E54340B0D18324F4650C81"/>
              </w:placeholder>
              <w15:repeatingSectionItem/>
            </w:sdtPr>
            <w:sdtContent>
              <w:tr w:rsidRPr="0046083A" w:rsidR="001C4F7F" w:rsidTr="001C4F7F" w14:paraId="677369B2" w14:textId="77777777">
                <w:trPr>
                  <w:gridAfter w:val="1"/>
                  <w:wAfter w:w="46" w:type="dxa"/>
                  <w:cantSplit/>
                  <w:trHeight w:val="248"/>
                </w:trPr>
                <w:tc>
                  <w:tcPr>
                    <w:tcW w:w="1048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1C4F7F" w:rsidP="00346B21" w:rsidRDefault="001C4F7F" w14:paraId="64E34C75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875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1C4F7F" w:rsidP="00346B21" w:rsidRDefault="001C4F7F" w14:paraId="7EF90C33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02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1C4F7F" w:rsidP="00346B21" w:rsidRDefault="001C4F7F" w14:paraId="30E545FC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02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1C4F7F" w:rsidP="00346B21" w:rsidRDefault="001C4F7F" w14:paraId="33560FB7" w14:textId="2E6D4463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Quote/1304"/>
                    <w:id w:val="1245147859"/>
                    <w:placeholder>
                      <w:docPart w:val="DAC0544BB5BA47CABDF03900959CB669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B3BFDA78-E141-47A9-9863-4B78FE595E88}"/>
                    <w:text/>
                  </w:sdtPr>
                  <w:sdtContent>
                    <w:tc>
                      <w:tcPr>
                        <w:tcW w:w="3234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1C4F7F" w:rsidP="002619AF" w:rsidRDefault="001C4F7F" w14:paraId="07A5BDD2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Quote/1304"/>
                    <w:id w:val="-197393798"/>
                    <w:placeholder>
                      <w:docPart w:val="DAC0544BB5BA47CABDF03900959CB669"/>
                    </w:placeholder>
                    <w:dataBinding w:prefixMappings="xmlns:ns0='urn:microsoft-dynamics-nav/reports/Standard_Sales_Quote/1304/'" w:xpath="/ns0:NavWordReportXmlPart[1]/ns0:Header[1]/ns0:ReportTotalsLine[1]/ns0:AmountFormatted_ReportTotalsLine[1]" w:storeItemID="{B3BFDA78-E141-47A9-9863-4B78FE595E88}"/>
                    <w:text/>
                  </w:sdtPr>
                  <w:sdtContent>
                    <w:tc>
                      <w:tcPr>
                        <w:tcW w:w="1336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1C4F7F" w:rsidP="002619AF" w:rsidRDefault="001C4F7F" w14:paraId="7C6FC8B3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1C4F7F" w:rsidTr="2D87128F" w14:paraId="08060DE4" w14:textId="77777777">
        <w:trPr>
          <w:cantSplit/>
          <w:trHeight w:val="251"/>
        </w:trPr>
        <w:tc>
          <w:tcPr>
            <w:tcW w:w="3923" w:type="dxa"/>
            <w:gridSpan w:val="2"/>
            <w:tcBorders>
              <w:top w:val="single" w:color="9B9482" w:themeColor="text2" w:themeTint="99" w:sz="4" w:space="0"/>
              <w:bottom w:val="single" w:color="9B9482" w:themeColor="text2" w:themeTint="99" w:sz="4" w:space="0"/>
            </w:tcBorders>
          </w:tcPr>
          <w:p w:rsidRPr="00947B95" w:rsidR="001C4F7F" w:rsidP="00346B21" w:rsidRDefault="001C4F7F" w14:paraId="51AAB671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color="9B9482" w:themeColor="text2" w:themeTint="99" w:sz="4" w:space="0"/>
              <w:bottom w:val="single" w:color="9B9482" w:themeColor="text2" w:themeTint="99" w:sz="4" w:space="0"/>
            </w:tcBorders>
          </w:tcPr>
          <w:p w:rsidRPr="00947B95" w:rsidR="001C4F7F" w:rsidP="00346B21" w:rsidRDefault="001C4F7F" w14:paraId="1FD85F22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color="9B9482" w:themeColor="text2" w:themeTint="99" w:sz="4" w:space="0"/>
              <w:bottom w:val="single" w:color="9B9482" w:themeColor="text2" w:themeTint="99" w:sz="4" w:space="0"/>
            </w:tcBorders>
          </w:tcPr>
          <w:p w:rsidRPr="00947B95" w:rsidR="001C4F7F" w:rsidP="00346B21" w:rsidRDefault="001C4F7F" w14:paraId="1D25F2A8" w14:textId="66BA9AFA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Quote/1304"/>
            <w:id w:val="1088344960"/>
            <w:placeholder>
              <w:docPart w:val="CADFCC057B9047C9A56F36892D1867A4"/>
            </w:placeholder>
            <w:dataBinding w:prefixMappings="xmlns:ns0='urn:microsoft-dynamics-nav/reports/Standard_Sales_Quote/1304/'" w:xpath="/ns0:NavWordReportXmlPart[1]/ns0:Header[1]/ns0:Totals[1]/ns0:TotalText[1]" w:storeItemID="{B3BFDA78-E141-47A9-9863-4B78FE595E88}"/>
            <w:text/>
          </w:sdtPr>
          <w:sdtContent>
            <w:tc>
              <w:tcPr>
                <w:tcW w:w="2774" w:type="dxa"/>
                <w:gridSpan w:val="5"/>
                <w:tcBorders>
                  <w:top w:val="single" w:color="9B9482" w:themeColor="text2" w:themeTint="99" w:sz="4" w:space="0"/>
                  <w:bottom w:val="single" w:color="9B9482" w:themeColor="text2" w:themeTint="99" w:sz="4" w:space="0"/>
                </w:tcBorders>
                <w:vAlign w:val="center"/>
              </w:tcPr>
              <w:p w:rsidR="001C4F7F" w:rsidP="00346B21" w:rsidRDefault="001C4F7F" w14:paraId="53DAD632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r w:rsidRPr="00947B95">
                  <w:rPr>
                    <w:sz w:val="20"/>
                  </w:rPr>
                  <w:t>TotalText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Quote/1304"/>
            <w:id w:val="1661501859"/>
            <w:placeholder>
              <w:docPart w:val="899C4BC24D0C40AAA1D20FE442C760C5"/>
            </w:placeholder>
            <w:dataBinding w:prefixMappings="xmlns:ns0='urn:microsoft-dynamics-nav/reports/Standard_Sales_Quote/1304/'" w:xpath="/ns0:NavWordReportXmlPart[1]/ns0:Header[1]/ns0:Totals[1]/ns0:TotalAmountIncludingVAT[1]" w:storeItemID="{B3BFDA78-E141-47A9-9863-4B78FE595E88}"/>
            <w:text/>
          </w:sdtPr>
          <w:sdtContent>
            <w:tc>
              <w:tcPr>
                <w:tcW w:w="1842" w:type="dxa"/>
                <w:gridSpan w:val="3"/>
                <w:tcBorders>
                  <w:top w:val="single" w:color="9B9482" w:themeColor="text2" w:themeTint="99" w:sz="4" w:space="0"/>
                  <w:bottom w:val="single" w:color="9B9482" w:themeColor="text2" w:themeTint="99" w:sz="4" w:space="0"/>
                </w:tcBorders>
                <w:vAlign w:val="center"/>
              </w:tcPr>
              <w:p w:rsidRPr="00947B95" w:rsidR="001C4F7F" w:rsidP="00346B21" w:rsidRDefault="001C4F7F" w14:paraId="0D581ABA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r w:rsidRPr="00947B95">
                  <w:rPr>
                    <w:sz w:val="20"/>
                    <w:szCs w:val="20"/>
                  </w:rPr>
                  <w:t>TotalAmountIncludingVAT</w:t>
                </w:r>
              </w:p>
            </w:tc>
          </w:sdtContent>
        </w:sdt>
      </w:tr>
      <w:tr w:rsidRPr="00FD3C3E" w:rsidR="001C4F7F" w:rsidTr="2D87128F" w14:paraId="41AD85CD" w14:textId="77777777">
        <w:trPr>
          <w:cantSplit/>
          <w:trHeight w:val="251"/>
        </w:trPr>
        <w:tc>
          <w:tcPr>
            <w:tcW w:w="3923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1C4F7F" w:rsidP="00346B21" w:rsidRDefault="001C4F7F" w14:paraId="3919965D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1C4F7F" w:rsidP="00346B21" w:rsidRDefault="001C4F7F" w14:paraId="25AA47ED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1C4F7F" w:rsidP="00346B21" w:rsidRDefault="001C4F7F" w14:paraId="10961648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id w:val="1851988475"/>
            <w:placeholder>
              <w:docPart w:val="DefaultPlaceholder_-1854013440"/>
            </w:placeholder>
            <w15:dataBinding w:prefixMappings="xmlns:ns0='urn:microsoft-dynamics-nav/reports/Standard_Sales_Quote/1304/' " w:xpath="/ns0:NavWordReportXmlPart[1]/ns0:Header[1]/ns0:TotalCO2e_Lbl[1]" w:storeItemID="{B3BFDA78-E141-47A9-9863-4B78FE595E88}" w16sdtdh:storeItemChecksum="wGvMpQ=="/>
          </w:sdtPr>
          <w:sdtContent>
            <w:tc>
              <w:tcPr>
                <w:tcW w:w="277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1C4F7F" w:rsidP="00346B21" w:rsidRDefault="002619AF" w14:paraId="68E1910F" w14:textId="68B7DF28">
                <w:pPr>
                  <w:pStyle w:val="StrongnospacingForceRight"/>
                  <w:spacing w:before="40" w:after="4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TotalCO2e_Lbl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693689728"/>
            <w:placeholder>
              <w:docPart w:val="DefaultPlaceholder_-1854013440"/>
            </w:placeholder>
            <w15:dataBinding w:prefixMappings="xmlns:ns0='urn:microsoft-dynamics-nav/reports/Standard_Sales_Quote/1304/' " w:xpath="/ns0:NavWordReportXmlPart[1]/ns0:Header[1]/ns0:Totals[1]/ns0:TotalCO2e[1]" w:storeItemID="{B3BFDA78-E141-47A9-9863-4B78FE595E88}" w16sdtdh:storeItemChecksum="wGvMpQ=="/>
          </w:sdtPr>
          <w:sdtContent>
            <w:tc>
              <w:tcPr>
                <w:tcW w:w="1842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1C4F7F" w:rsidP="00346B21" w:rsidRDefault="002619AF" w14:paraId="3086E28A" w14:textId="6412C5DE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TotalCO2e</w:t>
                </w:r>
              </w:p>
            </w:tc>
          </w:sdtContent>
        </w:sdt>
      </w:tr>
    </w:tbl>
    <w:p w:rsidR="000314D6" w:rsidP="005B41A2" w:rsidRDefault="000314D6" w14:paraId="6B4F9FC5" w14:textId="77777777">
      <w:pPr>
        <w:pStyle w:val="GroupSeparation"/>
        <w:spacing w:after="0" w:line="240" w:lineRule="auto"/>
      </w:pPr>
    </w:p>
    <w:p w:rsidR="006D4464" w:rsidP="005B41A2" w:rsidRDefault="006D4464" w14:paraId="68B12E64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Quote/1304"/>
        <w:id w:val="465787805"/>
        <w15:dataBinding w:prefixMappings="xmlns:ns0='urn:microsoft-dynamics-nav/reports/Standard_Sales_Quote/1304/' " w:xpath="/ns0:NavWordReportXmlPart[1]/ns0:Header[1]/ns0:WorkDescriptionLines" w:storeItemID="{B3BFDA78-E141-47A9-9863-4B78FE595E88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Quote/1304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B3BFDA78-E141-47A9-9863-4B78FE595E88}"/>
                <w:text/>
              </w:sdtPr>
              <w:sdtContent>
                <w:p w:rsidR="00D54DEE" w:rsidP="002619AF" w:rsidRDefault="001A63CC" w14:paraId="704DACD5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5A2FAF" w:rsidR="002848A5" w:rsidP="00B33B68" w:rsidRDefault="002848A5" w14:paraId="6EEC66E8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7E34B21C" w14:textId="77777777">
      <w:pPr>
        <w:pStyle w:val="SubGroupSeparation"/>
      </w:pPr>
    </w:p>
    <w:p w:rsidR="008166C0" w:rsidP="00FF5235" w:rsidRDefault="008166C0" w14:paraId="46A1E8AA" w14:textId="77777777">
      <w:pPr>
        <w:spacing w:before="60" w:after="60"/>
        <w:ind w:right="144"/>
      </w:pPr>
    </w:p>
    <w:sectPr w:rsidR="008166C0" w:rsidSect="005573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2CF7" w:rsidP="00E40C63" w:rsidRDefault="009F2CF7" w14:paraId="2414CE44" w14:textId="77777777">
      <w:pPr>
        <w:spacing w:after="0"/>
      </w:pPr>
      <w:r>
        <w:separator/>
      </w:r>
    </w:p>
  </w:endnote>
  <w:endnote w:type="continuationSeparator" w:id="0">
    <w:p w:rsidR="009F2CF7" w:rsidP="00E40C63" w:rsidRDefault="009F2CF7" w14:paraId="3AC7E6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C4F7F" w:rsidRDefault="001C4F7F" w14:paraId="49249B0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28061156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0656B1B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Quote/1304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Quote/1304/'" w:xpath="/ns0:NavWordReportXmlPart[1]/ns0:Header[1]/ns0:CompanyLegalStatement[1]" w:storeItemID="{B3BFDA78-E141-47A9-9863-4B78FE595E88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7D3571AB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46EDB358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BD3C5F8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0"/>
      <w:gridCol w:w="2130"/>
      <w:gridCol w:w="1978"/>
      <w:gridCol w:w="2549"/>
    </w:tblGrid>
    <w:tr w:rsidR="001C4F7F" w:rsidTr="2D87128F" w14:paraId="467E0C33" w14:textId="77777777">
      <w:trPr>
        <w:trHeight w:val="300"/>
      </w:trPr>
      <w:tc>
        <w:tcPr>
          <w:tcW w:w="10197" w:type="dxa"/>
          <w:gridSpan w:val="4"/>
        </w:tcPr>
        <w:p w:rsidR="001C4F7F" w:rsidP="001C4F7F" w:rsidRDefault="001C4F7F" w14:paraId="0008B518" w14:textId="03E26AAA">
          <w:r>
            <w:t xml:space="preserve"> </w:t>
          </w:r>
        </w:p>
        <w:sdt>
          <w:sdtPr>
            <w:id w:val="-1638171507"/>
            <w:placeholder>
              <w:docPart w:val="DefaultPlaceholder_-1854013440"/>
            </w:placeholder>
            <w15:dataBinding w:prefixMappings="xmlns:ns0='urn:microsoft-dynamics-nav/reports/Standard_Sales_Quote/1304/' " w:xpath="/ns0:NavWordReportXmlPart[1]/ns0:Header[1]/ns0:Disclaimer_Lbl[1]" w:storeItemID="{B3BFDA78-E141-47A9-9863-4B78FE595E88}" w16sdtdh:storeItemChecksum="wGvMpQ=="/>
          </w:sdtPr>
          <w:sdtContent>
            <w:p w:rsidRPr="001C4F7F" w:rsidR="001C4F7F" w:rsidP="001C4F7F" w:rsidRDefault="002619AF" w14:paraId="6AC6A3B4" w14:textId="69809E15">
              <w:r>
                <w:t>Disclaimer_Lbl</w:t>
              </w:r>
            </w:p>
          </w:sdtContent>
        </w:sdt>
        <w:p w:rsidRPr="001C4F7F" w:rsidR="002818F6" w:rsidP="001C4F7F" w:rsidRDefault="002818F6" w14:paraId="6917FFB5" w14:textId="77777777"/>
      </w:tc>
    </w:tr>
    <w:tr w:rsidR="0023400D" w:rsidTr="2D87128F" w14:paraId="1F44F610" w14:textId="77777777">
      <w:trPr>
        <w:trHeight w:val="300"/>
      </w:trPr>
      <w:tc>
        <w:tcPr>
          <w:tcW w:w="3540" w:type="dxa"/>
        </w:tcPr>
        <w:p w:rsidRPr="002818F6" w:rsidR="001C4F7F" w:rsidP="002818F6" w:rsidRDefault="00000000" w14:paraId="01207911" w14:textId="0D6B159B">
          <w:pPr>
            <w:pStyle w:val="Heading2"/>
            <w:tabs>
              <w:tab w:val="left" w:pos="2562"/>
            </w:tabs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</w:pPr>
          <w:sdt>
            <w:sdtPr>
              <w:rPr>
                <w:rFonts w:asciiTheme="minorHAnsi" w:hAnsiTheme="minorHAnsi" w:cstheme="minorHAnsi"/>
                <w:caps w:val="0"/>
                <w:color w:val="0070C0"/>
                <w:sz w:val="20"/>
                <w:szCs w:val="20"/>
              </w:rPr>
              <w:alias w:val="#Nav: /Header/CompanyBankName_Lbl"/>
              <w:tag w:val="#Nav: Standard_Sales_Quote/1304"/>
              <w:id w:val="1621726738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CompanyBankName_Lbl[1]" w:storeItemID="{B3BFDA78-E141-47A9-9863-4B78FE595E88}"/>
              <w:text/>
            </w:sdtPr>
            <w:sdtContent>
              <w:r w:rsidR="00922B1D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sdtContent>
          </w:sdt>
          <w:r w:rsidR="001C4F7F"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  <w:tab/>
          </w:r>
        </w:p>
      </w:tc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Quote/1304"/>
          <w:id w:val="-303618989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_Lbl[1]" w:storeItemID="{B3BFDA78-E141-47A9-9863-4B78FE595E88}"/>
          <w:text/>
        </w:sdtPr>
        <w:sdtContent>
          <w:tc>
            <w:tcPr>
              <w:tcW w:w="2130" w:type="dxa"/>
            </w:tcPr>
            <w:p w:rsidRPr="003260F6" w:rsidR="0023400D" w:rsidP="00C43401" w:rsidRDefault="00922B1D" w14:paraId="55D13447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Quote/1304"/>
          <w:id w:val="-1145497313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_Lbl[1]" w:storeItemID="{B3BFDA78-E141-47A9-9863-4B78FE595E88}"/>
          <w:text/>
        </w:sdtPr>
        <w:sdtContent>
          <w:tc>
            <w:tcPr>
              <w:tcW w:w="1978" w:type="dxa"/>
              <w:tcMar>
                <w:right w:w="0" w:type="dxa"/>
              </w:tcMar>
            </w:tcPr>
            <w:p w:rsidRPr="003260F6" w:rsidR="0023400D" w:rsidP="00C43401" w:rsidRDefault="00922B1D" w14:paraId="55CF5CFD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Content>
          <w:tc>
            <w:tcPr>
              <w:tcW w:w="2549" w:type="dxa"/>
            </w:tcPr>
            <w:p w:rsidRPr="003260F6" w:rsidR="0023400D" w:rsidP="00C43401" w:rsidRDefault="00B33B68" w14:paraId="0F2F2902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2D87128F" w14:paraId="07AF2419" w14:textId="77777777">
      <w:trPr>
        <w:trHeight w:val="300"/>
      </w:trPr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Quote/1304"/>
          <w:id w:val="2128658290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[1]" w:storeItemID="{B3BFDA78-E141-47A9-9863-4B78FE595E88}"/>
          <w:text/>
        </w:sdtPr>
        <w:sdtContent>
          <w:tc>
            <w:tcPr>
              <w:tcW w:w="3540" w:type="dxa"/>
            </w:tcPr>
            <w:p w:rsidRPr="005A2FAF" w:rsidR="0023400D" w:rsidP="00C43401" w:rsidRDefault="00922B1D" w14:paraId="33A09077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Quote/1304"/>
          <w:id w:val="-1001884951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[1]" w:storeItemID="{B3BFDA78-E141-47A9-9863-4B78FE595E88}"/>
          <w:text/>
        </w:sdtPr>
        <w:sdtContent>
          <w:tc>
            <w:tcPr>
              <w:tcW w:w="2130" w:type="dxa"/>
            </w:tcPr>
            <w:p w:rsidRPr="005A2FAF" w:rsidR="0023400D" w:rsidP="00C43401" w:rsidRDefault="00922B1D" w14:paraId="31D2F81A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Quote/1304"/>
          <w:id w:val="413605402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[1]" w:storeItemID="{B3BFDA78-E141-47A9-9863-4B78FE595E88}"/>
          <w:text/>
        </w:sdtPr>
        <w:sdtContent>
          <w:tc>
            <w:tcPr>
              <w:tcW w:w="1978" w:type="dxa"/>
              <w:tcMar>
                <w:right w:w="0" w:type="dxa"/>
              </w:tcMar>
            </w:tcPr>
            <w:p w:rsidRPr="005A2FAF" w:rsidR="0023400D" w:rsidP="00C43401" w:rsidRDefault="00922B1D" w14:paraId="0584D33E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Content>
          <w:tc>
            <w:tcPr>
              <w:tcW w:w="2549" w:type="dxa"/>
            </w:tcPr>
            <w:p w:rsidRPr="005A2FAF" w:rsidR="0023400D" w:rsidP="00C43401" w:rsidRDefault="00B33B68" w14:paraId="53A8A42D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 w14:paraId="65088D13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2CF7" w:rsidP="00E40C63" w:rsidRDefault="009F2CF7" w14:paraId="435A1EC2" w14:textId="77777777">
      <w:pPr>
        <w:spacing w:after="0"/>
      </w:pPr>
      <w:r>
        <w:separator/>
      </w:r>
    </w:p>
  </w:footnote>
  <w:footnote w:type="continuationSeparator" w:id="0">
    <w:p w:rsidR="009F2CF7" w:rsidP="00E40C63" w:rsidRDefault="009F2CF7" w14:paraId="7F17F5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C4F7F" w:rsidRDefault="001C4F7F" w14:paraId="31E012D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E4CCEDB" w14:textId="77777777">
      <w:tc>
        <w:tcPr>
          <w:tcW w:w="2929" w:type="pct"/>
        </w:tcPr>
        <w:p w:rsidRPr="00C43401" w:rsidR="00C43401" w:rsidP="00C43401" w:rsidRDefault="00000000" w14:paraId="2CBD485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</w:sdtPr>
            <w:sdtContent>
              <w:r w:rsidRPr="00C43401" w:rsidR="00C43401">
                <w:rPr>
                  <w:rStyle w:val="Strong"/>
                </w:rPr>
                <w:t>DocumentTitle_Lbl</w:t>
              </w:r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No[1]" w:storeItemID="{B3BFDA78-E141-47A9-9863-4B78FE595E88}"/>
              <w:text/>
            </w:sdtPr>
            <w:sdtContent>
              <w:r w:rsidR="001D2965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Quote/1304"/>
            <w:id w:val="-1183590736"/>
            <w:placeholder>
              <w:docPart w:val="647FBC123D0D4A4C8824A50443E4DFC1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Content>
            <w:p w:rsidR="00C43401" w:rsidP="00C43401" w:rsidRDefault="00C43401" w14:paraId="748D151B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000000" w14:paraId="636FB567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Quote/1304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Page_Lbl[1]" w:storeItemID="{B3BFDA78-E141-47A9-9863-4B78FE595E88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F8F0F5A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23A87543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C4F7F" w:rsidRDefault="001C4F7F" w14:paraId="7AA619C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3A7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05A0"/>
    <w:rsid w:val="001721DD"/>
    <w:rsid w:val="00177B82"/>
    <w:rsid w:val="00193DE5"/>
    <w:rsid w:val="0019543A"/>
    <w:rsid w:val="00195AC3"/>
    <w:rsid w:val="001A63CC"/>
    <w:rsid w:val="001B793C"/>
    <w:rsid w:val="001C4F7F"/>
    <w:rsid w:val="001D1CE2"/>
    <w:rsid w:val="001D2965"/>
    <w:rsid w:val="001D6807"/>
    <w:rsid w:val="001D6A74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19AF"/>
    <w:rsid w:val="0026269B"/>
    <w:rsid w:val="00264D8D"/>
    <w:rsid w:val="002653C3"/>
    <w:rsid w:val="002669DB"/>
    <w:rsid w:val="00273BA9"/>
    <w:rsid w:val="002818F6"/>
    <w:rsid w:val="00283270"/>
    <w:rsid w:val="002848A5"/>
    <w:rsid w:val="00285C09"/>
    <w:rsid w:val="002922E9"/>
    <w:rsid w:val="0029628E"/>
    <w:rsid w:val="002A29DF"/>
    <w:rsid w:val="002A37A1"/>
    <w:rsid w:val="002A382C"/>
    <w:rsid w:val="002B6B46"/>
    <w:rsid w:val="002B7F36"/>
    <w:rsid w:val="002C3153"/>
    <w:rsid w:val="002C7384"/>
    <w:rsid w:val="002E2A56"/>
    <w:rsid w:val="002E66FB"/>
    <w:rsid w:val="002E7F9A"/>
    <w:rsid w:val="002F42BD"/>
    <w:rsid w:val="00304C33"/>
    <w:rsid w:val="0031240A"/>
    <w:rsid w:val="00316C60"/>
    <w:rsid w:val="003260F6"/>
    <w:rsid w:val="003312E9"/>
    <w:rsid w:val="00335150"/>
    <w:rsid w:val="0033761E"/>
    <w:rsid w:val="00337723"/>
    <w:rsid w:val="00341222"/>
    <w:rsid w:val="00341E83"/>
    <w:rsid w:val="0034607B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C70EF"/>
    <w:rsid w:val="003D120B"/>
    <w:rsid w:val="003D4B80"/>
    <w:rsid w:val="003E2178"/>
    <w:rsid w:val="003F77E2"/>
    <w:rsid w:val="0040698F"/>
    <w:rsid w:val="0041602B"/>
    <w:rsid w:val="0041708A"/>
    <w:rsid w:val="00424328"/>
    <w:rsid w:val="004251CE"/>
    <w:rsid w:val="0043655A"/>
    <w:rsid w:val="00440040"/>
    <w:rsid w:val="00442833"/>
    <w:rsid w:val="00444563"/>
    <w:rsid w:val="00447486"/>
    <w:rsid w:val="00451877"/>
    <w:rsid w:val="00451D06"/>
    <w:rsid w:val="0046083A"/>
    <w:rsid w:val="0047382C"/>
    <w:rsid w:val="004763E0"/>
    <w:rsid w:val="00485FDC"/>
    <w:rsid w:val="0048687D"/>
    <w:rsid w:val="00492354"/>
    <w:rsid w:val="004A4D71"/>
    <w:rsid w:val="004A5A4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2BFD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A1A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020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66E5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194F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1BC8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9F2CF7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54927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5176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0677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0248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C2D88"/>
    <w:rsid w:val="00FD6A00"/>
    <w:rsid w:val="00FE1868"/>
    <w:rsid w:val="00FE3FC2"/>
    <w:rsid w:val="00FF5235"/>
    <w:rsid w:val="00FF66A4"/>
    <w:rsid w:val="00FF6ECF"/>
    <w:rsid w:val="00FF7D88"/>
    <w:rsid w:val="0657F86A"/>
    <w:rsid w:val="2D87128F"/>
    <w:rsid w:val="442A6BCB"/>
    <w:rsid w:val="449EE84E"/>
    <w:rsid w:val="49ACAB79"/>
    <w:rsid w:val="5C728AB2"/>
    <w:rsid w:val="5D6F38B6"/>
    <w:rsid w:val="5F97685A"/>
    <w:rsid w:val="6871E7ED"/>
    <w:rsid w:val="7703B9D8"/>
    <w:rsid w:val="79F7D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4A9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9EA70670904493CB1943057FA1BE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3117-6CDD-413C-8DEF-4B59C4C1376C}"/>
      </w:docPartPr>
      <w:docPartBody>
        <w:p w:rsidR="00EF5692" w:rsidRDefault="0029061F" w:rsidP="0029061F">
          <w:pPr>
            <w:pStyle w:val="99EA70670904493CB1943057FA1BEE6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FD57B831B84FE8BB7C1EF1E7DD9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9AE85-A9D5-4813-840E-524E18EEBC1D}"/>
      </w:docPartPr>
      <w:docPartBody>
        <w:p w:rsidR="00EF5692" w:rsidRDefault="0029061F" w:rsidP="0029061F">
          <w:pPr>
            <w:pStyle w:val="67FD57B831B84FE8BB7C1EF1E7DD983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3ACEF70D64087943AEB07D08AF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7F51-F3F9-4622-B9ED-16872E4FDD1F}"/>
      </w:docPartPr>
      <w:docPartBody>
        <w:p w:rsidR="00EF5692" w:rsidRDefault="0029061F" w:rsidP="0029061F">
          <w:pPr>
            <w:pStyle w:val="C373ACEF70D64087943AEB07D08AF33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CFF419E6D54B5EB62305BA2C73E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AD7E1-65A2-4B82-9B62-6BC446D08748}"/>
      </w:docPartPr>
      <w:docPartBody>
        <w:p w:rsidR="00BA3723" w:rsidRDefault="00FB424E" w:rsidP="00FB424E">
          <w:pPr>
            <w:pStyle w:val="69CFF419E6D54B5EB62305BA2C73E4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77328C74B4484D804B09A476987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47207-8D56-4992-8AA4-EEBFEB05DBE1}"/>
      </w:docPartPr>
      <w:docPartBody>
        <w:p w:rsidR="00BA3723" w:rsidRDefault="00FB424E" w:rsidP="00FB424E">
          <w:pPr>
            <w:pStyle w:val="3477328C74B4484D804B09A476987D2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D548711DF04577A7EA11CF32EEE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2AC4A-3825-4780-ADD5-561B5CAA2341}"/>
      </w:docPartPr>
      <w:docPartBody>
        <w:p w:rsidR="00BA3723" w:rsidRDefault="00FB424E" w:rsidP="00FB424E">
          <w:pPr>
            <w:pStyle w:val="80D548711DF04577A7EA11CF32EEEBE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5668AB443141B58F108F27E6E8A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0AFB2-8CC4-40C2-9444-CFE487ABC44A}"/>
      </w:docPartPr>
      <w:docPartBody>
        <w:p w:rsidR="00BA3723" w:rsidRDefault="00FB424E" w:rsidP="00FB424E">
          <w:pPr>
            <w:pStyle w:val="F55668AB443141B58F108F27E6E8AE4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D80BA501F1408BA80D068CFF903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71783-6683-4E03-AD80-0C44765EDA56}"/>
      </w:docPartPr>
      <w:docPartBody>
        <w:p w:rsidR="00BA3723" w:rsidRDefault="00FB424E" w:rsidP="00FB424E">
          <w:pPr>
            <w:pStyle w:val="DED80BA501F1408BA80D068CFF903106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27F288BE5DC45579C7EF503145E8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D3589-8708-4196-9F0C-7902A09E4E83}"/>
      </w:docPartPr>
      <w:docPartBody>
        <w:p w:rsidR="00BA3723" w:rsidRDefault="00FB424E" w:rsidP="00FB424E">
          <w:pPr>
            <w:pStyle w:val="227F288BE5DC45579C7EF503145E88F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7E76F8EBCD04A7C99FCA21114B08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EA21F-E484-455E-B5DD-6D6745DF48D8}"/>
      </w:docPartPr>
      <w:docPartBody>
        <w:p w:rsidR="00BA3723" w:rsidRDefault="00FB424E" w:rsidP="00FB424E">
          <w:pPr>
            <w:pStyle w:val="77E76F8EBCD04A7C99FCA21114B083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563A0C73F240EBB35B489262511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61ABB-5E0C-4F55-A584-377211D3C130}"/>
      </w:docPartPr>
      <w:docPartBody>
        <w:p w:rsidR="00BA3723" w:rsidRDefault="00FB424E" w:rsidP="00FB424E">
          <w:pPr>
            <w:pStyle w:val="5A563A0C73F240EBB35B489262511AB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14994A4B684DAA80404939895CC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4B93-0993-4108-B755-76D55232A89E}"/>
      </w:docPartPr>
      <w:docPartBody>
        <w:p w:rsidR="00BA3723" w:rsidRDefault="00FB424E" w:rsidP="00FB424E">
          <w:pPr>
            <w:pStyle w:val="BC14994A4B684DAA80404939895CCE4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5ADA1900AD48FCA5CA67ECDBD02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AB122-5C92-48C3-BA9E-9F48268CDCBC}"/>
      </w:docPartPr>
      <w:docPartBody>
        <w:p w:rsidR="00BA3723" w:rsidRDefault="00FB424E" w:rsidP="00FB424E">
          <w:pPr>
            <w:pStyle w:val="595ADA1900AD48FCA5CA67ECDBD027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5D359B022D44D0B4CCBB4944EFE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E136E-2AC6-495D-9C89-7FF441C3205C}"/>
      </w:docPartPr>
      <w:docPartBody>
        <w:p w:rsidR="00BA3723" w:rsidRDefault="00FB424E" w:rsidP="00FB424E">
          <w:pPr>
            <w:pStyle w:val="1B5D359B022D44D0B4CCBB4944EFE28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B6EF023E264A318CCDFF5C61CAE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9BF4-A584-4359-9355-72496CB9E502}"/>
      </w:docPartPr>
      <w:docPartBody>
        <w:p w:rsidR="00BA3723" w:rsidRDefault="00FB424E" w:rsidP="00FB424E">
          <w:pPr>
            <w:pStyle w:val="A4B6EF023E264A318CCDFF5C61CAE1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A38273114E54340B0D18324F4650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A95E8-D94C-4793-9F54-29E160DC887E}"/>
      </w:docPartPr>
      <w:docPartBody>
        <w:p w:rsidR="00BA3723" w:rsidRDefault="00FB424E" w:rsidP="00FB424E">
          <w:pPr>
            <w:pStyle w:val="3A38273114E54340B0D18324F4650C81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AC0544BB5BA47CABDF03900959CB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9803D-8183-4B54-8F80-C3CFE96B1239}"/>
      </w:docPartPr>
      <w:docPartBody>
        <w:p w:rsidR="00BA3723" w:rsidRDefault="00FB424E" w:rsidP="00FB424E">
          <w:pPr>
            <w:pStyle w:val="DAC0544BB5BA47CABDF03900959CB66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DFCC057B9047C9A56F36892D186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45582-F53C-48DC-86AE-ED48B852D991}"/>
      </w:docPartPr>
      <w:docPartBody>
        <w:p w:rsidR="00BA3723" w:rsidRDefault="00FB424E" w:rsidP="00FB424E">
          <w:pPr>
            <w:pStyle w:val="CADFCC057B9047C9A56F36892D1867A4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9C4BC24D0C40AAA1D20FE442C76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EC7CB-CFEA-46D7-9BF0-CEB5389F3F76}"/>
      </w:docPartPr>
      <w:docPartBody>
        <w:p w:rsidR="00BA3723" w:rsidRDefault="00FB424E" w:rsidP="00FB424E">
          <w:pPr>
            <w:pStyle w:val="899C4BC24D0C40AAA1D20FE442C760C5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36EE"/>
    <w:rsid w:val="000C099C"/>
    <w:rsid w:val="000C30DE"/>
    <w:rsid w:val="000C32FA"/>
    <w:rsid w:val="000C6630"/>
    <w:rsid w:val="000D4FFA"/>
    <w:rsid w:val="001073A7"/>
    <w:rsid w:val="00111F37"/>
    <w:rsid w:val="00155F0C"/>
    <w:rsid w:val="001721DD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9061F"/>
    <w:rsid w:val="002A5D7D"/>
    <w:rsid w:val="002B16B0"/>
    <w:rsid w:val="002C3153"/>
    <w:rsid w:val="002C6608"/>
    <w:rsid w:val="002D4377"/>
    <w:rsid w:val="002D5A0A"/>
    <w:rsid w:val="002F4985"/>
    <w:rsid w:val="002F6AA1"/>
    <w:rsid w:val="0031240A"/>
    <w:rsid w:val="0034089E"/>
    <w:rsid w:val="00350A6F"/>
    <w:rsid w:val="003633E3"/>
    <w:rsid w:val="0038586A"/>
    <w:rsid w:val="00391CDB"/>
    <w:rsid w:val="003E037C"/>
    <w:rsid w:val="003F46D3"/>
    <w:rsid w:val="003F4955"/>
    <w:rsid w:val="004069F2"/>
    <w:rsid w:val="00440040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63D29"/>
    <w:rsid w:val="005D3D73"/>
    <w:rsid w:val="005D7221"/>
    <w:rsid w:val="005E35BE"/>
    <w:rsid w:val="005E3CE5"/>
    <w:rsid w:val="005F4655"/>
    <w:rsid w:val="005F6D68"/>
    <w:rsid w:val="00600011"/>
    <w:rsid w:val="00606FF7"/>
    <w:rsid w:val="00620203"/>
    <w:rsid w:val="006278B9"/>
    <w:rsid w:val="00643240"/>
    <w:rsid w:val="006706AC"/>
    <w:rsid w:val="0067402E"/>
    <w:rsid w:val="00691B54"/>
    <w:rsid w:val="006A568E"/>
    <w:rsid w:val="006B1307"/>
    <w:rsid w:val="006E63B9"/>
    <w:rsid w:val="006F27E9"/>
    <w:rsid w:val="00700679"/>
    <w:rsid w:val="00704A47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7569D"/>
    <w:rsid w:val="00A81735"/>
    <w:rsid w:val="00A82E31"/>
    <w:rsid w:val="00A91182"/>
    <w:rsid w:val="00A917F9"/>
    <w:rsid w:val="00A93787"/>
    <w:rsid w:val="00AC6E16"/>
    <w:rsid w:val="00AF6278"/>
    <w:rsid w:val="00B07230"/>
    <w:rsid w:val="00B20C44"/>
    <w:rsid w:val="00B243B9"/>
    <w:rsid w:val="00B24D45"/>
    <w:rsid w:val="00B25766"/>
    <w:rsid w:val="00B70ABA"/>
    <w:rsid w:val="00B807F9"/>
    <w:rsid w:val="00BA3723"/>
    <w:rsid w:val="00BD7B51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B684C"/>
    <w:rsid w:val="00DC713A"/>
    <w:rsid w:val="00DD1F5E"/>
    <w:rsid w:val="00DE673B"/>
    <w:rsid w:val="00E022EC"/>
    <w:rsid w:val="00E246A7"/>
    <w:rsid w:val="00E82CAF"/>
    <w:rsid w:val="00E92499"/>
    <w:rsid w:val="00EA0CDB"/>
    <w:rsid w:val="00EA7DD8"/>
    <w:rsid w:val="00EB11C4"/>
    <w:rsid w:val="00EE0A47"/>
    <w:rsid w:val="00EF5692"/>
    <w:rsid w:val="00EF7AB9"/>
    <w:rsid w:val="00F05A6F"/>
    <w:rsid w:val="00F220BD"/>
    <w:rsid w:val="00F242DB"/>
    <w:rsid w:val="00F260A2"/>
    <w:rsid w:val="00F26E0A"/>
    <w:rsid w:val="00F635C5"/>
    <w:rsid w:val="00F87021"/>
    <w:rsid w:val="00F90B5E"/>
    <w:rsid w:val="00FB424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24E"/>
    <w:rPr>
      <w:color w:val="808080"/>
    </w:rPr>
  </w:style>
  <w:style w:type="paragraph" w:customStyle="1" w:styleId="69CFF419E6D54B5EB62305BA2C73E4D6">
    <w:name w:val="69CFF419E6D54B5EB62305BA2C73E4D6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77328C74B4484D804B09A476987D26">
    <w:name w:val="3477328C74B4484D804B09A476987D26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0D548711DF04577A7EA11CF32EEEBE2">
    <w:name w:val="80D548711DF04577A7EA11CF32EEEBE2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5668AB443141B58F108F27E6E8AE47">
    <w:name w:val="F55668AB443141B58F108F27E6E8AE47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D80BA501F1408BA80D068CFF903106">
    <w:name w:val="DED80BA501F1408BA80D068CFF903106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7F288BE5DC45579C7EF503145E88F3">
    <w:name w:val="227F288BE5DC45579C7EF503145E88F3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E76F8EBCD04A7C99FCA21114B0831D">
    <w:name w:val="77E76F8EBCD04A7C99FCA21114B0831D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563A0C73F240EBB35B489262511AB4">
    <w:name w:val="5A563A0C73F240EBB35B489262511AB4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14994A4B684DAA80404939895CCE40">
    <w:name w:val="BC14994A4B684DAA80404939895CCE40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5ADA1900AD48FCA5CA67ECDBD0272B">
    <w:name w:val="595ADA1900AD48FCA5CA67ECDBD0272B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5D359B022D44D0B4CCBB4944EFE28D">
    <w:name w:val="1B5D359B022D44D0B4CCBB4944EFE28D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B6EF023E264A318CCDFF5C61CAE102">
    <w:name w:val="A4B6EF023E264A318CCDFF5C61CAE102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38273114E54340B0D18324F4650C81">
    <w:name w:val="3A38273114E54340B0D18324F4650C81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C0544BB5BA47CABDF03900959CB669">
    <w:name w:val="DAC0544BB5BA47CABDF03900959CB669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DFCC057B9047C9A56F36892D1867A4">
    <w:name w:val="CADFCC057B9047C9A56F36892D1867A4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9C4BC24D0C40AAA1D20FE442C760C5">
    <w:name w:val="899C4BC24D0C40AAA1D20FE442C760C5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3697D8D9B5444D931FE4EB4E67A16E">
    <w:name w:val="E73697D8D9B5444D931FE4EB4E67A16E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BD2952A6D541EEAA680159FE6A8DB2">
    <w:name w:val="4FBD2952A6D541EEAA680159FE6A8DB2"/>
    <w:rsid w:val="00FB424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99EA70670904493CB1943057FA1BEE61">
    <w:name w:val="99EA70670904493CB1943057FA1BEE61"/>
    <w:rsid w:val="0029061F"/>
    <w:rPr>
      <w:lang w:val="da-DK" w:eastAsia="da-DK"/>
    </w:rPr>
  </w:style>
  <w:style w:type="paragraph" w:customStyle="1" w:styleId="67FD57B831B84FE8BB7C1EF1E7DD9833">
    <w:name w:val="67FD57B831B84FE8BB7C1EF1E7DD9833"/>
    <w:rsid w:val="0029061F"/>
    <w:rPr>
      <w:lang w:val="da-DK" w:eastAsia="da-DK"/>
    </w:rPr>
  </w:style>
  <w:style w:type="paragraph" w:customStyle="1" w:styleId="C373ACEF70D64087943AEB07D08AF33B">
    <w:name w:val="C373ACEF70D64087943AEB07D08AF33B"/>
    <w:rsid w:val="0029061F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2 e P e r U n i t _ L b l > C O 2 e P e r U n i t _ L b l < / C O 2 e P e r U n i t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c l a i m e r _ L b l > D i s c l a i m e r _ L b l < / D i s c l a i m e r _ L b l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C O 2 e _ L b l > T o t a l C O 2 e _ L b l < / T o t a l C O 2 e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2 e P e r U n i t _ L i n e > C O 2 e P e r U n i t _ L i n e < / C O 2 e P e r U n i t _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C O 2 e > T o t a l C O 2 e < / T o t a l C O 2 e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FDA78-E141-47A9-9863-4B78FE595E88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FF416EC5-1003-413B-B7CA-86AF89271CF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2025-08-22T09:09:00Z</dcterms:created>
  <dcterms:modified xsi:type="dcterms:W3CDTF">2025-08-25T11:29:00Z</dcterms:modified>
</cp:coreProperties>
</file>