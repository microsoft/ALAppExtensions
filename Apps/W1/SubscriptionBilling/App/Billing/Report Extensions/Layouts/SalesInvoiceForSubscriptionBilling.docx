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770917A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AF7A6226-6056-400F-ADDA-E1ADA7C0825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21CA28F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6391477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222AF212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489D3F5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695214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658193F9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4955C6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5105C5C9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32FB1846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7169D23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79970DD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1AFFFD7A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5DEF232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34FE4DE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6FC5C30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9ABE146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1EE1DDD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74D8C58E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A695A0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000000" w14:paraId="76B0B9E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AF7A6226-6056-400F-ADDA-E1ADA7C0825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AF7A6226-6056-400F-ADDA-E1ADA7C0825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1819229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B1FD57E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4F4E14D2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62D0E883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3EAA84E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374DD96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356562F7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D925C4D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42EB9CC9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1A902A60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3C4797A5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1917095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398BD39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75A01D47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4437BB5A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27B668D6" w14:textId="77777777">
                <w:pPr>
                  <w:pStyle w:val="Heading1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BE0A9EB" w14:textId="77777777">
                <w:pPr>
                  <w:pStyle w:val="Heading1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4E35D7D" w14:textId="77777777">
                <w:pPr>
                  <w:pStyle w:val="Heading1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718631F7" w14:textId="77777777">
                <w:pPr>
                  <w:pStyle w:val="Heading1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77F7895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91B57D2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904CAE3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7E837C3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52B010C0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 w14:paraId="46026BBD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AF7A6226-6056-400F-ADDA-E1ADA7C08250}" w16sdtdh:storeItemChecksum="BaP63Q=="/>
          </w:sdtPr>
          <w:sdtContent>
            <w:tc>
              <w:tcPr>
                <w:tcW w:w="2549" w:type="dxa"/>
              </w:tcPr>
              <w:p w:rsidRPr="008179F0" w:rsidR="008179F0" w:rsidP="00D54DEE" w:rsidRDefault="00B84AF7" w14:paraId="0041B603" w14:textId="40B48475">
                <w:pPr>
                  <w:contextualSpacing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ShippingAgentCode_Lbl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AF7A6226-6056-400F-ADDA-E1ADA7C08250}" w16sdtdh:storeItemChecksum="BaP63Q=="/>
          </w:sdtPr>
          <w:sdtContent>
            <w:tc>
              <w:tcPr>
                <w:tcW w:w="2549" w:type="dxa"/>
              </w:tcPr>
              <w:p w:rsidRPr="008179F0" w:rsidR="008179F0" w:rsidP="00D54DEE" w:rsidRDefault="00B84AF7" w14:paraId="73F0484F" w14:textId="6111C42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AF7A6226-6056-400F-ADDA-E1ADA7C08250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12F9E2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47092CA4" w14:textId="77777777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 w14:paraId="091E3B2B" w14:textId="77777777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AF7A6226-6056-400F-ADDA-E1ADA7C08250}" w16sdtdh:storeItemChecksum="BaP63Q=="/>
          </w:sdtPr>
          <w:sdtContent>
            <w:tc>
              <w:tcPr>
                <w:tcW w:w="2549" w:type="dxa"/>
              </w:tcPr>
              <w:p w:rsidRPr="008179F0" w:rsidR="008179F0" w:rsidP="00D54DEE" w:rsidRDefault="00B84AF7" w14:paraId="65EC1B88" w14:textId="53B457EE">
                <w:r>
                  <w:t>ShippingAgentCode</w:t>
                </w:r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AF7A6226-6056-400F-ADDA-E1ADA7C08250}" w16sdtdh:storeItemChecksum="BaP63Q=="/>
          </w:sdtPr>
          <w:sdtContent>
            <w:tc>
              <w:tcPr>
                <w:tcW w:w="2549" w:type="dxa"/>
              </w:tcPr>
              <w:p w:rsidRPr="008179F0" w:rsidR="008179F0" w:rsidP="00D54DEE" w:rsidRDefault="00B84AF7" w14:paraId="2DE9237F" w14:textId="0C572126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AF7A6226-6056-400F-ADDA-E1ADA7C08250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0398F9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7910807D" w14:textId="77777777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AF7A6226-6056-400F-ADDA-E1ADA7C08250}"/>
        <w15:repeatingSection/>
      </w:sdtPr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AF7A6226-6056-400F-ADDA-E1ADA7C08250}"/>
                <w:text/>
              </w:sdtPr>
              <w:sdtContent>
                <w:p w:rsidR="00D54DEE" w:rsidP="00F82FB7" w:rsidRDefault="00F7093D" w14:paraId="67D0888E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1CE1B975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AF7A6226-6056-400F-ADDA-E1ADA7C08250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4613A8A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AF7A6226-6056-400F-ADDA-E1ADA7C08250}"/>
            <w:text/>
          </w:sdtPr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B3A9656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AF7A6226-6056-400F-ADDA-E1ADA7C08250}"/>
            <w:text/>
          </w:sdtPr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1A668DE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AF7A6226-6056-400F-ADDA-E1ADA7C08250}"/>
            <w:text/>
          </w:sdtPr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811B76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B6EC4D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AF7A6226-6056-400F-ADDA-E1ADA7C08250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6940AAE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286AA4B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AF7A6226-6056-400F-ADDA-E1ADA7C08250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E3D7206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AF7A6226-6056-400F-ADDA-E1ADA7C08250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64C017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EC5B037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1A9474F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4C57780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52A37D2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650523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11261F2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7E86BB6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11D0C8F2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1B9B413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1C3DED4F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2E5EEEAC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AF7A6226-6056-400F-ADDA-E1ADA7C0825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F82FB7" w:rsidRDefault="00D54DEE" w14:paraId="5105F08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AF7A6226-6056-400F-ADDA-E1ADA7C08250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DA1FBA" w:rsidR="00D54DEE" w:rsidP="00F82FB7" w:rsidRDefault="00D54DEE" w14:paraId="6BE8DD2E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AF7A6226-6056-400F-ADDA-E1ADA7C08250}"/>
                    <w:text/>
                  </w:sdtPr>
                  <w:sdtContent>
                    <w:tc>
                      <w:tcPr>
                        <w:tcW w:w="1021" w:type="dxa"/>
                      </w:tcPr>
                      <w:p w:rsidRPr="00DA1FBA" w:rsidR="00D54DEE" w:rsidP="00F82FB7" w:rsidRDefault="00D54DEE" w14:paraId="5F7A16C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AF7A6226-6056-400F-ADDA-E1ADA7C08250}"/>
                    <w:text/>
                  </w:sdtPr>
                  <w:sdtContent>
                    <w:tc>
                      <w:tcPr>
                        <w:tcW w:w="907" w:type="dxa"/>
                      </w:tcPr>
                      <w:p w:rsidRPr="00DA1FBA" w:rsidR="00D54DEE" w:rsidP="00F82FB7" w:rsidRDefault="00D54DEE" w14:paraId="69C803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AF7A6226-6056-400F-ADDA-E1ADA7C08250}"/>
                    <w:text/>
                  </w:sdtPr>
                  <w:sdtContent>
                    <w:tc>
                      <w:tcPr>
                        <w:tcW w:w="680" w:type="dxa"/>
                      </w:tcPr>
                      <w:p w:rsidRPr="00DA1FBA" w:rsidR="00D54DEE" w:rsidP="00F82FB7" w:rsidRDefault="00D54DEE" w14:paraId="39464B21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AF7A6226-6056-400F-ADDA-E1ADA7C08250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DA1FBA" w:rsidR="00D54DEE" w:rsidP="00F82FB7" w:rsidRDefault="00D54DEE" w14:paraId="58BCF64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AF7A6226-6056-400F-ADDA-E1ADA7C08250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DA1FBA" w:rsidR="00D54DEE" w:rsidP="00F82FB7" w:rsidRDefault="00D54DEE" w14:paraId="64419C1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AF7A6226-6056-400F-ADDA-E1ADA7C08250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DA1FBA" w:rsidR="00D54DEE" w:rsidP="00F82FB7" w:rsidRDefault="00D54DEE" w14:paraId="440F3B49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F82FB7" w:rsidRDefault="00D54DEE" w14:paraId="17623A3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573CB31E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0AF70EE9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303ACA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F0267DD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1A577F26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29B5A40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386193FA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1276C0F4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70D51007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38D4D002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2BFBA2EB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4EB0704C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61D0EAC0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26CAAB1B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812FF1A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1BD16F8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AF7A6226-6056-400F-ADDA-E1ADA7C08250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F82FB7" w:rsidRDefault="00D54DEE" w14:paraId="4CB1254D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F82FB7" w:rsidRDefault="00D54DEE" w14:paraId="42F0D3D6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518508DB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FA5D39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B3D107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5866CCCA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7ACB33A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0897870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4DE5AC0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314C271B" w14:textId="77777777">
            <w:pPr>
              <w:pStyle w:val="NoSpacing"/>
            </w:pPr>
          </w:p>
        </w:tc>
      </w:tr>
      <w:tr w:rsidRPr="00FD3C3E" w:rsidR="00D54DEE" w:rsidTr="004406A0" w14:paraId="45C60C20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77B18F6C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71D82894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0C99A9D5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7E1511CA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0958622E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AF7A6226-6056-400F-ADDA-E1ADA7C08250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1EBB327D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AF7A6226-6056-400F-ADDA-E1ADA7C08250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0E8CAC98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AF7A6226-6056-400F-ADDA-E1ADA7C08250}"/>
        <w:text/>
      </w:sdtPr>
      <w:sdtContent>
        <w:p w:rsidRPr="005E42A0" w:rsidR="00D54DEE" w:rsidP="005E42A0" w:rsidRDefault="005E42A0" w14:paraId="59CBF759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0424EF8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00DCF55E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37BDB712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48E6D149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1806DA81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9F93804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AF7A6226-6056-400F-ADDA-E1ADA7C08250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Content>
              <w:tr w:rsidR="006206C2" w:rsidTr="005008BF" w14:paraId="29AEC17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AF7A6226-6056-400F-ADDA-E1ADA7C08250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F82FB7" w:rsidRDefault="006206C2" w14:paraId="59F7C39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AF7A6226-6056-400F-ADDA-E1ADA7C08250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F82FB7" w:rsidRDefault="006206C2" w14:paraId="1116A1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AF7A6226-6056-400F-ADDA-E1ADA7C0825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F82FB7" w:rsidRDefault="006206C2" w14:paraId="2C2BDC4A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61D2B66B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304025F4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6B6D9A" w:rsidRDefault="006206C2" w14:paraId="27FCDEEE" w14:textId="44692B54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2B010968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6BAD0654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AF7A6226-6056-400F-ADDA-E1ADA7C08250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Content>
              <w:tr w:rsidR="00D54DEE" w:rsidTr="00772EA7" w14:paraId="7E9B7FA5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AF7A6226-6056-400F-ADDA-E1ADA7C08250}"/>
                      <w:text/>
                    </w:sdtPr>
                    <w:sdtContent>
                      <w:p w:rsidR="00D54DEE" w:rsidP="00F82FB7" w:rsidRDefault="00D54DEE" w14:paraId="67D8AE16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2E7CCE3C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AF7A6226-6056-400F-ADDA-E1ADA7C08250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AF7A6226-6056-400F-ADDA-E1ADA7C08250}"/>
                <w:picture/>
              </w:sdtPr>
              <w:sdtContent>
                <w:p w:rsidR="00123A7D" w:rsidP="00F82FB7" w:rsidRDefault="00123A7D" w14:paraId="05009FDA" w14:textId="77777777">
                  <w:r>
                    <w:rPr>
                      <w:noProof/>
                    </w:rPr>
                    <w:drawing>
                      <wp:inline distT="0" distB="0" distL="0" distR="0" wp14:anchorId="3C8F1CF9" wp14:editId="59575279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t="6" b="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AF7A6226-6056-400F-ADDA-E1ADA7C08250}"/>
                <w:text/>
              </w:sdtPr>
              <w:sdtContent>
                <w:p w:rsidR="00BA4252" w:rsidP="00F82FB7" w:rsidRDefault="00123A7D" w14:paraId="7A0295B4" w14:textId="74D14715">
                  <w:pPr>
                    <w:pStyle w:val="Style1"/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tbl>
      <w:tblPr>
        <w:tblStyle w:val="TableGrid"/>
        <w:tblW w:w="1054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1133"/>
        <w:gridCol w:w="964"/>
        <w:gridCol w:w="567"/>
        <w:gridCol w:w="851"/>
        <w:gridCol w:w="964"/>
        <w:gridCol w:w="1021"/>
        <w:gridCol w:w="907"/>
        <w:gridCol w:w="794"/>
        <w:gridCol w:w="907"/>
        <w:gridCol w:w="2438"/>
      </w:tblGrid>
      <w:sdt>
        <w:sdtPr>
          <w:rPr>
            <w:rFonts w:ascii="Segoe UI" w:hAnsi="Segoe UI" w:cs="Segoe UI" w:eastAsiaTheme="minorEastAsia"/>
            <w:b/>
            <w:bCs/>
            <w:sz w:val="14"/>
            <w:szCs w:val="14"/>
          </w:rPr>
          <w:alias w:val="#Nav: /Header/ContractBillingDetailsMapping"/>
          <w:tag w:val="#Nav: Standard_Sales_Invoice/1306"/>
          <w:id w:val="220329604"/>
          <w15:dataBinding w:prefixMappings="xmlns:ns0='urn:microsoft-dynamics-nav/reports/Standard_Sales_Invoice/1306/'" w:xpath="/ns0:NavWordReportXmlPart[1]/ns0:Header[1]/ns0:ContractBillingDetailsMapping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rFonts w:ascii="Segoe UI" w:hAnsi="Segoe UI" w:cs="Segoe UI" w:eastAsiaTheme="minorEastAsia"/>
                <w:b/>
                <w:bCs/>
                <w:sz w:val="14"/>
                <w:szCs w:val="14"/>
              </w:rPr>
              <w:id w:val="1364941104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4E5D8B" w:rsidR="00BA4252" w:rsidTr="0001790A" w14:paraId="43C26361" w14:textId="77777777">
                <w:tc>
                  <w:tcPr>
                    <w:tcW w:w="1133" w:type="dxa"/>
                    <w:tcBorders>
                      <w:bottom w:val="single" w:color="auto" w:sz="4" w:space="0"/>
                    </w:tcBorders>
                    <w:shd w:val="clear" w:color="auto" w:fill="auto"/>
                    <w:tcMar>
                      <w:left w:w="57" w:type="dxa"/>
                      <w:right w:w="57" w:type="dxa"/>
                    </w:tcMar>
                  </w:tcPr>
                  <w:sdt>
                    <w:sdtPr>
                      <w:rPr>
                        <w:rFonts w:ascii="Segoe UI" w:hAnsi="Segoe UI" w:cs="Segoe UI"/>
                        <w:b/>
                        <w:bCs/>
                        <w:sz w:val="14"/>
                        <w:szCs w:val="14"/>
                      </w:rPr>
                      <w:alias w:val="#Nav: /Header/ContractBillingDetailsMapping/ContractBillingDetailsContractNoLbl"/>
                      <w:tag w:val="#Nav: Standard_Sales_Invoice/1306"/>
                      <w:id w:val="-1414548452"/>
                      <w:placeholder>
                        <w:docPart w:val="DefaultPlaceholder_-1854013440"/>
                      </w:placeholder>
                      <w:dataBinding w:prefixMappings="xmlns:ns0='urn:microsoft-dynamics-nav/reports/Standard_Sales_Invoice/1306/'" w:xpath="/ns0:NavWordReportXmlPart[1]/ns0:Header[1]/ns0:ContractBillingDetailsMapping[1]/ns0:ContractBillingDetailsContractNoLbl[1]" w:storeItemID="{AF7A6226-6056-400F-ADDA-E1ADA7C08250}"/>
                      <w:text/>
                    </w:sdtPr>
                    <w:sdtContent>
                      <w:p w:rsidRPr="004E5D8B" w:rsidR="00BA4252" w:rsidP="00F82FB7" w:rsidRDefault="00BA4252" w14:paraId="5842DE86" w14:textId="28DD88DB">
                        <w:pPr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 w:rsidRPr="00580388"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ContractBillingDetailsContractNoLbl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964" w:type="dxa"/>
                    <w:tcBorders>
                      <w:bottom w:val="single" w:color="auto" w:sz="4" w:space="0"/>
                    </w:tcBorders>
                    <w:shd w:val="clear" w:color="auto" w:fill="auto"/>
                    <w:tcMar>
                      <w:left w:w="57" w:type="dxa"/>
                      <w:right w:w="57" w:type="dxa"/>
                    </w:tcMar>
                  </w:tcPr>
                  <w:sdt>
                    <w:sdtPr>
                      <w:rPr>
                        <w:rFonts w:ascii="Segoe UI" w:hAnsi="Segoe UI" w:cs="Segoe UI"/>
                        <w:b/>
                        <w:bCs/>
                        <w:sz w:val="14"/>
                        <w:szCs w:val="14"/>
                      </w:rPr>
                      <w:alias w:val="#Nav: /Header/ContractBillingDetailsMapping/ContractBillingDetailsPositionNoLbl"/>
                      <w:tag w:val="#Nav: Standard_Sales_Invoice/1306"/>
                      <w:id w:val="563840068"/>
                      <w:placeholder>
                        <w:docPart w:val="DefaultPlaceholder_-1854013440"/>
                      </w:placeholder>
                      <w:dataBinding w:prefixMappings="xmlns:ns0='urn:microsoft-dynamics-nav/reports/Standard_Sales_Invoice/1306/'" w:xpath="/ns0:NavWordReportXmlPart[1]/ns0:Header[1]/ns0:ContractBillingDetailsMapping[1]/ns0:ContractBillingDetailsPositionNoLbl[1]" w:storeItemID="{AF7A6226-6056-400F-ADDA-E1ADA7C08250}"/>
                      <w:text/>
                    </w:sdtPr>
                    <w:sdtContent>
                      <w:p w:rsidRPr="004E5D8B" w:rsidR="00BA4252" w:rsidP="00F82FB7" w:rsidRDefault="00BA4252" w14:paraId="185FA9A7" w14:textId="3A314FC3">
                        <w:pPr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 w:rsidRPr="004E5D8B"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ContractBillingDetailsPositionNoLbl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6011" w:type="dxa"/>
                    <w:gridSpan w:val="7"/>
                    <w:tcBorders>
                      <w:bottom w:val="single" w:color="auto" w:sz="4" w:space="0"/>
                    </w:tcBorders>
                    <w:shd w:val="clear" w:color="auto" w:fill="auto"/>
                    <w:tcMar>
                      <w:left w:w="57" w:type="dxa"/>
                      <w:right w:w="57" w:type="dxa"/>
                    </w:tcMar>
                  </w:tcPr>
                  <w:sdt>
                    <w:sdtPr>
                      <w:rPr>
                        <w:rFonts w:ascii="Segoe UI" w:hAnsi="Segoe UI" w:cs="Segoe UI"/>
                        <w:b/>
                        <w:bCs/>
                        <w:sz w:val="14"/>
                        <w:szCs w:val="14"/>
                      </w:rPr>
                      <w:alias w:val="#Nav: /Header/ContractBillingDetailsMapping/ContractBillingDetailsPositionDescriptionLbl"/>
                      <w:tag w:val="#Nav: Standard_Sales_Invoice/1306"/>
                      <w:id w:val="-1916080924"/>
                      <w:placeholder>
                        <w:docPart w:val="DefaultPlaceholder_-1854013440"/>
                      </w:placeholder>
                      <w:dataBinding w:prefixMappings="xmlns:ns0='urn:microsoft-dynamics-nav/reports/Standard_Sales_Invoice/1306/'" w:xpath="/ns0:NavWordReportXmlPart[1]/ns0:Header[1]/ns0:ContractBillingDetailsMapping[1]/ns0:ContractBillingDetailsPositionDescriptionLbl[1]" w:storeItemID="{AF7A6226-6056-400F-ADDA-E1ADA7C08250}"/>
                      <w:text/>
                    </w:sdtPr>
                    <w:sdtContent>
                      <w:p w:rsidRPr="004E5D8B" w:rsidR="00BA4252" w:rsidP="00F82FB7" w:rsidRDefault="00BA4252" w14:paraId="28FC1F85" w14:textId="254799D8">
                        <w:pPr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 w:rsidRPr="004E5D8B"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ContractBillingDetailsPositionDescriptionLbl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2438" w:type="dxa"/>
                    <w:tcBorders>
                      <w:bottom w:val="single" w:color="auto" w:sz="4" w:space="0"/>
                    </w:tcBorders>
                    <w:shd w:val="clear" w:color="auto" w:fill="auto"/>
                    <w:tcMar>
                      <w:left w:w="57" w:type="dxa"/>
                      <w:right w:w="57" w:type="dxa"/>
                    </w:tcMar>
                  </w:tcPr>
                  <w:sdt>
                    <w:sdtPr>
                      <w:rPr>
                        <w:rFonts w:ascii="Segoe UI" w:hAnsi="Segoe UI" w:cs="Segoe UI"/>
                        <w:b/>
                        <w:bCs/>
                        <w:sz w:val="14"/>
                        <w:szCs w:val="14"/>
                      </w:rPr>
                      <w:alias w:val="#Nav: /Header/ContractBillingDetailsMapping/ContractBillingDetailsCustomerLbl"/>
                      <w:tag w:val="#Nav: Standard_Sales_Invoice/1306"/>
                      <w:id w:val="-1822645877"/>
                      <w:placeholder>
                        <w:docPart w:val="DefaultPlaceholder_-1854013440"/>
                      </w:placeholder>
                      <w:dataBinding w:prefixMappings="xmlns:ns0='urn:microsoft-dynamics-nav/reports/Standard_Sales_Invoice/1306/'" w:xpath="/ns0:NavWordReportXmlPart[1]/ns0:Header[1]/ns0:ContractBillingDetailsMapping[1]/ns0:ContractBillingDetailsCustomerLbl[1]" w:storeItemID="{AF7A6226-6056-400F-ADDA-E1ADA7C08250}"/>
                      <w:text/>
                    </w:sdtPr>
                    <w:sdtContent>
                      <w:p w:rsidRPr="004E5D8B" w:rsidR="00BA4252" w:rsidP="00F82FB7" w:rsidRDefault="00BA4252" w14:paraId="6B51FF77" w14:textId="3D3587FD">
                        <w:pPr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</w:pPr>
                        <w:proofErr w:type="spellStart"/>
                        <w:r w:rsidRPr="004E5D8B">
                          <w:rPr>
                            <w:rFonts w:ascii="Segoe UI" w:hAnsi="Segoe UI" w:cs="Segoe UI"/>
                            <w:b/>
                            <w:bCs/>
                            <w:sz w:val="14"/>
                            <w:szCs w:val="14"/>
                          </w:rPr>
                          <w:t>ContractBillingDetailsCustomerLbl</w:t>
                        </w:r>
                        <w:proofErr w:type="spellEnd"/>
                      </w:p>
                    </w:sdtContent>
                  </w:sdt>
                </w:tc>
              </w:tr>
              <w:tr w:rsidRPr="004E5D8B" w:rsidR="00BA4252" w:rsidTr="0001790A" w14:paraId="685FB840" w14:textId="77777777">
                <w:trPr>
                  <w:trHeight w:val="57" w:hRule="exact"/>
                </w:trPr>
                <w:tc>
                  <w:tcPr>
                    <w:tcW w:w="1133" w:type="dxa"/>
                    <w:tcBorders>
                      <w:top w:val="single" w:color="auto" w:sz="4" w:space="0"/>
                    </w:tcBorders>
                    <w:shd w:val="clear" w:color="auto" w:fill="auto"/>
                    <w:tcMar>
                      <w:left w:w="57" w:type="dxa"/>
                      <w:right w:w="57" w:type="dxa"/>
                    </w:tcMar>
                  </w:tcPr>
                  <w:p w:rsidRPr="004E5D8B" w:rsidR="00BA4252" w:rsidP="0001790A" w:rsidRDefault="00BA4252" w14:paraId="136B507D" w14:textId="77777777">
                    <w:pPr>
                      <w:tabs>
                        <w:tab w:val="left" w:pos="6375"/>
                      </w:tabs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964" w:type="dxa"/>
                    <w:tcBorders>
                      <w:top w:val="single" w:color="auto" w:sz="4" w:space="0"/>
                    </w:tcBorders>
                    <w:shd w:val="clear" w:color="auto" w:fill="auto"/>
                    <w:tcMar>
                      <w:left w:w="57" w:type="dxa"/>
                      <w:right w:w="57" w:type="dxa"/>
                    </w:tcMar>
                  </w:tcPr>
                  <w:p w:rsidRPr="004E5D8B" w:rsidR="00BA4252" w:rsidP="0001790A" w:rsidRDefault="00BA4252" w14:paraId="16FB937E" w14:textId="77777777">
                    <w:pPr>
                      <w:tabs>
                        <w:tab w:val="left" w:pos="6375"/>
                      </w:tabs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567" w:type="dxa"/>
                    <w:tcBorders>
                      <w:top w:val="single" w:color="auto" w:sz="4" w:space="0"/>
                    </w:tcBorders>
                    <w:shd w:val="clear" w:color="auto" w:fill="auto"/>
                    <w:tcMar>
                      <w:left w:w="57" w:type="dxa"/>
                      <w:right w:w="57" w:type="dxa"/>
                    </w:tcMar>
                  </w:tcPr>
                  <w:p w:rsidRPr="004E5D8B" w:rsidR="00BA4252" w:rsidP="0001790A" w:rsidRDefault="00BA4252" w14:paraId="4C561892" w14:textId="77777777">
                    <w:pPr>
                      <w:tabs>
                        <w:tab w:val="left" w:pos="6375"/>
                      </w:tabs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851" w:type="dxa"/>
                    <w:tcBorders>
                      <w:top w:val="single" w:color="auto" w:sz="4" w:space="0"/>
                    </w:tcBorders>
                    <w:shd w:val="clear" w:color="auto" w:fill="auto"/>
                    <w:tcMar>
                      <w:left w:w="57" w:type="dxa"/>
                      <w:right w:w="57" w:type="dxa"/>
                    </w:tcMar>
                  </w:tcPr>
                  <w:p w:rsidRPr="004E5D8B" w:rsidR="00BA4252" w:rsidP="0001790A" w:rsidRDefault="00BA4252" w14:paraId="1DF9840A" w14:textId="77777777">
                    <w:pPr>
                      <w:tabs>
                        <w:tab w:val="left" w:pos="6375"/>
                      </w:tabs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964" w:type="dxa"/>
                    <w:tcBorders>
                      <w:top w:val="single" w:color="auto" w:sz="4" w:space="0"/>
                    </w:tcBorders>
                    <w:shd w:val="clear" w:color="auto" w:fill="auto"/>
                    <w:tcMar>
                      <w:left w:w="57" w:type="dxa"/>
                      <w:right w:w="57" w:type="dxa"/>
                    </w:tcMar>
                  </w:tcPr>
                  <w:p w:rsidRPr="004E5D8B" w:rsidR="00BA4252" w:rsidP="0001790A" w:rsidRDefault="00BA4252" w14:paraId="084B35CC" w14:textId="77777777">
                    <w:pPr>
                      <w:tabs>
                        <w:tab w:val="left" w:pos="6375"/>
                      </w:tabs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1021" w:type="dxa"/>
                    <w:tcBorders>
                      <w:top w:val="single" w:color="auto" w:sz="4" w:space="0"/>
                    </w:tcBorders>
                    <w:shd w:val="clear" w:color="auto" w:fill="auto"/>
                    <w:tcMar>
                      <w:left w:w="57" w:type="dxa"/>
                      <w:right w:w="57" w:type="dxa"/>
                    </w:tcMar>
                  </w:tcPr>
                  <w:p w:rsidRPr="004E5D8B" w:rsidR="00BA4252" w:rsidP="0001790A" w:rsidRDefault="00BA4252" w14:paraId="485B957F" w14:textId="77777777">
                    <w:pPr>
                      <w:tabs>
                        <w:tab w:val="left" w:pos="6375"/>
                      </w:tabs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907" w:type="dxa"/>
                    <w:tcBorders>
                      <w:top w:val="single" w:color="auto" w:sz="4" w:space="0"/>
                    </w:tcBorders>
                    <w:shd w:val="clear" w:color="auto" w:fill="auto"/>
                    <w:tcMar>
                      <w:left w:w="57" w:type="dxa"/>
                      <w:right w:w="57" w:type="dxa"/>
                    </w:tcMar>
                  </w:tcPr>
                  <w:p w:rsidRPr="004E5D8B" w:rsidR="00BA4252" w:rsidP="0001790A" w:rsidRDefault="00BA4252" w14:paraId="7C83006D" w14:textId="77777777">
                    <w:pPr>
                      <w:tabs>
                        <w:tab w:val="left" w:pos="6375"/>
                      </w:tabs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794" w:type="dxa"/>
                    <w:tcBorders>
                      <w:top w:val="single" w:color="auto" w:sz="4" w:space="0"/>
                    </w:tcBorders>
                    <w:shd w:val="clear" w:color="auto" w:fill="auto"/>
                    <w:tcMar>
                      <w:left w:w="57" w:type="dxa"/>
                      <w:right w:w="57" w:type="dxa"/>
                    </w:tcMar>
                  </w:tcPr>
                  <w:p w:rsidRPr="004E5D8B" w:rsidR="00BA4252" w:rsidP="0001790A" w:rsidRDefault="00BA4252" w14:paraId="48B446E4" w14:textId="77777777">
                    <w:pPr>
                      <w:tabs>
                        <w:tab w:val="left" w:pos="6375"/>
                      </w:tabs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907" w:type="dxa"/>
                    <w:tcBorders>
                      <w:top w:val="single" w:color="auto" w:sz="4" w:space="0"/>
                    </w:tcBorders>
                    <w:shd w:val="clear" w:color="auto" w:fill="auto"/>
                    <w:tcMar>
                      <w:left w:w="57" w:type="dxa"/>
                      <w:right w:w="57" w:type="dxa"/>
                    </w:tcMar>
                  </w:tcPr>
                  <w:p w:rsidRPr="004E5D8B" w:rsidR="00BA4252" w:rsidP="0001790A" w:rsidRDefault="00BA4252" w14:paraId="471064E1" w14:textId="77777777">
                    <w:pPr>
                      <w:tabs>
                        <w:tab w:val="left" w:pos="6375"/>
                      </w:tabs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  <w:tc>
                  <w:tcPr>
                    <w:tcW w:w="2438" w:type="dxa"/>
                    <w:tcBorders>
                      <w:top w:val="single" w:color="auto" w:sz="4" w:space="0"/>
                    </w:tcBorders>
                    <w:shd w:val="clear" w:color="auto" w:fill="auto"/>
                    <w:tcMar>
                      <w:left w:w="57" w:type="dxa"/>
                      <w:right w:w="57" w:type="dxa"/>
                    </w:tcMar>
                  </w:tcPr>
                  <w:p w:rsidRPr="004E5D8B" w:rsidR="00BA4252" w:rsidP="0001790A" w:rsidRDefault="00BA4252" w14:paraId="5AFAF396" w14:textId="77777777">
                    <w:pPr>
                      <w:tabs>
                        <w:tab w:val="left" w:pos="6375"/>
                      </w:tabs>
                      <w:rPr>
                        <w:rFonts w:ascii="Segoe UI" w:hAnsi="Segoe UI" w:cs="Segoe UI"/>
                        <w:sz w:val="14"/>
                        <w:szCs w:val="14"/>
                      </w:rPr>
                    </w:pPr>
                  </w:p>
                </w:tc>
              </w:tr>
              <w:sdt>
                <w:sdtPr>
                  <w:rPr>
                    <w:rFonts w:ascii="Segoe UI" w:hAnsi="Segoe UI" w:cs="Segoe UI" w:eastAsiaTheme="minorEastAsia"/>
                    <w:sz w:val="14"/>
                    <w:szCs w:val="14"/>
                  </w:rPr>
                  <w:alias w:val="#Nav: /Header/ContractBillingDetailsMapping/ContractBillingDetailsGrouping"/>
                  <w:tag w:val="#Nav: Standard_Sales_Invoice/1306"/>
                  <w:id w:val="-240490063"/>
                  <w15:dataBinding w:prefixMappings="xmlns:ns0='urn:microsoft-dynamics-nav/reports/Standard_Sales_Invoice/1306/'" w:xpath="/ns0:NavWordReportXmlPart[1]/ns0:Header[1]/ns0:ContractBillingDetailsMapping[1]/ns0:ContractBillingDetailsGrouping" w:storeItemID="{AF7A6226-6056-400F-ADDA-E1ADA7C08250}"/>
                  <w15:repeatingSection/>
                </w:sdtPr>
                <w:sdtContent>
                  <w:sdt>
                    <w:sdtPr>
                      <w:rPr>
                        <w:rFonts w:ascii="Segoe UI" w:hAnsi="Segoe UI" w:cs="Segoe UI" w:eastAsiaTheme="minorEastAsia"/>
                        <w:sz w:val="14"/>
                        <w:szCs w:val="14"/>
                      </w:rPr>
                      <w:id w:val="-136270399"/>
                      <w:placeholder>
                        <w:docPart w:val="DefaultPlaceholder_-1854013435"/>
                      </w:placeholder>
                      <w15:repeatingSectionItem/>
                    </w:sdtPr>
                    <w:sdtContent>
                      <w:tr w:rsidRPr="004E5D8B" w:rsidR="00BA4252" w:rsidTr="0001790A" w14:paraId="06E81096" w14:textId="77777777">
                        <w:tc>
                          <w:tcPr>
                            <w:tcW w:w="1133" w:type="dxa"/>
                            <w:tcBorders>
                              <w:bottom w:val="single" w:color="AEAAAA" w:themeColor="background2" w:themeShade="BF" w:sz="4" w:space="0"/>
                            </w:tcBorders>
                            <w:shd w:val="clear" w:color="auto" w:fill="auto"/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alias w:val="#Nav: /Header/ContractBillingDetailsMapping/ContractBillingDetailsGrouping/ContractBillingDetailsContractNo"/>
                              <w:tag w:val="#Nav: Standard_Sales_Invoice/1306"/>
                              <w:id w:val="-505979805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ContractNo[1]" w:storeItemID="{AF7A6226-6056-400F-ADDA-E1ADA7C08250}"/>
                              <w:text/>
                            </w:sdtPr>
                            <w:sdtContent>
                              <w:p w:rsidRPr="004E5D8B" w:rsidR="00BA4252" w:rsidP="00F82FB7" w:rsidRDefault="00BA4252" w14:paraId="3B2C6BA2" w14:textId="10503ACA">
                                <w:p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 w:rsidRPr="00580388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ContractBillingDetailsContractNo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964" w:type="dxa"/>
                            <w:tcBorders>
                              <w:bottom w:val="single" w:color="AEAAAA" w:themeColor="background2" w:themeShade="BF" w:sz="4" w:space="0"/>
                            </w:tcBorders>
                            <w:shd w:val="clear" w:color="auto" w:fill="auto"/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alias w:val="#Nav: /Header/ContractBillingDetailsMapping/ContractBillingDetailsGrouping/ContractBillingDetailsPositionNo"/>
                              <w:tag w:val="#Nav: Standard_Sales_Invoice/1306"/>
                              <w:id w:val="-1244488037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PositionNo[1]" w:storeItemID="{AF7A6226-6056-400F-ADDA-E1ADA7C08250}"/>
                              <w:text/>
                            </w:sdtPr>
                            <w:sdtContent>
                              <w:p w:rsidRPr="004E5D8B" w:rsidR="00BA4252" w:rsidP="00F82FB7" w:rsidRDefault="00BA4252" w14:paraId="3229ED69" w14:textId="0E11C61A">
                                <w:p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 w:rsidRPr="004E5D8B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ContractBillingDetailsPositionNo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6011" w:type="dxa"/>
                            <w:gridSpan w:val="7"/>
                            <w:tcBorders>
                              <w:bottom w:val="single" w:color="AEAAAA" w:themeColor="background2" w:themeShade="BF" w:sz="4" w:space="0"/>
                            </w:tcBorders>
                            <w:shd w:val="clear" w:color="auto" w:fill="auto"/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alias w:val="#Nav: /Header/ContractBillingDetailsMapping/ContractBillingDetailsGrouping/ContractBillingDetailsPositionDescription"/>
                              <w:tag w:val="#Nav: Standard_Sales_Invoice/1306"/>
                              <w:id w:val="654581607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PositionDescription[1]" w:storeItemID="{AF7A6226-6056-400F-ADDA-E1ADA7C08250}"/>
                              <w:text/>
                            </w:sdtPr>
                            <w:sdtContent>
                              <w:p w:rsidRPr="004E5D8B" w:rsidR="00BA4252" w:rsidP="00F82FB7" w:rsidRDefault="00BA4252" w14:paraId="0D859A88" w14:textId="36AFDB72">
                                <w:p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 w:rsidRPr="004E5D8B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ContractBillingDetailsPositionDescription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2438" w:type="dxa"/>
                            <w:tcBorders>
                              <w:bottom w:val="single" w:color="AEAAAA" w:themeColor="background2" w:themeShade="BF" w:sz="4" w:space="0"/>
                            </w:tcBorders>
                            <w:shd w:val="clear" w:color="auto" w:fill="auto"/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alias w:val="#Nav: /Header/ContractBillingDetailsMapping/ContractBillingDetailsGrouping/ContractBillingDetailsCustomerName"/>
                              <w:tag w:val="#Nav: Standard_Sales_Invoice/1306"/>
                              <w:id w:val="-683130118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CustomerName[1]" w:storeItemID="{AF7A6226-6056-400F-ADDA-E1ADA7C08250}"/>
                              <w:text/>
                            </w:sdtPr>
                            <w:sdtContent>
                              <w:p w:rsidRPr="004E5D8B" w:rsidR="00BA4252" w:rsidP="00F82FB7" w:rsidRDefault="00BA4252" w14:paraId="59860E86" w14:textId="34D1B1F3">
                                <w:pPr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 w:rsidRPr="004E5D8B">
                                  <w:rPr>
                                    <w:rFonts w:ascii="Segoe UI" w:hAnsi="Segoe UI" w:cs="Segoe UI"/>
                                    <w:sz w:val="14"/>
                                    <w:szCs w:val="14"/>
                                  </w:rPr>
                                  <w:t>ContractBillingDetailsCustomerName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</w:tr>
                      <w:tr w:rsidR="00BA4252" w:rsidTr="0001790A" w14:paraId="40E36DA7" w14:textId="77777777">
                        <w:tc>
                          <w:tcPr>
                            <w:tcW w:w="1133" w:type="dxa"/>
                            <w:tcBorders>
                              <w:top w:val="single" w:color="AEAAAA" w:themeColor="background2" w:themeShade="BF" w:sz="4" w:space="0"/>
                              <w:bottom w:val="single" w:color="AEAAAA" w:themeColor="background2" w:themeShade="BF" w:sz="4" w:space="0"/>
                            </w:tcBorders>
                            <w:shd w:val="clear" w:color="auto" w:fill="auto"/>
                            <w:tcMar>
                              <w:left w:w="170" w:type="dxa"/>
                              <w:right w:w="57" w:type="dxa"/>
                            </w:tcMar>
                          </w:tcPr>
                          <w:sdt>
                            <w:sdtPr>
                              <w:alias w:val="#Nav: /Header/ContractBillingDetailsMapping/ContractBillingDetailsGrouping/ContractBillingDetailsStartDateLbl"/>
                              <w:tag w:val="#Nav: Standard_Sales_Invoice/1306"/>
                              <w:id w:val="-1703933962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StartDateLbl[1]" w:storeItemID="{AF7A6226-6056-400F-ADDA-E1ADA7C08250}"/>
                              <w:text/>
                            </w:sdtPr>
                            <w:sdtContent>
                              <w:p w:rsidR="00BA4252" w:rsidP="00F82FB7" w:rsidRDefault="00BA4252" w14:paraId="0FD0FF2C" w14:textId="6AB8C3B1">
                                <w:pPr>
                                  <w:pStyle w:val="RightAlignmentNormal"/>
                                </w:pPr>
                                <w:proofErr w:type="spellStart"/>
                                <w:r>
                                  <w:t>ContractBillingDetailsStartDateLbl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964" w:type="dxa"/>
                            <w:tcBorders>
                              <w:top w:val="single" w:color="AEAAAA" w:themeColor="background2" w:themeShade="BF" w:sz="4" w:space="0"/>
                              <w:bottom w:val="single" w:color="AEAAAA" w:themeColor="background2" w:themeShade="BF" w:sz="4" w:space="0"/>
                            </w:tcBorders>
                            <w:shd w:val="clear" w:color="auto" w:fill="auto"/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alias w:val="#Nav: /Header/ContractBillingDetailsMapping/ContractBillingDetailsGrouping/ContractBillingDetailsEndDateLbl"/>
                              <w:tag w:val="#Nav: Standard_Sales_Invoice/1306"/>
                              <w:id w:val="-2042896265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EndDateLbl[1]" w:storeItemID="{AF7A6226-6056-400F-ADDA-E1ADA7C08250}"/>
                              <w:text/>
                            </w:sdtPr>
                            <w:sdtContent>
                              <w:p w:rsidR="00BA4252" w:rsidP="00F82FB7" w:rsidRDefault="00BA4252" w14:paraId="5FD9E2B2" w14:textId="6B129654">
                                <w:pPr>
                                  <w:pStyle w:val="RightAlignmentNormal"/>
                                </w:pPr>
                                <w:proofErr w:type="spellStart"/>
                                <w:r>
                                  <w:t>ContractBillingDetailsEndDateLbl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567" w:type="dxa"/>
                            <w:tcBorders>
                              <w:top w:val="single" w:color="AEAAAA" w:themeColor="background2" w:themeShade="BF" w:sz="4" w:space="0"/>
                              <w:bottom w:val="single" w:color="AEAAAA" w:themeColor="background2" w:themeShade="BF" w:sz="4" w:space="0"/>
                            </w:tcBorders>
                            <w:shd w:val="clear" w:color="auto" w:fill="auto"/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alias w:val="#Nav: /Header/ContractBillingDetailsMapping/ContractBillingDetailsGrouping/ContractBillingDetailsDaysLbl"/>
                              <w:tag w:val="#Nav: Standard_Sales_Invoice/1306"/>
                              <w:id w:val="-572964943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DaysLbl[1]" w:storeItemID="{AF7A6226-6056-400F-ADDA-E1ADA7C08250}"/>
                              <w:text/>
                            </w:sdtPr>
                            <w:sdtContent>
                              <w:p w:rsidR="00BA4252" w:rsidP="00F82FB7" w:rsidRDefault="00BA4252" w14:paraId="44DAAAD8" w14:textId="6687484B">
                                <w:pPr>
                                  <w:pStyle w:val="RightAlignmentNormal"/>
                                </w:pPr>
                                <w:proofErr w:type="spellStart"/>
                                <w:r>
                                  <w:t>ContractBillingDetailsDaysLbl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851" w:type="dxa"/>
                            <w:tcBorders>
                              <w:top w:val="single" w:color="AEAAAA" w:themeColor="background2" w:themeShade="BF" w:sz="4" w:space="0"/>
                              <w:bottom w:val="single" w:color="AEAAAA" w:themeColor="background2" w:themeShade="BF" w:sz="4" w:space="0"/>
                            </w:tcBorders>
                            <w:shd w:val="clear" w:color="auto" w:fill="auto"/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alias w:val="#Nav: /Header/ContractBillingDetailsMapping/ContractBillingDetailsGrouping/ContractBillingDetailsQtyLbl"/>
                              <w:tag w:val="#Nav: Standard_Sales_Invoice/1306"/>
                              <w:id w:val="-531345451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QtyLbl[1]" w:storeItemID="{AF7A6226-6056-400F-ADDA-E1ADA7C08250}"/>
                              <w:text/>
                            </w:sdtPr>
                            <w:sdtContent>
                              <w:p w:rsidR="00BA4252" w:rsidP="00F82FB7" w:rsidRDefault="00BA4252" w14:paraId="13D8F4B1" w14:textId="4F544D68">
                                <w:pPr>
                                  <w:pStyle w:val="RightAlignmentNormal"/>
                                </w:pPr>
                                <w:proofErr w:type="spellStart"/>
                                <w:r>
                                  <w:t>ContractBillingDetailsQtyLbl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964" w:type="dxa"/>
                            <w:tcBorders>
                              <w:top w:val="single" w:color="AEAAAA" w:themeColor="background2" w:themeShade="BF" w:sz="4" w:space="0"/>
                              <w:bottom w:val="single" w:color="AEAAAA" w:themeColor="background2" w:themeShade="BF" w:sz="4" w:space="0"/>
                            </w:tcBorders>
                            <w:shd w:val="clear" w:color="auto" w:fill="auto"/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alias w:val="#Nav: /Header/ContractBillingDetailsMapping/ContractBillingDetailsGrouping/ContractBillingDetailsSalesPriceLbl"/>
                              <w:tag w:val="#Nav: Standard_Sales_Invoice/1306"/>
                              <w:id w:val="-1106116688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SalesPriceLbl[1]" w:storeItemID="{AF7A6226-6056-400F-ADDA-E1ADA7C08250}"/>
                              <w:text/>
                            </w:sdtPr>
                            <w:sdtContent>
                              <w:p w:rsidR="00BA4252" w:rsidP="00F82FB7" w:rsidRDefault="00BA4252" w14:paraId="052FE413" w14:textId="0F162153">
                                <w:pPr>
                                  <w:pStyle w:val="RightAlignmentNormal"/>
                                </w:pPr>
                                <w:proofErr w:type="spellStart"/>
                                <w:r>
                                  <w:t>ContractBillingDetailsSalesPriceLbl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1021" w:type="dxa"/>
                            <w:tcBorders>
                              <w:top w:val="single" w:color="AEAAAA" w:themeColor="background2" w:themeShade="BF" w:sz="4" w:space="0"/>
                              <w:bottom w:val="single" w:color="AEAAAA" w:themeColor="background2" w:themeShade="BF" w:sz="4" w:space="0"/>
                            </w:tcBorders>
                            <w:shd w:val="clear" w:color="auto" w:fill="auto"/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alias w:val="#Nav: /Header/ContractBillingDetailsMapping/ContractBillingDetailsGrouping/ContractBillingDetailsDiscountPercentLbl"/>
                              <w:tag w:val="#Nav: Standard_Sales_Invoice/1306"/>
                              <w:id w:val="-2043193908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DiscountPercentLbl[1]" w:storeItemID="{AF7A6226-6056-400F-ADDA-E1ADA7C08250}"/>
                              <w:text/>
                            </w:sdtPr>
                            <w:sdtContent>
                              <w:p w:rsidR="00BA4252" w:rsidP="00F82FB7" w:rsidRDefault="00671396" w14:paraId="194D621B" w14:textId="70212883">
                                <w:pPr>
                                  <w:pStyle w:val="RightAlignmentNormal"/>
                                </w:pPr>
                                <w:proofErr w:type="spellStart"/>
                                <w:r>
                                  <w:t>ContractBillingDetailsDiscountPercentLbl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907" w:type="dxa"/>
                            <w:tcBorders>
                              <w:top w:val="single" w:color="AEAAAA" w:themeColor="background2" w:themeShade="BF" w:sz="4" w:space="0"/>
                              <w:bottom w:val="single" w:color="AEAAAA" w:themeColor="background2" w:themeShade="BF" w:sz="4" w:space="0"/>
                            </w:tcBorders>
                            <w:shd w:val="clear" w:color="auto" w:fill="auto"/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alias w:val="#Nav: /Header/ContractBillingDetailsMapping/ContractBillingDetailsGrouping/ContractBillingDetailsDiscountAmountLbl"/>
                              <w:tag w:val="#Nav: Standard_Sales_Invoice/1306"/>
                              <w:id w:val="-1232917054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DiscountAmountLbl[1]" w:storeItemID="{AF7A6226-6056-400F-ADDA-E1ADA7C08250}"/>
                              <w:text/>
                            </w:sdtPr>
                            <w:sdtContent>
                              <w:p w:rsidR="00BA4252" w:rsidP="00F82FB7" w:rsidRDefault="00BA4252" w14:paraId="48B957EF" w14:textId="16B93C12">
                                <w:pPr>
                                  <w:pStyle w:val="RightAlignmentNormal"/>
                                </w:pPr>
                                <w:proofErr w:type="spellStart"/>
                                <w:r>
                                  <w:t>ContractBillingDetailsDiscountAmountLbl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794" w:type="dxa"/>
                            <w:tcBorders>
                              <w:top w:val="single" w:color="AEAAAA" w:themeColor="background2" w:themeShade="BF" w:sz="4" w:space="0"/>
                              <w:bottom w:val="single" w:color="AEAAAA" w:themeColor="background2" w:themeShade="BF" w:sz="4" w:space="0"/>
                            </w:tcBorders>
                            <w:shd w:val="clear" w:color="auto" w:fill="auto"/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alias w:val="#Nav: /Header/ContractBillingDetailsMapping/ContractBillingDetailsGrouping/ContractBillingDetailsAmountLbl"/>
                              <w:tag w:val="#Nav: Standard_Sales_Invoice/1306"/>
                              <w:id w:val="269050585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AmountLbl[1]" w:storeItemID="{AF7A6226-6056-400F-ADDA-E1ADA7C08250}"/>
                              <w:text/>
                            </w:sdtPr>
                            <w:sdtContent>
                              <w:p w:rsidR="00BA4252" w:rsidP="00F82FB7" w:rsidRDefault="00BA4252" w14:paraId="096F5986" w14:textId="4DE93E36">
                                <w:pPr>
                                  <w:pStyle w:val="RightAlignmentNormal"/>
                                </w:pPr>
                                <w:proofErr w:type="spellStart"/>
                                <w:r>
                                  <w:t>ContractBillingDetailsAmountLbl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907" w:type="dxa"/>
                            <w:tcBorders>
                              <w:top w:val="single" w:color="AEAAAA" w:themeColor="background2" w:themeShade="BF" w:sz="4" w:space="0"/>
                              <w:bottom w:val="single" w:color="AEAAAA" w:themeColor="background2" w:themeShade="BF" w:sz="4" w:space="0"/>
                            </w:tcBorders>
                            <w:shd w:val="clear" w:color="auto" w:fill="auto"/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alias w:val="#Nav: /Header/ContractBillingDetailsMapping/ContractBillingDetailsGrouping/ContractBillingDetailsCurrencyCodeLbl"/>
                              <w:tag w:val="#Nav: Standard_Sales_Invoice/1306"/>
                              <w:id w:val="542643813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CurrencyCodeLbl[1]" w:storeItemID="{AF7A6226-6056-400F-ADDA-E1ADA7C08250}"/>
                              <w:text/>
                            </w:sdtPr>
                            <w:sdtContent>
                              <w:p w:rsidR="00BA4252" w:rsidP="00F82FB7" w:rsidRDefault="00BA4252" w14:paraId="0FCA1A29" w14:textId="64363F6D">
                                <w:pPr>
                                  <w:pStyle w:val="RightAlignmentNormal"/>
                                </w:pPr>
                                <w:proofErr w:type="spellStart"/>
                                <w:r>
                                  <w:t>ContractBillingDetailsCurrencyCodeLbl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  <w:tc>
                          <w:tcPr>
                            <w:tcW w:w="2438" w:type="dxa"/>
                            <w:tcBorders>
                              <w:top w:val="single" w:color="AEAAAA" w:themeColor="background2" w:themeShade="BF" w:sz="4" w:space="0"/>
                              <w:bottom w:val="single" w:color="AEAAAA" w:themeColor="background2" w:themeShade="BF" w:sz="4" w:space="0"/>
                            </w:tcBorders>
                            <w:shd w:val="clear" w:color="auto" w:fill="auto"/>
                            <w:tcMar>
                              <w:left w:w="57" w:type="dxa"/>
                              <w:right w:w="57" w:type="dxa"/>
                            </w:tcMar>
                          </w:tcPr>
                          <w:sdt>
                            <w:sdtPr>
                              <w:alias w:val="#Nav: /Header/ContractBillingDetailsMapping/ContractBillingDetailsGrouping/ContractBillingDetailsDescriptionLbl"/>
                              <w:tag w:val="#Nav: Standard_Sales_Invoice/1306"/>
                              <w:id w:val="333342701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DescriptionLbl[1]" w:storeItemID="{AF7A6226-6056-400F-ADDA-E1ADA7C08250}"/>
                              <w:text/>
                            </w:sdtPr>
                            <w:sdtContent>
                              <w:p w:rsidR="00BA4252" w:rsidP="00F82FB7" w:rsidRDefault="00BA4252" w14:paraId="575A5E60" w14:textId="3A23C952">
                                <w:pPr>
                                  <w:pStyle w:val="LeftAlignment"/>
                                </w:pPr>
                                <w:proofErr w:type="spellStart"/>
                                <w:r>
                                  <w:t>ContractBillingDetailsDescriptionLbl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</w:tr>
                      <w:tr w:rsidR="00BA4252" w:rsidTr="0001790A" w14:paraId="267802EC" w14:textId="77777777">
                        <w:trPr>
                          <w:trHeight w:val="57" w:hRule="exact"/>
                        </w:trPr>
                        <w:tc>
                          <w:tcPr>
                            <w:tcW w:w="1133" w:type="dxa"/>
                            <w:tcBorders>
                              <w:top w:val="single" w:color="AEAAAA" w:themeColor="background2" w:themeShade="BF" w:sz="4" w:space="0"/>
                            </w:tcBorders>
                            <w:shd w:val="clear" w:color="auto" w:fill="auto"/>
                            <w:tcMar>
                              <w:left w:w="57" w:type="dxa"/>
                              <w:right w:w="57" w:type="dxa"/>
                            </w:tcMar>
                          </w:tcPr>
                          <w:p w:rsidR="00BA4252" w:rsidP="0001790A" w:rsidRDefault="00BA4252" w14:paraId="6FF28545" w14:textId="77777777">
                            <w:pPr>
                              <w:pStyle w:val="RightAlignmentNormal"/>
                            </w:pP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color="AEAAAA" w:themeColor="background2" w:themeShade="BF" w:sz="4" w:space="0"/>
                            </w:tcBorders>
                            <w:shd w:val="clear" w:color="auto" w:fill="auto"/>
                            <w:tcMar>
                              <w:left w:w="57" w:type="dxa"/>
                              <w:right w:w="57" w:type="dxa"/>
                            </w:tcMar>
                          </w:tcPr>
                          <w:p w:rsidR="00BA4252" w:rsidP="0001790A" w:rsidRDefault="00BA4252" w14:paraId="45EF8D98" w14:textId="77777777">
                            <w:pPr>
                              <w:pStyle w:val="RightAlignmentNormal"/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EAAAA" w:themeColor="background2" w:themeShade="BF" w:sz="4" w:space="0"/>
                            </w:tcBorders>
                            <w:shd w:val="clear" w:color="auto" w:fill="auto"/>
                            <w:tcMar>
                              <w:left w:w="57" w:type="dxa"/>
                              <w:right w:w="57" w:type="dxa"/>
                            </w:tcMar>
                          </w:tcPr>
                          <w:p w:rsidR="00BA4252" w:rsidP="0001790A" w:rsidRDefault="00BA4252" w14:paraId="1217DEDB" w14:textId="77777777">
                            <w:pPr>
                              <w:pStyle w:val="RightAlignmentNormal"/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EAAAA" w:themeColor="background2" w:themeShade="BF" w:sz="4" w:space="0"/>
                            </w:tcBorders>
                            <w:shd w:val="clear" w:color="auto" w:fill="auto"/>
                            <w:tcMar>
                              <w:left w:w="57" w:type="dxa"/>
                              <w:right w:w="57" w:type="dxa"/>
                            </w:tcMar>
                          </w:tcPr>
                          <w:p w:rsidR="00BA4252" w:rsidP="0001790A" w:rsidRDefault="00BA4252" w14:paraId="38CD3AD8" w14:textId="77777777">
                            <w:pPr>
                              <w:pStyle w:val="RightAlignmentNormal"/>
                            </w:pP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color="AEAAAA" w:themeColor="background2" w:themeShade="BF" w:sz="4" w:space="0"/>
                            </w:tcBorders>
                            <w:shd w:val="clear" w:color="auto" w:fill="auto"/>
                            <w:tcMar>
                              <w:left w:w="57" w:type="dxa"/>
                              <w:right w:w="57" w:type="dxa"/>
                            </w:tcMar>
                          </w:tcPr>
                          <w:p w:rsidR="00BA4252" w:rsidP="0001790A" w:rsidRDefault="00BA4252" w14:paraId="34574EA8" w14:textId="77777777">
                            <w:pPr>
                              <w:pStyle w:val="RightAlignmentNormal"/>
                            </w:pPr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color="AEAAAA" w:themeColor="background2" w:themeShade="BF" w:sz="4" w:space="0"/>
                            </w:tcBorders>
                            <w:shd w:val="clear" w:color="auto" w:fill="auto"/>
                            <w:tcMar>
                              <w:left w:w="57" w:type="dxa"/>
                              <w:right w:w="57" w:type="dxa"/>
                            </w:tcMar>
                          </w:tcPr>
                          <w:p w:rsidR="00BA4252" w:rsidP="0001790A" w:rsidRDefault="00BA4252" w14:paraId="147142E0" w14:textId="77777777">
                            <w:pPr>
                              <w:pStyle w:val="RightAlignmentNormal"/>
                            </w:pPr>
                          </w:p>
                        </w:tc>
                        <w:tc>
                          <w:tcPr>
                            <w:tcW w:w="907" w:type="dxa"/>
                            <w:tcBorders>
                              <w:top w:val="single" w:color="AEAAAA" w:themeColor="background2" w:themeShade="BF" w:sz="4" w:space="0"/>
                            </w:tcBorders>
                            <w:shd w:val="clear" w:color="auto" w:fill="auto"/>
                            <w:tcMar>
                              <w:left w:w="57" w:type="dxa"/>
                              <w:right w:w="57" w:type="dxa"/>
                            </w:tcMar>
                          </w:tcPr>
                          <w:p w:rsidR="00BA4252" w:rsidP="0001790A" w:rsidRDefault="00BA4252" w14:paraId="581F358F" w14:textId="77777777">
                            <w:pPr>
                              <w:pStyle w:val="RightAlignmentNormal"/>
                            </w:pPr>
                          </w:p>
                        </w:tc>
                        <w:tc>
                          <w:tcPr>
                            <w:tcW w:w="794" w:type="dxa"/>
                            <w:tcBorders>
                              <w:top w:val="single" w:color="AEAAAA" w:themeColor="background2" w:themeShade="BF" w:sz="4" w:space="0"/>
                            </w:tcBorders>
                            <w:shd w:val="clear" w:color="auto" w:fill="auto"/>
                            <w:tcMar>
                              <w:left w:w="57" w:type="dxa"/>
                              <w:right w:w="57" w:type="dxa"/>
                            </w:tcMar>
                          </w:tcPr>
                          <w:p w:rsidR="00BA4252" w:rsidP="0001790A" w:rsidRDefault="00BA4252" w14:paraId="405692E7" w14:textId="77777777">
                            <w:pPr>
                              <w:pStyle w:val="RightAlignmentNormal"/>
                            </w:pPr>
                          </w:p>
                        </w:tc>
                        <w:tc>
                          <w:tcPr>
                            <w:tcW w:w="907" w:type="dxa"/>
                            <w:tcBorders>
                              <w:top w:val="single" w:color="AEAAAA" w:themeColor="background2" w:themeShade="BF" w:sz="4" w:space="0"/>
                            </w:tcBorders>
                            <w:shd w:val="clear" w:color="auto" w:fill="auto"/>
                            <w:tcMar>
                              <w:left w:w="57" w:type="dxa"/>
                              <w:right w:w="57" w:type="dxa"/>
                            </w:tcMar>
                          </w:tcPr>
                          <w:p w:rsidR="00BA4252" w:rsidP="0001790A" w:rsidRDefault="00BA4252" w14:paraId="544E8D98" w14:textId="77777777">
                            <w:pPr>
                              <w:pStyle w:val="RightAlignmentNormal"/>
                            </w:pPr>
                          </w:p>
                        </w:tc>
                        <w:tc>
                          <w:tcPr>
                            <w:tcW w:w="2438" w:type="dxa"/>
                            <w:tcBorders>
                              <w:top w:val="single" w:color="AEAAAA" w:themeColor="background2" w:themeShade="BF" w:sz="4" w:space="0"/>
                            </w:tcBorders>
                            <w:shd w:val="clear" w:color="auto" w:fill="auto"/>
                            <w:tcMar>
                              <w:left w:w="57" w:type="dxa"/>
                              <w:right w:w="57" w:type="dxa"/>
                            </w:tcMar>
                          </w:tcPr>
                          <w:p w:rsidR="00BA4252" w:rsidP="0001790A" w:rsidRDefault="00BA4252" w14:paraId="649AECB7" w14:textId="77777777">
                            <w:pPr>
                              <w:pStyle w:val="LeftAlignment"/>
                            </w:pPr>
                          </w:p>
                        </w:tc>
                      </w:tr>
                      <w:sdt>
                        <w:sdtPr>
                          <w:alias w:val="#Nav: /Header/ContractBillingDetailsMapping/ContractBillingDetailsGrouping/ContractBillingDetails"/>
                          <w:tag w:val="#Nav: Standard_Sales_Invoice/1306"/>
                          <w:id w:val="-563416373"/>
                          <w15:dataBinding w:prefixMappings="xmlns:ns0='urn:microsoft-dynamics-nav/reports/Standard_Sales_Invoice/1306/'" w:xpath="/ns0:NavWordReportXmlPart[1]/ns0:Header[1]/ns0:ContractBillingDetailsMapping[1]/ns0:ContractBillingDetailsGrouping[1]/ns0:ContractBillingDetails" w:storeItemID="{AF7A6226-6056-400F-ADDA-E1ADA7C08250}"/>
                          <w15:repeatingSection/>
                        </w:sdtPr>
                        <w:sdtContent>
                          <w:sdt>
                            <w:sdtPr>
                              <w:id w:val="100469544"/>
                              <w:placeholder>
                                <w:docPart w:val="DefaultPlaceholder_-1854013435"/>
                              </w:placeholder>
                              <w15:repeatingSectionItem/>
                            </w:sdtPr>
                            <w:sdtContent>
                              <w:tr w:rsidR="00BA4252" w:rsidTr="0001790A" w14:paraId="26CAA9D1" w14:textId="77777777">
                                <w:tc>
                                  <w:tcPr>
                                    <w:tcW w:w="1133" w:type="dxa"/>
                                    <w:shd w:val="clear" w:color="auto" w:fill="auto"/>
                                    <w:tcMar>
                                      <w:left w:w="170" w:type="dxa"/>
                                      <w:right w:w="57" w:type="dxa"/>
                                    </w:tcMar>
                                  </w:tcPr>
                                  <w:sdt>
                                    <w:sdtPr>
                                      <w:alias w:val="#Nav: /Header/ContractBillingDetailsMapping/ContractBillingDetailsGrouping/ContractBillingDetails/ContractBillingDetailsStartDate"/>
                                      <w:tag w:val="#Nav: Standard_Sales_Invoice/1306"/>
                                      <w:id w:val="295262913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[1]/ns0:ContractBillingDetailsStartDate[1]" w:storeItemID="{AF7A6226-6056-400F-ADDA-E1ADA7C08250}"/>
                                      <w:text/>
                                    </w:sdtPr>
                                    <w:sdtContent>
                                      <w:p w:rsidR="00BA4252" w:rsidP="00F82FB7" w:rsidRDefault="00BA4252" w14:paraId="6514D46D" w14:textId="77B2289A">
                                        <w:pPr>
                                          <w:pStyle w:val="RightAlignmentNormal"/>
                                        </w:pPr>
                                        <w:proofErr w:type="spellStart"/>
                                        <w:r>
                                          <w:t>ContractBillingDetailsStartDate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964" w:type="dxa"/>
                                    <w:shd w:val="clear" w:color="auto" w:fill="auto"/>
                                    <w:tcMar>
                                      <w:left w:w="57" w:type="dxa"/>
                                      <w:right w:w="57" w:type="dxa"/>
                                    </w:tcMar>
                                  </w:tcPr>
                                  <w:sdt>
                                    <w:sdtPr>
                                      <w:alias w:val="#Nav: /Header/ContractBillingDetailsMapping/ContractBillingDetailsGrouping/ContractBillingDetails/ContractBillingDetailsEndDate"/>
                                      <w:tag w:val="#Nav: Standard_Sales_Invoice/1306"/>
                                      <w:id w:val="1537238248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[1]/ns0:ContractBillingDetailsEndDate[1]" w:storeItemID="{AF7A6226-6056-400F-ADDA-E1ADA7C08250}"/>
                                      <w:text/>
                                    </w:sdtPr>
                                    <w:sdtContent>
                                      <w:p w:rsidR="00BA4252" w:rsidP="00F82FB7" w:rsidRDefault="00BA4252" w14:paraId="6B263861" w14:textId="483ED725">
                                        <w:pPr>
                                          <w:pStyle w:val="RightAlignmentNormal"/>
                                        </w:pPr>
                                        <w:proofErr w:type="spellStart"/>
                                        <w:r>
                                          <w:t>ContractBillingDetailsEndDate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567" w:type="dxa"/>
                                    <w:shd w:val="clear" w:color="auto" w:fill="auto"/>
                                    <w:tcMar>
                                      <w:left w:w="57" w:type="dxa"/>
                                      <w:right w:w="57" w:type="dxa"/>
                                    </w:tcMar>
                                  </w:tcPr>
                                  <w:sdt>
                                    <w:sdtPr>
                                      <w:alias w:val="#Nav: /Header/ContractBillingDetailsMapping/ContractBillingDetailsGrouping/ContractBillingDetails/ContractBillingDetailsDays"/>
                                      <w:tag w:val="#Nav: Standard_Sales_Invoice/1306"/>
                                      <w:id w:val="-1146821645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[1]/ns0:ContractBillingDetailsDays[1]" w:storeItemID="{AF7A6226-6056-400F-ADDA-E1ADA7C08250}"/>
                                      <w:text/>
                                    </w:sdtPr>
                                    <w:sdtContent>
                                      <w:p w:rsidR="00BA4252" w:rsidP="00F82FB7" w:rsidRDefault="00B84AF7" w14:paraId="344DD8D3" w14:textId="55EFB484">
                                        <w:pPr>
                                          <w:pStyle w:val="RightAlignmentNormal"/>
                                        </w:pPr>
                                        <w:proofErr w:type="spellStart"/>
                                        <w:r>
                                          <w:t>ContractBillingDetailsDays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851" w:type="dxa"/>
                                    <w:shd w:val="clear" w:color="auto" w:fill="auto"/>
                                    <w:tcMar>
                                      <w:left w:w="57" w:type="dxa"/>
                                      <w:right w:w="57" w:type="dxa"/>
                                    </w:tcMar>
                                  </w:tcPr>
                                  <w:sdt>
                                    <w:sdtPr>
                                      <w:alias w:val="#Nav: /Header/ContractBillingDetailsMapping/ContractBillingDetailsGrouping/ContractBillingDetails/ContractBillingDetailsQuantity"/>
                                      <w:tag w:val="#Nav: Standard_Sales_Invoice/1306"/>
                                      <w:id w:val="-308706844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[1]/ns0:ContractBillingDetailsQuantity[1]" w:storeItemID="{AF7A6226-6056-400F-ADDA-E1ADA7C08250}"/>
                                      <w:text/>
                                    </w:sdtPr>
                                    <w:sdtContent>
                                      <w:p w:rsidR="00BA4252" w:rsidP="00F82FB7" w:rsidRDefault="00BA4252" w14:paraId="2983EC99" w14:textId="4AAD561D">
                                        <w:pPr>
                                          <w:pStyle w:val="RightAlignmentNormal"/>
                                        </w:pPr>
                                        <w:proofErr w:type="spellStart"/>
                                        <w:r>
                                          <w:t>ContractBillingDetailsQuantity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964" w:type="dxa"/>
                                    <w:shd w:val="clear" w:color="auto" w:fill="auto"/>
                                    <w:tcMar>
                                      <w:left w:w="57" w:type="dxa"/>
                                      <w:right w:w="57" w:type="dxa"/>
                                    </w:tcMar>
                                  </w:tcPr>
                                  <w:sdt>
                                    <w:sdtPr>
                                      <w:alias w:val="#Nav: /Header/ContractBillingDetailsMapping/ContractBillingDetailsGrouping/ContractBillingDetails/ContractBillingDetailsSalesPrice"/>
                                      <w:tag w:val="#Nav: Standard_Sales_Invoice/1306"/>
                                      <w:id w:val="2117250556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[1]/ns0:ContractBillingDetailsSalesPrice[1]" w:storeItemID="{AF7A6226-6056-400F-ADDA-E1ADA7C08250}"/>
                                      <w:text/>
                                    </w:sdtPr>
                                    <w:sdtContent>
                                      <w:p w:rsidR="00BA4252" w:rsidP="00F82FB7" w:rsidRDefault="00BA4252" w14:paraId="45186A2C" w14:textId="278BF3EE">
                                        <w:pPr>
                                          <w:pStyle w:val="RightAlignmentNormal"/>
                                        </w:pPr>
                                        <w:proofErr w:type="spellStart"/>
                                        <w:r>
                                          <w:t>ContractBillingDetailsSalesPrice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1021" w:type="dxa"/>
                                    <w:shd w:val="clear" w:color="auto" w:fill="auto"/>
                                    <w:tcMar>
                                      <w:left w:w="57" w:type="dxa"/>
                                      <w:right w:w="57" w:type="dxa"/>
                                    </w:tcMar>
                                  </w:tcPr>
                                  <w:sdt>
                                    <w:sdtPr>
                                      <w:alias w:val="#Nav: /Header/ContractBillingDetailsMapping/ContractBillingDetailsGrouping/ContractBillingDetails/ContractBillingDetailsDiscountPercent"/>
                                      <w:tag w:val="#Nav: Standard_Sales_Invoice/1306"/>
                                      <w:id w:val="1600913980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[1]/ns0:ContractBillingDetailsDiscountPercent[1]" w:storeItemID="{AF7A6226-6056-400F-ADDA-E1ADA7C08250}"/>
                                      <w:text/>
                                    </w:sdtPr>
                                    <w:sdtContent>
                                      <w:p w:rsidR="00BA4252" w:rsidP="00F82FB7" w:rsidRDefault="00BA4252" w14:paraId="54ADE37D" w14:textId="1CC0E8F9">
                                        <w:pPr>
                                          <w:pStyle w:val="RightAlignmentNormal"/>
                                        </w:pPr>
                                        <w:proofErr w:type="spellStart"/>
                                        <w:r>
                                          <w:t>ContractBillingDetailsDiscountPercent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907" w:type="dxa"/>
                                    <w:shd w:val="clear" w:color="auto" w:fill="auto"/>
                                    <w:tcMar>
                                      <w:left w:w="57" w:type="dxa"/>
                                      <w:right w:w="57" w:type="dxa"/>
                                    </w:tcMar>
                                  </w:tcPr>
                                  <w:sdt>
                                    <w:sdtPr>
                                      <w:alias w:val="#Nav: /Header/ContractBillingDetailsMapping/ContractBillingDetailsGrouping/ContractBillingDetails/ContractBillingDetailsBillingDiscountAmount"/>
                                      <w:tag w:val="#Nav: Standard_Sales_Invoice/1306"/>
                                      <w:id w:val="-736781322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[1]/ns0:ContractBillingDetailsBillingDiscountAmount[1]" w:storeItemID="{AF7A6226-6056-400F-ADDA-E1ADA7C08250}"/>
                                      <w:text/>
                                    </w:sdtPr>
                                    <w:sdtContent>
                                      <w:p w:rsidR="00BA4252" w:rsidP="00F82FB7" w:rsidRDefault="00BA4252" w14:paraId="2DFD1385" w14:textId="47C84BA8">
                                        <w:pPr>
                                          <w:pStyle w:val="RightAlignmentNormal"/>
                                        </w:pPr>
                                        <w:proofErr w:type="spellStart"/>
                                        <w:r>
                                          <w:t>ContractBillingDetailsBillingDiscountAmount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794" w:type="dxa"/>
                                    <w:shd w:val="clear" w:color="auto" w:fill="auto"/>
                                    <w:tcMar>
                                      <w:left w:w="57" w:type="dxa"/>
                                      <w:right w:w="57" w:type="dxa"/>
                                    </w:tcMar>
                                  </w:tcPr>
                                  <w:sdt>
                                    <w:sdtPr>
                                      <w:alias w:val="#Nav: /Header/ContractBillingDetailsMapping/ContractBillingDetailsGrouping/ContractBillingDetails/ContractBillingDetailsBillingAmount"/>
                                      <w:tag w:val="#Nav: Standard_Sales_Invoice/1306"/>
                                      <w:id w:val="1618179422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[1]/ns0:ContractBillingDetailsBillingAmount[1]" w:storeItemID="{AF7A6226-6056-400F-ADDA-E1ADA7C08250}"/>
                                      <w:text/>
                                    </w:sdtPr>
                                    <w:sdtContent>
                                      <w:p w:rsidR="00BA4252" w:rsidP="00F82FB7" w:rsidRDefault="00BA4252" w14:paraId="60E29860" w14:textId="035A09E3">
                                        <w:pPr>
                                          <w:pStyle w:val="RightAlignmentNormal"/>
                                        </w:pPr>
                                        <w:proofErr w:type="spellStart"/>
                                        <w:r>
                                          <w:t>ContractBillingDetailsBillingAmount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907" w:type="dxa"/>
                                    <w:shd w:val="clear" w:color="auto" w:fill="auto"/>
                                    <w:tcMar>
                                      <w:left w:w="57" w:type="dxa"/>
                                      <w:right w:w="57" w:type="dxa"/>
                                    </w:tcMar>
                                  </w:tcPr>
                                  <w:sdt>
                                    <w:sdtPr>
                                      <w:alias w:val="#Nav: /Header/ContractBillingDetailsMapping/ContractBillingDetailsGrouping/ContractBillingDetails/ContractBillingDetailsCurrencyCode"/>
                                      <w:tag w:val="#Nav: Standard_Sales_Invoice/1306"/>
                                      <w:id w:val="-2066860616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[1]/ns0:ContractBillingDetailsCurrencyCode[1]" w:storeItemID="{AF7A6226-6056-400F-ADDA-E1ADA7C08250}"/>
                                      <w:text/>
                                    </w:sdtPr>
                                    <w:sdtContent>
                                      <w:p w:rsidR="00BA4252" w:rsidP="00F82FB7" w:rsidRDefault="00BA4252" w14:paraId="6FFC8A84" w14:textId="3C9F32AB">
                                        <w:pPr>
                                          <w:pStyle w:val="RightAlignmentNormal"/>
                                        </w:pPr>
                                        <w:proofErr w:type="spellStart"/>
                                        <w:r>
                                          <w:t>ContractBillingDetailsCurrencyCode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  <w:tc>
                                  <w:tcPr>
                                    <w:tcW w:w="2438" w:type="dxa"/>
                                    <w:shd w:val="clear" w:color="auto" w:fill="auto"/>
                                    <w:tcMar>
                                      <w:left w:w="57" w:type="dxa"/>
                                      <w:right w:w="57" w:type="dxa"/>
                                    </w:tcMar>
                                  </w:tcPr>
                                  <w:sdt>
                                    <w:sdtPr>
                                      <w:alias w:val="#Nav: /Header/ContractBillingDetailsMapping/ContractBillingDetailsGrouping/ContractBillingDetails/ContractBillingDetailsDescription"/>
                                      <w:tag w:val="#Nav: Standard_Sales_Invoice/1306"/>
                                      <w:id w:val="462158552"/>
                                      <w:placeholder>
                                        <w:docPart w:val="DefaultPlaceholder_-1854013440"/>
                                      </w:placeholder>
                                      <w:dataBinding w:prefixMappings="xmlns:ns0='urn:microsoft-dynamics-nav/reports/Standard_Sales_Invoice/1306/'" w:xpath="/ns0:NavWordReportXmlPart[1]/ns0:Header[1]/ns0:ContractBillingDetailsMapping[1]/ns0:ContractBillingDetailsGrouping[1]/ns0:ContractBillingDetails[1]/ns0:ContractBillingDetailsDescription[1]" w:storeItemID="{AF7A6226-6056-400F-ADDA-E1ADA7C08250}"/>
                                      <w:text/>
                                    </w:sdtPr>
                                    <w:sdtContent>
                                      <w:p w:rsidR="00BA4252" w:rsidP="00F82FB7" w:rsidRDefault="00BA4252" w14:paraId="465ADC85" w14:textId="4638D811">
                                        <w:pPr>
                                          <w:pStyle w:val="LeftAlignment"/>
                                        </w:pPr>
                                        <w:proofErr w:type="spellStart"/>
                                        <w:r>
                                          <w:t>ContractBillingDetailsDescription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c>
                              </w:tr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sdtContent>
      </w:sdt>
    </w:tbl>
    <w:p w:rsidRPr="00BA4252" w:rsidR="00BA4252" w:rsidP="00BA4252" w:rsidRDefault="00BA4252" w14:paraId="469B8B7C" w14:textId="77777777">
      <w:pPr>
        <w:pStyle w:val="Style1"/>
        <w:rPr>
          <w:color w:val="auto"/>
          <w:sz w:val="20"/>
        </w:rPr>
      </w:pPr>
    </w:p>
    <w:sectPr w:rsidRPr="00BA4252" w:rsidR="00BA4252" w:rsidSect="006412D8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2643E" w:rsidP="00E40C63" w:rsidRDefault="00B2643E" w14:paraId="5FAFB7E0" w14:textId="77777777">
      <w:pPr>
        <w:spacing w:after="0"/>
      </w:pPr>
      <w:r>
        <w:separator/>
      </w:r>
    </w:p>
  </w:endnote>
  <w:endnote w:type="continuationSeparator" w:id="0">
    <w:p w:rsidR="00B2643E" w:rsidP="00E40C63" w:rsidRDefault="00B2643E" w14:paraId="466F14E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070198CE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7E22F6EB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AF7A6226-6056-400F-ADDA-E1ADA7C08250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4562E61E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1E679666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34FD0D4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5A6F1AF8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AF7A6226-6056-400F-ADDA-E1ADA7C08250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6FF66434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39F5D24D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736A9480" w14:textId="77777777">
              <w:pPr>
                <w:pStyle w:val="Heading2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5ACFEEBB" w14:textId="77777777">
              <w:pPr>
                <w:pStyle w:val="Heading2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76065C10" w14:textId="77777777">
              <w:pPr>
                <w:pStyle w:val="Heading2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6D06D3BC" w14:textId="77777777">
              <w:pPr>
                <w:pStyle w:val="Heading2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4E7F6B5F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691A951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3D195DFF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1137C3C0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235D5480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3EDFD237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0946F02F" w14:textId="77777777">
              <w:pPr>
                <w:pStyle w:val="Heading2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0178F84B" w14:textId="77777777">
              <w:pPr>
                <w:pStyle w:val="Heading2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18DA1816" w14:textId="77777777">
              <w:pPr>
                <w:pStyle w:val="Heading2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01DAB85F" w14:textId="77777777">
              <w:pPr>
                <w:pStyle w:val="Heading2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61C0991A" w14:textId="77777777">
      <w:tc>
        <w:tcPr>
          <w:tcW w:w="1250" w:type="pct"/>
        </w:tcPr>
        <w:p w:rsidRPr="00F83594" w:rsidR="00C43401" w:rsidP="005C497A" w:rsidRDefault="00000000" w14:paraId="2B9064EF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AF7A6226-6056-400F-ADDA-E1ADA7C08250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AF7A6226-6056-400F-ADDA-E1ADA7C08250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5D7CE88F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1BF29795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44ADFC9B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34BE6FA2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2643E" w:rsidP="00E40C63" w:rsidRDefault="00B2643E" w14:paraId="604A9BE6" w14:textId="77777777">
      <w:pPr>
        <w:spacing w:after="0"/>
      </w:pPr>
      <w:r>
        <w:separator/>
      </w:r>
    </w:p>
  </w:footnote>
  <w:footnote w:type="continuationSeparator" w:id="0">
    <w:p w:rsidR="00B2643E" w:rsidP="00E40C63" w:rsidRDefault="00B2643E" w14:paraId="59010A1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BD680FE" w14:textId="77777777">
      <w:tc>
        <w:tcPr>
          <w:tcW w:w="2929" w:type="pct"/>
        </w:tcPr>
        <w:p w:rsidRPr="00C43401" w:rsidR="00C43401" w:rsidP="00C43401" w:rsidRDefault="00000000" w14:paraId="30E8CFF0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:rsidR="00C43401" w:rsidP="00C43401" w:rsidRDefault="00C43401" w14:paraId="6E7DE9F3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6F84FF38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5C3FEF91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0F1F58A8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93E45BF" w14:textId="77777777">
      <w:tc>
        <w:tcPr>
          <w:tcW w:w="2929" w:type="pct"/>
        </w:tcPr>
        <w:p w:rsidRPr="00204F31" w:rsidR="00C43401" w:rsidP="00C43401" w:rsidRDefault="00000000" w14:paraId="3375722D" w14:textId="77777777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:rsidR="00C43401" w:rsidP="00C43401" w:rsidRDefault="00C43401" w14:paraId="3BA9F0CE" w14:textId="77777777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000000" w14:paraId="0187DB1E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 w14:paraId="53EDBDED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000000" w14:paraId="629C177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AF7A6226-6056-400F-ADDA-E1ADA7C08250}"/>
              <w:picture/>
            </w:sdtPr>
            <w:sdtContent>
              <w:r w:rsidR="00C43401">
                <w:rPr>
                  <w:noProof/>
                </w:rPr>
                <w:drawing>
                  <wp:inline distT="0" distB="0" distL="0" distR="0" wp14:anchorId="27B7430A" wp14:editId="3C938EFB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0506655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351"/>
    <w:rsid w:val="00052A25"/>
    <w:rsid w:val="00060755"/>
    <w:rsid w:val="00061513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41F58"/>
    <w:rsid w:val="00151C73"/>
    <w:rsid w:val="00157F4D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4677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0D1"/>
    <w:rsid w:val="00337723"/>
    <w:rsid w:val="00355E20"/>
    <w:rsid w:val="00374316"/>
    <w:rsid w:val="0038349C"/>
    <w:rsid w:val="00394029"/>
    <w:rsid w:val="0039756E"/>
    <w:rsid w:val="003A0907"/>
    <w:rsid w:val="003A136F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D10F9"/>
    <w:rsid w:val="004E18A1"/>
    <w:rsid w:val="004F2432"/>
    <w:rsid w:val="005008BF"/>
    <w:rsid w:val="0051660C"/>
    <w:rsid w:val="00524FE6"/>
    <w:rsid w:val="00532E23"/>
    <w:rsid w:val="00540256"/>
    <w:rsid w:val="00543913"/>
    <w:rsid w:val="00545960"/>
    <w:rsid w:val="00552846"/>
    <w:rsid w:val="00563DCD"/>
    <w:rsid w:val="00565DCB"/>
    <w:rsid w:val="005731CF"/>
    <w:rsid w:val="00580388"/>
    <w:rsid w:val="00587157"/>
    <w:rsid w:val="00595F7F"/>
    <w:rsid w:val="005963DE"/>
    <w:rsid w:val="005A0994"/>
    <w:rsid w:val="005B202B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2D8"/>
    <w:rsid w:val="006418FA"/>
    <w:rsid w:val="00671396"/>
    <w:rsid w:val="0067225B"/>
    <w:rsid w:val="00677AD5"/>
    <w:rsid w:val="0068273F"/>
    <w:rsid w:val="00683CCE"/>
    <w:rsid w:val="00684C66"/>
    <w:rsid w:val="00684EEB"/>
    <w:rsid w:val="006907F2"/>
    <w:rsid w:val="006A2A7B"/>
    <w:rsid w:val="006B6D9A"/>
    <w:rsid w:val="006C30D9"/>
    <w:rsid w:val="006C4581"/>
    <w:rsid w:val="006C6796"/>
    <w:rsid w:val="006D4B90"/>
    <w:rsid w:val="006D5048"/>
    <w:rsid w:val="006D64AE"/>
    <w:rsid w:val="006F2626"/>
    <w:rsid w:val="006F7E85"/>
    <w:rsid w:val="00710C91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5E53"/>
    <w:rsid w:val="00836184"/>
    <w:rsid w:val="00844D12"/>
    <w:rsid w:val="00845DAF"/>
    <w:rsid w:val="00845E08"/>
    <w:rsid w:val="008533EF"/>
    <w:rsid w:val="00856BBF"/>
    <w:rsid w:val="00860150"/>
    <w:rsid w:val="00892F16"/>
    <w:rsid w:val="008A3828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3642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251"/>
    <w:rsid w:val="00A048EC"/>
    <w:rsid w:val="00A30C38"/>
    <w:rsid w:val="00A42BE5"/>
    <w:rsid w:val="00A76F36"/>
    <w:rsid w:val="00A9010E"/>
    <w:rsid w:val="00A940EF"/>
    <w:rsid w:val="00A9726D"/>
    <w:rsid w:val="00AA7326"/>
    <w:rsid w:val="00AB6F4E"/>
    <w:rsid w:val="00AF1EDD"/>
    <w:rsid w:val="00AF4452"/>
    <w:rsid w:val="00AF62CA"/>
    <w:rsid w:val="00B01DA6"/>
    <w:rsid w:val="00B10D67"/>
    <w:rsid w:val="00B22FDE"/>
    <w:rsid w:val="00B23D05"/>
    <w:rsid w:val="00B2643E"/>
    <w:rsid w:val="00B32D4B"/>
    <w:rsid w:val="00B402B9"/>
    <w:rsid w:val="00B437D5"/>
    <w:rsid w:val="00B55072"/>
    <w:rsid w:val="00B57659"/>
    <w:rsid w:val="00B60D54"/>
    <w:rsid w:val="00B63554"/>
    <w:rsid w:val="00B8205C"/>
    <w:rsid w:val="00B84AF7"/>
    <w:rsid w:val="00B86BCD"/>
    <w:rsid w:val="00B86E6F"/>
    <w:rsid w:val="00B91CA1"/>
    <w:rsid w:val="00B92F96"/>
    <w:rsid w:val="00B96060"/>
    <w:rsid w:val="00BA4252"/>
    <w:rsid w:val="00BC21B4"/>
    <w:rsid w:val="00BC232B"/>
    <w:rsid w:val="00BC3BE0"/>
    <w:rsid w:val="00BD2533"/>
    <w:rsid w:val="00BD35AE"/>
    <w:rsid w:val="00BE5952"/>
    <w:rsid w:val="00BE6BE6"/>
    <w:rsid w:val="00BF0F10"/>
    <w:rsid w:val="00C108B0"/>
    <w:rsid w:val="00C27C1A"/>
    <w:rsid w:val="00C32E88"/>
    <w:rsid w:val="00C36F18"/>
    <w:rsid w:val="00C37817"/>
    <w:rsid w:val="00C406BC"/>
    <w:rsid w:val="00C40BE4"/>
    <w:rsid w:val="00C41DE3"/>
    <w:rsid w:val="00C43401"/>
    <w:rsid w:val="00C47206"/>
    <w:rsid w:val="00C536C9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380C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4E79"/>
    <w:rsid w:val="00E96A2B"/>
    <w:rsid w:val="00EA246E"/>
    <w:rsid w:val="00EA259E"/>
    <w:rsid w:val="00EA27AA"/>
    <w:rsid w:val="00EB26BB"/>
    <w:rsid w:val="00EB41CB"/>
    <w:rsid w:val="00EB5B19"/>
    <w:rsid w:val="00EB7821"/>
    <w:rsid w:val="00EC1995"/>
    <w:rsid w:val="00EC4C86"/>
    <w:rsid w:val="00ED0377"/>
    <w:rsid w:val="00EE0DD7"/>
    <w:rsid w:val="00EE2CA3"/>
    <w:rsid w:val="00EE53F7"/>
    <w:rsid w:val="00EF7481"/>
    <w:rsid w:val="00F14176"/>
    <w:rsid w:val="00F158D3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2FB7"/>
    <w:rsid w:val="00F83AD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678B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LeftAlignment">
    <w:name w:val="LeftAlignment"/>
    <w:basedOn w:val="Normal"/>
    <w:link w:val="LeftAlignmentChar"/>
    <w:qFormat/>
    <w:rsid w:val="00BA4252"/>
    <w:pPr>
      <w:spacing w:after="0"/>
    </w:pPr>
    <w:rPr>
      <w:rFonts w:ascii="Segoe UI" w:eastAsiaTheme="minorEastAsia" w:hAnsi="Segoe UI" w:cs="Segoe UI"/>
      <w:sz w:val="14"/>
      <w:szCs w:val="14"/>
    </w:rPr>
  </w:style>
  <w:style w:type="character" w:customStyle="1" w:styleId="LeftAlignmentChar">
    <w:name w:val="LeftAlignment Char"/>
    <w:basedOn w:val="DefaultParagraphFont"/>
    <w:link w:val="LeftAlignment"/>
    <w:rsid w:val="00BA4252"/>
    <w:rPr>
      <w:rFonts w:ascii="Segoe UI" w:eastAsiaTheme="minorEastAsia" w:hAnsi="Segoe UI" w:cs="Segoe UI"/>
      <w:sz w:val="14"/>
      <w:szCs w:val="14"/>
    </w:rPr>
  </w:style>
  <w:style w:type="paragraph" w:customStyle="1" w:styleId="RightAlignmentNormal">
    <w:name w:val="RightAlignmentNormal"/>
    <w:basedOn w:val="Normal"/>
    <w:link w:val="RightAlignmentNormalChar"/>
    <w:qFormat/>
    <w:rsid w:val="00BA4252"/>
    <w:pPr>
      <w:spacing w:after="0"/>
      <w:jc w:val="right"/>
    </w:pPr>
    <w:rPr>
      <w:rFonts w:ascii="Segoe UI" w:eastAsiaTheme="minorEastAsia" w:hAnsi="Segoe UI" w:cs="Segoe UI"/>
      <w:sz w:val="14"/>
      <w:szCs w:val="14"/>
    </w:rPr>
  </w:style>
  <w:style w:type="character" w:customStyle="1" w:styleId="RightAlignmentNormalChar">
    <w:name w:val="RightAlignmentNormal Char"/>
    <w:basedOn w:val="DefaultParagraphFont"/>
    <w:link w:val="RightAlignmentNormal"/>
    <w:rsid w:val="00BA4252"/>
    <w:rPr>
      <w:rFonts w:ascii="Segoe UI" w:eastAsiaTheme="minorEastAsia" w:hAnsi="Segoe UI" w:cs="Segoe UI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6CD3F-B5CD-44AF-95FB-9954DD94246E}"/>
      </w:docPartPr>
      <w:docPartBody>
        <w:p w:rsidR="001D194D" w:rsidRDefault="0078233C">
          <w:r w:rsidRPr="008B6A9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73078"/>
    <w:rsid w:val="0009371B"/>
    <w:rsid w:val="001024F7"/>
    <w:rsid w:val="00133336"/>
    <w:rsid w:val="001D194D"/>
    <w:rsid w:val="001D6FE3"/>
    <w:rsid w:val="001F6C15"/>
    <w:rsid w:val="00216081"/>
    <w:rsid w:val="002210C8"/>
    <w:rsid w:val="0027442B"/>
    <w:rsid w:val="002A6E8F"/>
    <w:rsid w:val="002B3B07"/>
    <w:rsid w:val="002B40FC"/>
    <w:rsid w:val="002B6532"/>
    <w:rsid w:val="002F6AA1"/>
    <w:rsid w:val="003156C4"/>
    <w:rsid w:val="003370D1"/>
    <w:rsid w:val="003514EE"/>
    <w:rsid w:val="00377866"/>
    <w:rsid w:val="003C12CB"/>
    <w:rsid w:val="003D1B0C"/>
    <w:rsid w:val="003E037C"/>
    <w:rsid w:val="003F5C4E"/>
    <w:rsid w:val="00401EE8"/>
    <w:rsid w:val="00441283"/>
    <w:rsid w:val="004966EF"/>
    <w:rsid w:val="005073E4"/>
    <w:rsid w:val="00507E0A"/>
    <w:rsid w:val="00540256"/>
    <w:rsid w:val="00591BD2"/>
    <w:rsid w:val="005C545E"/>
    <w:rsid w:val="005E35BE"/>
    <w:rsid w:val="00781235"/>
    <w:rsid w:val="0078233C"/>
    <w:rsid w:val="00784F9C"/>
    <w:rsid w:val="007F1293"/>
    <w:rsid w:val="0080614B"/>
    <w:rsid w:val="00817E69"/>
    <w:rsid w:val="0089757A"/>
    <w:rsid w:val="008A720C"/>
    <w:rsid w:val="00916429"/>
    <w:rsid w:val="00920D69"/>
    <w:rsid w:val="009A5EC5"/>
    <w:rsid w:val="009C4954"/>
    <w:rsid w:val="009E7F5B"/>
    <w:rsid w:val="00A01C7A"/>
    <w:rsid w:val="00A103E8"/>
    <w:rsid w:val="00A10449"/>
    <w:rsid w:val="00A46F73"/>
    <w:rsid w:val="00AC48B9"/>
    <w:rsid w:val="00AD7BCB"/>
    <w:rsid w:val="00B06A1E"/>
    <w:rsid w:val="00B176AF"/>
    <w:rsid w:val="00B5335B"/>
    <w:rsid w:val="00B81B02"/>
    <w:rsid w:val="00B95809"/>
    <w:rsid w:val="00BD662E"/>
    <w:rsid w:val="00BE5932"/>
    <w:rsid w:val="00BF27CE"/>
    <w:rsid w:val="00C03606"/>
    <w:rsid w:val="00CB7A61"/>
    <w:rsid w:val="00CB7A74"/>
    <w:rsid w:val="00CC4D9A"/>
    <w:rsid w:val="00CC7327"/>
    <w:rsid w:val="00CD6CA3"/>
    <w:rsid w:val="00D52343"/>
    <w:rsid w:val="00EB2345"/>
    <w:rsid w:val="00F3718A"/>
    <w:rsid w:val="00F37B8E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233C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5A378AE2A06247B8B96433847EB1A999">
    <w:name w:val="5A378AE2A06247B8B96433847EB1A999"/>
    <w:rsid w:val="00B5335B"/>
    <w:pPr>
      <w:spacing w:line="278" w:lineRule="auto"/>
    </w:pPr>
    <w:rPr>
      <w:kern w:val="2"/>
      <w:sz w:val="24"/>
      <w:szCs w:val="24"/>
      <w:lang w:val="sr-Latn-RS" w:eastAsia="sr-Latn-RS"/>
      <w14:ligatures w14:val="standardContextual"/>
    </w:rPr>
  </w:style>
  <w:style w:type="paragraph" w:customStyle="1" w:styleId="A99C71129AE64F969F53D72316049A67">
    <w:name w:val="A99C71129AE64F969F53D72316049A67"/>
    <w:rsid w:val="00B5335B"/>
    <w:pPr>
      <w:spacing w:line="278" w:lineRule="auto"/>
    </w:pPr>
    <w:rPr>
      <w:kern w:val="2"/>
      <w:sz w:val="24"/>
      <w:szCs w:val="24"/>
      <w:lang w:val="sr-Latn-RS" w:eastAsia="sr-Latn-RS"/>
      <w14:ligatures w14:val="standardContextual"/>
    </w:rPr>
  </w:style>
  <w:style w:type="paragraph" w:customStyle="1" w:styleId="2C940BCE037B418A857C6947B2965FC1">
    <w:name w:val="2C940BCE037B418A857C6947B2965FC1"/>
    <w:rsid w:val="00B5335B"/>
    <w:pPr>
      <w:spacing w:line="278" w:lineRule="auto"/>
    </w:pPr>
    <w:rPr>
      <w:kern w:val="2"/>
      <w:sz w:val="24"/>
      <w:szCs w:val="24"/>
      <w:lang w:val="sr-Latn-RS" w:eastAsia="sr-Latn-RS"/>
      <w14:ligatures w14:val="standardContextual"/>
    </w:rPr>
  </w:style>
  <w:style w:type="paragraph" w:customStyle="1" w:styleId="289322E0647F403783B4F2044E6A0252">
    <w:name w:val="289322E0647F403783B4F2044E6A0252"/>
    <w:rsid w:val="00B5335B"/>
    <w:pPr>
      <w:spacing w:line="278" w:lineRule="auto"/>
    </w:pPr>
    <w:rPr>
      <w:kern w:val="2"/>
      <w:sz w:val="24"/>
      <w:szCs w:val="24"/>
      <w:lang w:val="sr-Latn-RS" w:eastAsia="sr-Latn-R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c u r r i n g B i l l i n g > R e c u r r i n g B i l l i n g < / R e c u r r i n g B i l l i n g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o n t r a c t L i n e N o > C o n t r a c t L i n e N o < / C o n t r a c t L i n e N o >  
             < C o n t r a c t N o > C o n t r a c t N o < / C o n t r a c t N o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R e c u r r i n g B i l l i n g f r o m > R e c u r r i n g B i l l i n g f r o m < / R e c u r r i n g B i l l i n g f r o m >  
             < R e c u r r i n g B i l l i n g t o > R e c u r r i n g B i l l i n g t o < / R e c u r r i n g B i l l i n g t o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    < C o n t r a c t B i l l i n g D e t a i l s M a p p i n g >  
             < C o n t r a c t B i l l i n g D e t a i l s C o n t r a c t N o L b l > C o n t r a c t B i l l i n g D e t a i l s C o n t r a c t N o L b l < / C o n t r a c t B i l l i n g D e t a i l s C o n t r a c t N o L b l >  
             < C o n t r a c t B i l l i n g D e t a i l s C u s t o m e r L b l > C o n t r a c t B i l l i n g D e t a i l s C u s t o m e r L b l < / C o n t r a c t B i l l i n g D e t a i l s C u s t o m e r L b l >  
             < C o n t r a c t B i l l i n g D e t a i l s P o s i t i o n D e s c r i p t i o n L b l > C o n t r a c t B i l l i n g D e t a i l s P o s i t i o n D e s c r i p t i o n L b l < / C o n t r a c t B i l l i n g D e t a i l s P o s i t i o n D e s c r i p t i o n L b l >  
             < C o n t r a c t B i l l i n g D e t a i l s P o s i t i o n N o L b l > C o n t r a c t B i l l i n g D e t a i l s P o s i t i o n N o L b l < / C o n t r a c t B i l l i n g D e t a i l s P o s i t i o n N o L b l >  
             < C o n t r a c t B i l l i n g D e t a i l s G r o u p i n g >  
                 < C o n t r a c t B i l l i n g D e t a i l s A m o u n t L b l > C o n t r a c t B i l l i n g D e t a i l s A m o u n t L b l < / C o n t r a c t B i l l i n g D e t a i l s A m o u n t L b l >  
                 < C o n t r a c t B i l l i n g D e t a i l s C o n t r a c t N o > C o n t r a c t B i l l i n g D e t a i l s C o n t r a c t N o < / C o n t r a c t B i l l i n g D e t a i l s C o n t r a c t N o >  
                 < C o n t r a c t B i l l i n g D e t a i l s C u r r e n c y C o d e L b l > C o n t r a c t B i l l i n g D e t a i l s C u r r e n c y C o d e L b l < / C o n t r a c t B i l l i n g D e t a i l s C u r r e n c y C o d e L b l >  
                 < C o n t r a c t B i l l i n g D e t a i l s C u s t o m e r N a m e > C o n t r a c t B i l l i n g D e t a i l s C u s t o m e r N a m e < / C o n t r a c t B i l l i n g D e t a i l s C u s t o m e r N a m e >  
                 < C o n t r a c t B i l l i n g D e t a i l s D a y s L b l > C o n t r a c t B i l l i n g D e t a i l s D a y s L b l < / C o n t r a c t B i l l i n g D e t a i l s D a y s L b l >  
                 < C o n t r a c t B i l l i n g D e t a i l s D e s c r i p t i o n L b l > C o n t r a c t B i l l i n g D e t a i l s D e s c r i p t i o n L b l < / C o n t r a c t B i l l i n g D e t a i l s D e s c r i p t i o n L b l >  
                 < C o n t r a c t B i l l i n g D e t a i l s D i s c o u n t A m o u n t L b l > C o n t r a c t B i l l i n g D e t a i l s D i s c o u n t A m o u n t L b l < / C o n t r a c t B i l l i n g D e t a i l s D i s c o u n t A m o u n t L b l >  
                 < C o n t r a c t B i l l i n g D e t a i l s D i s c o u n t P e r c e n t L b l > C o n t r a c t B i l l i n g D e t a i l s D i s c o u n t P e r c e n t L b l < / C o n t r a c t B i l l i n g D e t a i l s D i s c o u n t P e r c e n t L b l >  
                 < C o n t r a c t B i l l i n g D e t a i l s E n d D a t e L b l > C o n t r a c t B i l l i n g D e t a i l s E n d D a t e L b l < / C o n t r a c t B i l l i n g D e t a i l s E n d D a t e L b l >  
                 < C o n t r a c t B i l l i n g D e t a i l s P o s i t i o n D e s c r i p t i o n > C o n t r a c t B i l l i n g D e t a i l s P o s i t i o n D e s c r i p t i o n < / C o n t r a c t B i l l i n g D e t a i l s P o s i t i o n D e s c r i p t i o n >  
                 < C o n t r a c t B i l l i n g D e t a i l s P o s i t i o n N o > C o n t r a c t B i l l i n g D e t a i l s P o s i t i o n N o < / C o n t r a c t B i l l i n g D e t a i l s P o s i t i o n N o >  
                 < C o n t r a c t B i l l i n g D e t a i l s Q t y L b l > C o n t r a c t B i l l i n g D e t a i l s Q t y L b l < / C o n t r a c t B i l l i n g D e t a i l s Q t y L b l >  
                 < C o n t r a c t B i l l i n g D e t a i l s S a l e s P r i c e L b l > C o n t r a c t B i l l i n g D e t a i l s S a l e s P r i c e L b l < / C o n t r a c t B i l l i n g D e t a i l s S a l e s P r i c e L b l >  
                 < C o n t r a c t B i l l i n g D e t a i l s S t a r t D a t e L b l > C o n t r a c t B i l l i n g D e t a i l s S t a r t D a t e L b l < / C o n t r a c t B i l l i n g D e t a i l s S t a r t D a t e L b l >  
                 < C o n t r a c t B i l l i n g D e t a i l s >  
                     < C o n t r a c t B i l l i n g D e t a i l s B i l l i n g A m o u n t > C o n t r a c t B i l l i n g D e t a i l s B i l l i n g A m o u n t < / C o n t r a c t B i l l i n g D e t a i l s B i l l i n g A m o u n t >  
                     < C o n t r a c t B i l l i n g D e t a i l s B i l l i n g D i s c o u n t A m o u n t > C o n t r a c t B i l l i n g D e t a i l s B i l l i n g D i s c o u n t A m o u n t < / C o n t r a c t B i l l i n g D e t a i l s B i l l i n g D i s c o u n t A m o u n t >  
                     < C o n t r a c t B i l l i n g D e t a i l s C u r r e n c y C o d e > C o n t r a c t B i l l i n g D e t a i l s C u r r e n c y C o d e < / C o n t r a c t B i l l i n g D e t a i l s C u r r e n c y C o d e >  
                     < C o n t r a c t B i l l i n g D e t a i l s D a y s > C o n t r a c t B i l l i n g D e t a i l s D a y s < / C o n t r a c t B i l l i n g D e t a i l s D a y s >  
                     < C o n t r a c t B i l l i n g D e t a i l s D e s c r i p t i o n > C o n t r a c t B i l l i n g D e t a i l s D e s c r i p t i o n < / C o n t r a c t B i l l i n g D e t a i l s D e s c r i p t i o n >  
                     < C o n t r a c t B i l l i n g D e t a i l s D i s c o u n t P e r c e n t > C o n t r a c t B i l l i n g D e t a i l s D i s c o u n t P e r c e n t < / C o n t r a c t B i l l i n g D e t a i l s D i s c o u n t P e r c e n t >  
                     < C o n t r a c t B i l l i n g D e t a i l s E n d D a t e > C o n t r a c t B i l l i n g D e t a i l s E n d D a t e < / C o n t r a c t B i l l i n g D e t a i l s E n d D a t e >  
                     < C o n t r a c t B i l l i n g D e t a i l s Q u a n t i t y > C o n t r a c t B i l l i n g D e t a i l s Q u a n t i t y < / C o n t r a c t B i l l i n g D e t a i l s Q u a n t i t y >  
                     < C o n t r a c t B i l l i n g D e t a i l s S a l e s P r i c e > C o n t r a c t B i l l i n g D e t a i l s S a l e s P r i c e < / C o n t r a c t B i l l i n g D e t a i l s S a l e s P r i c e >  
                     < C o n t r a c t B i l l i n g D e t a i l s S t a r t D a t e > C o n t r a c t B i l l i n g D e t a i l s S t a r t D a t e < / C o n t r a c t B i l l i n g D e t a i l s S t a r t D a t e >  
                 < / C o n t r a c t B i l l i n g D e t a i l s >  
             < / C o n t r a c t B i l l i n g D e t a i l s G r o u p i n g >  
         < / C o n t r a c t B i l l i n g D e t a i l s M a p p i n g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A6226-6056-400F-ADDA-E1ADA7C08250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2024-12-26T14:10:00Z</dcterms:modified>
</cp:coreProperties>
</file>