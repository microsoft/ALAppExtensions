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46AED74-A066-4605-A66F-AC08556F8CC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46AED74-A066-4605-A66F-AC08556F8CC4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46AED74-A066-4605-A66F-AC08556F8CC4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46AED74-A066-4605-A66F-AC08556F8CC4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46AED74-A066-4605-A66F-AC08556F8CC4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46AED74-A066-4605-A66F-AC08556F8CC4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46AED74-A066-4605-A66F-AC08556F8CC4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46AED74-A066-4605-A66F-AC08556F8CC4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46AED74-A066-4605-A66F-AC08556F8CC4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46AED74-A066-4605-A66F-AC08556F8CC4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46AED74-A066-4605-A66F-AC08556F8CC4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46AED74-A066-4605-A66F-AC08556F8CC4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46AED74-A066-4605-A66F-AC08556F8CC4}"/>
                <w:text/>
              </w:sdtPr>
              <w:sdtContent>
                <w:p w:rsidR="00654762" w:rsidP="00BA0571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46AED74-A066-4605-A66F-AC08556F8CC4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46AED74-A066-4605-A66F-AC08556F8CC4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46AED74-A066-4605-A66F-AC08556F8CC4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46AED74-A066-4605-A66F-AC08556F8CC4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46AED74-A066-4605-A66F-AC08556F8CC4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46AED74-A066-4605-A66F-AC08556F8CC4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918836417"/>
          <w15:dataBinding w:prefixMappings="xmlns:ns0='urn:microsoft-dynamics-nav/reports/Standard_Sales_Order_Conf/1305/'" w:xpath="/ns0:NavWordReportXmlPart[1]/ns0:Header[1]/ns0:Line" w:storeItemID="{B46AED74-A066-4605-A66F-AC08556F8CC4}"/>
          <w15:repeatingSection/>
        </w:sdtPr>
        <w:sdtEndPr>
          <w:rPr>
            <w:i/>
            <w:iCs/>
            <w:sz w:val="18"/>
            <w:szCs w:val="18"/>
          </w:rPr>
        </w:sdtEndPr>
        <w:sdtContent>
          <w:sdt>
            <w:sdtPr>
              <w:id w:val="1292324667"/>
              <w:placeholder>
                <w:docPart w:val="DefaultPlaceholder_-1854013435"/>
              </w:placeholder>
              <w15:repeatingSectionItem/>
            </w:sdtPr>
            <w:sdtEndPr>
              <w:rPr>
                <w:i/>
                <w:iCs/>
                <w:sz w:val="18"/>
                <w:szCs w:val="18"/>
              </w:rPr>
            </w:sdtEndPr>
            <w:sdtContent>
              <w:tr w:rsidRPr="008350A8" w:rsidR="008350A8" w:rsidTr="00E33456" w14:paraId="0FB49025" w14:textId="77777777">
                <w:trPr>
                  <w:trHeight w:val="227"/>
                </w:trPr>
                <w:tc>
                  <w:tcPr>
                    <w:tcW w:w="954" w:type="dxa"/>
                  </w:tcPr>
                  <w:sdt>
                    <w:sdtPr>
                      <w:alias w:val="#Nav: /Header/Line/ItemNo_Line"/>
                      <w:tag w:val="#Nav: Standard_Sales_Order_Conf/1305"/>
                      <w:id w:val="933941829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ItemNo_Line[1]" w:storeItemID="{B46AED74-A066-4605-A66F-AC08556F8CC4}"/>
                      <w:text/>
                    </w:sdtPr>
                    <w:sdtContent>
                      <w:p w:rsidRPr="008350A8" w:rsidR="008350A8" w:rsidP="00BA0571" w:rsidRDefault="001935EA" w14:paraId="019EE9C7" w14:textId="7085E688">
                        <w:proofErr w:type="spellStart"/>
                        <w:r>
                          <w:t>ItemNo_Line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732" w:type="dxa"/>
                  </w:tcPr>
                  <w:sdt>
                    <w:sdtPr>
                      <w:alias w:val="#Nav: /Header/Line/Description_Line"/>
                      <w:tag w:val="#Nav: Standard_Sales_Order_Conf/1305"/>
                      <w:id w:val="876825060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Description_Lin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487B206E" w14:textId="50EC73C4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50" w:type="dxa"/>
                  </w:tcPr>
                  <w:sdt>
                    <w:sdtPr>
                      <w:alias w:val="#Nav: /Header/Line/Quantity_Line"/>
                      <w:tag w:val="#Nav: Standard_Sales_Order_Conf/1305"/>
                      <w:id w:val="1181778414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Quantity_Lin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3697EB16" w14:textId="6EB7FB80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09" w:type="dxa"/>
                  </w:tcPr>
                  <w:sdt>
                    <w:sdtPr>
                      <w:alias w:val="#Nav: /Header/Line/UnitOfMeasure"/>
                      <w:tag w:val="#Nav: Standard_Sales_Order_Conf/1305"/>
                      <w:id w:val="201447184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UnitOfMeasur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7D228919" w14:textId="1C47B53F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701" w:type="dxa"/>
                  </w:tcPr>
                  <w:sdt>
                    <w:sdtPr>
                      <w:alias w:val="#Nav: /Header/Line/UnitPrice"/>
                      <w:tag w:val="#Nav: Standard_Sales_Order_Conf/1305"/>
                      <w:id w:val="1871098428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UnitPric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30F289AE" w14:textId="30048085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09" w:type="dxa"/>
                  </w:tcPr>
                  <w:sdt>
                    <w:sdtPr>
                      <w:alias w:val="#Nav: /Header/Line/LineDiscountPercentText_Line"/>
                      <w:tag w:val="#Nav: Standard_Sales_Order_Conf/1305"/>
                      <w:id w:val="1916586266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LineDiscountPercentText_Lin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6398ACF4" w14:textId="2AD499D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09" w:type="dxa"/>
                  </w:tcPr>
                  <w:sdt>
                    <w:sdtPr>
                      <w:alias w:val="#Nav: /Header/Line/VATPct_Line"/>
                      <w:tag w:val="#Nav: Standard_Sales_Order_Conf/1305"/>
                      <w:id w:val="1754548873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VATPct_Lin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732FF730" w14:textId="2B7B4D1F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842" w:type="dxa"/>
                    <w:tcMar>
                      <w:right w:w="0" w:type="dxa"/>
                    </w:tcMar>
                  </w:tcPr>
                  <w:sdt>
                    <w:sdtPr>
                      <w:alias w:val="#Nav: /Header/Line/LineAmount_Line"/>
                      <w:tag w:val="#Nav: Standard_Sales_Order_Conf/1305"/>
                      <w:id w:val="1234589440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LineAmount_Line[1]" w:storeItemID="{B46AED74-A066-4605-A66F-AC08556F8CC4}"/>
                      <w:text/>
                    </w:sdtPr>
                    <w:sdtContent>
                      <w:p w:rsidRPr="008350A8" w:rsidR="008350A8" w:rsidP="00BA0571" w:rsidRDefault="008350A8" w14:paraId="122AD185" w14:textId="313DA40E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sdtContent>
                  </w:sdt>
                </w:tc>
              </w:tr>
              <w:sdt>
                <w:sdtPr>
                  <w:rPr>
                    <w:i/>
                    <w:iCs/>
                    <w:sz w:val="18"/>
                    <w:szCs w:val="18"/>
                  </w:rPr>
                  <w:alias w:val="#Nav: /Header/Line/ServiceCommitmentHeaderForSalesLine"/>
                  <w:tag w:val="#Nav: Standard_Sales_Order_Conf/1305"/>
                  <w:id w:val="1571236978"/>
                  <w15:dataBinding w:prefixMappings="xmlns:ns0='urn:microsoft-dynamics-nav/reports/Standard_Sales_Order_Conf/1305/'" w:xpath="/ns0:NavWordReportXmlPart[1]/ns0:Header[1]/ns0:Line[1]/ns0:ServiceCommitmentHeaderForSalesLine" w:storeItemID="{B46AED74-A066-4605-A66F-AC08556F8CC4}"/>
                  <w15:repeatingSection/>
                </w:sdtPr>
                <w:sdtContent>
                  <w:sdt>
                    <w:sdtPr>
                      <w:rPr>
                        <w:i/>
                        <w:iCs/>
                        <w:sz w:val="18"/>
                        <w:szCs w:val="18"/>
                      </w:rPr>
                      <w:id w:val="2102218320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B20D00" w:rsidR="001935EA" w:rsidTr="00E33456" w14:paraId="2D966F01" w14:textId="77777777">
                        <w:trPr>
                          <w:trHeight w:val="227"/>
                        </w:trPr>
                        <w:tc>
                          <w:tcPr>
                            <w:tcW w:w="954" w:type="dxa"/>
                          </w:tcPr>
                          <w:p w:rsidRPr="00B20D00" w:rsidR="001935EA" w:rsidP="001935EA" w:rsidRDefault="001935EA" w14:paraId="7163AFC6" w14:textId="286B1366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732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Header/Line/ServiceCommitmentHeaderForSalesLine/ServiceCommitmentForLineDescription_Lbl"/>
                              <w:tag w:val="#Nav: Standard_Sales_Order_Conf/1305"/>
                              <w:id w:val="2938869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Order_Conf/1305/'" w:xpath="/ns0:NavWordReportXmlPart[1]/ns0:Header[1]/ns0:Line[1]/ns0:ServiceCommitmentHeaderForSalesLine[1]/ns0:ServiceCommitmentForLineDescription_Lbl[1]" w:storeItemID="{B46AED74-A066-4605-A66F-AC08556F8CC4}"/>
                              <w:text/>
                            </w:sdtPr>
                            <w:sdtContent>
                              <w:p w:rsidRPr="00B20D00" w:rsidR="001935EA" w:rsidP="00BA0571" w:rsidRDefault="001935EA" w14:paraId="185B2BE1" w14:textId="55ED04DC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20D00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ServiceCommitmentForLineDescription_Lbl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850" w:type="dxa"/>
                          </w:tcPr>
                          <w:p w:rsidRPr="00B20D00" w:rsidR="001935EA" w:rsidP="001935EA" w:rsidRDefault="001935EA" w14:paraId="7CAF0E68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Pr="00B20D00" w:rsidR="001935EA" w:rsidP="001935EA" w:rsidRDefault="001935EA" w14:paraId="62C8AA69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Header/Line/ServiceCommitmentHeaderForSalesLine/ServiceCommitmentForLinePrice_Lbl"/>
                              <w:tag w:val="#Nav: Standard_Sales_Order_Conf/1305"/>
                              <w:id w:val="1295719159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Order_Conf/1305/'" w:xpath="/ns0:NavWordReportXmlPart[1]/ns0:Header[1]/ns0:Line[1]/ns0:ServiceCommitmentHeaderForSalesLine[1]/ns0:ServiceCommitmentForLinePrice_Lbl[1]" w:storeItemID="{B46AED74-A066-4605-A66F-AC08556F8CC4}"/>
                              <w:text/>
                            </w:sdtPr>
                            <w:sdtContent>
                              <w:p w:rsidRPr="00B20D00" w:rsidR="001935EA" w:rsidP="00BA0571" w:rsidRDefault="001935EA" w14:paraId="473E5716" w14:textId="3F832E8E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20D00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ServiceCommitmentForLinePrice_Lbl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09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Header/Line/ServiceCommitmentHeaderForSalesLine/ServiceCommitmentForLineDiscount_Lbl"/>
                              <w:tag w:val="#Nav: Standard_Sales_Order_Conf/1305"/>
                              <w:id w:val="-41647621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Order_Conf/1305/'" w:xpath="/ns0:NavWordReportXmlPart[1]/ns0:Header[1]/ns0:Line[1]/ns0:ServiceCommitmentHeaderForSalesLine[1]/ns0:ServiceCommitmentForLineDiscount_Lbl[1]" w:storeItemID="{B46AED74-A066-4605-A66F-AC08556F8CC4}"/>
                              <w:text/>
                            </w:sdtPr>
                            <w:sdtContent>
                              <w:p w:rsidRPr="00B20D00" w:rsidR="001935EA" w:rsidP="00BA0571" w:rsidRDefault="001935EA" w14:paraId="3D9FB1C5" w14:textId="26BB1EBE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20D00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ServiceCommitmentForLineDiscount_Lbl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09" w:type="dxa"/>
                          </w:tcPr>
                          <w:p w:rsidRPr="00B20D00" w:rsidR="001935EA" w:rsidP="001935EA" w:rsidRDefault="001935EA" w14:paraId="3273B70C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Mar>
                              <w:right w:w="0" w:type="dxa"/>
                            </w:tcMar>
                          </w:tcPr>
                          <w:p w:rsidRPr="00B20D00" w:rsidR="001935EA" w:rsidP="001935EA" w:rsidRDefault="001935EA" w14:paraId="1C421117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i/>
                            <w:iCs/>
                            <w:sz w:val="18"/>
                            <w:szCs w:val="18"/>
                          </w:rPr>
                          <w:alias w:val="#Nav: /Header/Line/ServiceCommitmentHeaderForSalesLine/ServiceCommitmentForLine"/>
                          <w:tag w:val="#Nav: Standard_Sales_Order_Conf/1305"/>
                          <w:id w:val="1964465197"/>
                          <w15:dataBinding w:prefixMappings="xmlns:ns0='urn:microsoft-dynamics-nav/reports/Standard_Sales_Order_Conf/1305/'" w:xpath="/ns0:NavWordReportXmlPart[1]/ns0:Header[1]/ns0:Line[1]/ns0:ServiceCommitmentHeaderForSalesLine[1]/ns0:ServiceCommitmentForLine" w:storeItemID="{B46AED74-A066-4605-A66F-AC08556F8CC4}"/>
                          <w15:repeatingSection/>
                        </w:sdtPr>
                        <w:sdtContent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d w:val="-1999643424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Pr="00B20D00" w:rsidR="001935EA" w:rsidTr="00E33456" w14:paraId="0CF70DEE" w14:textId="77777777">
                                <w:trPr>
                                  <w:trHeight w:val="227"/>
                                </w:trPr>
                                <w:tc>
                                  <w:tcPr>
                                    <w:tcW w:w="954" w:type="dxa"/>
                                  </w:tcPr>
                                  <w:p w:rsidRPr="00B20D00" w:rsidR="001935EA" w:rsidP="001935EA" w:rsidRDefault="001935EA" w14:paraId="73835196" w14:textId="26A8F357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32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alias w:val="#Nav: /Header/Line/ServiceCommitmentHeaderForSalesLine/ServiceCommitmentForLine/ServiceCommitmentForLineDescription"/>
                                      <w:tag w:val="#Nav: Standard_Sales_Order_Conf/1305"/>
                                      <w:id w:val="46586484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Order_Conf/1305/'" w:xpath="/ns0:NavWordReportXmlPart[1]/ns0:Header[1]/ns0:Line[1]/ns0:ServiceCommitmentHeaderForSalesLine[1]/ns0:ServiceCommitmentForLine[1]/ns0:ServiceCommitmentForLineDescription[1]" w:storeItemID="{B46AED74-A066-4605-A66F-AC08556F8CC4}"/>
                                      <w:text/>
                                    </w:sdtPr>
                                    <w:sdtContent>
                                      <w:p w:rsidRPr="00B20D00" w:rsidR="001935EA" w:rsidP="00BA0571" w:rsidRDefault="001935EA" w14:paraId="0FDDDA6F" w14:textId="706C82CA">
                                        <w:pPr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B20D00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ServiceCommitmentForLineDescription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Pr="00B20D00" w:rsidR="001935EA" w:rsidP="001935EA" w:rsidRDefault="001935EA" w14:paraId="4D11A060" w14:textId="77777777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Pr="00B20D00" w:rsidR="001935EA" w:rsidP="001935EA" w:rsidRDefault="001935EA" w14:paraId="38426ABA" w14:textId="77777777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1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alias w:val="#Nav: /Header/Line/ServiceCommitmentHeaderForSalesLine/ServiceCommitmentForLine/ServiceCommitmentForLinePrice"/>
                                      <w:tag w:val="#Nav: Standard_Sales_Order_Conf/1305"/>
                                      <w:id w:val="-80153972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Order_Conf/1305/'" w:xpath="/ns0:NavWordReportXmlPart[1]/ns0:Header[1]/ns0:Line[1]/ns0:ServiceCommitmentHeaderForSalesLine[1]/ns0:ServiceCommitmentForLine[1]/ns0:ServiceCommitmentForLinePrice[1]" w:storeItemID="{B46AED74-A066-4605-A66F-AC08556F8CC4}"/>
                                      <w:text/>
                                    </w:sdtPr>
                                    <w:sdtContent>
                                      <w:p w:rsidRPr="00B20D00" w:rsidR="001935EA" w:rsidP="00BA0571" w:rsidRDefault="001935EA" w14:paraId="670531F7" w14:textId="119A50DE">
                                        <w:pPr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B20D00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ServiceCommitmentForLinePrice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09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alias w:val="#Nav: /Header/Line/ServiceCommitmentHeaderForSalesLine/ServiceCommitmentForLine/ServiceCommitmentForLineDiscount"/>
                                      <w:tag w:val="#Nav: Standard_Sales_Order_Conf/1305"/>
                                      <w:id w:val="-54560794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Order_Conf/1305/'" w:xpath="/ns0:NavWordReportXmlPart[1]/ns0:Header[1]/ns0:Line[1]/ns0:ServiceCommitmentHeaderForSalesLine[1]/ns0:ServiceCommitmentForLine[1]/ns0:ServiceCommitmentForLineDiscount[1]" w:storeItemID="{B46AED74-A066-4605-A66F-AC08556F8CC4}"/>
                                      <w:text/>
                                    </w:sdtPr>
                                    <w:sdtContent>
                                      <w:p w:rsidRPr="00B20D00" w:rsidR="001935EA" w:rsidP="00BA0571" w:rsidRDefault="001935EA" w14:paraId="4D5ACD1C" w14:textId="7C65FD91">
                                        <w:pPr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B20D00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ServiceCommitmentForLineDiscount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Pr="00B20D00" w:rsidR="001935EA" w:rsidP="001935EA" w:rsidRDefault="001935EA" w14:paraId="2F7B9918" w14:textId="77777777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42" w:type="dxa"/>
                                    <w:tcMar>
                                      <w:right w:w="0" w:type="dxa"/>
                                    </w:tcMar>
                                  </w:tcPr>
                                  <w:p w:rsidRPr="00B20D00" w:rsidR="001935EA" w:rsidP="001935EA" w:rsidRDefault="001935EA" w14:paraId="33ACF31A" w14:textId="6AFA7D61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46AED74-A066-4605-A66F-AC08556F8CC4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46AED74-A066-4605-A66F-AC08556F8CC4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BA0571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46AED74-A066-4605-A66F-AC08556F8CC4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BA0571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46AED74-A066-4605-A66F-AC08556F8CC4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46AED74-A066-4605-A66F-AC08556F8CC4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tbl>
      <w:tblPr>
        <w:tblStyle w:val="TableGrid1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464C1F" w:rsidTr="00464C1F" w14:paraId="284A4F84" w14:textId="77777777">
        <w:trPr>
          <w:cantSplit/>
        </w:trPr>
        <w:tc>
          <w:tcPr>
            <w:tcW w:w="10490" w:type="dxa"/>
            <w:shd w:val="clear" w:color="auto" w:fill="auto"/>
            <w:hideMark/>
          </w:tcPr>
          <w:tbl>
            <w:tblPr>
              <w:tblStyle w:val="TableGrid1"/>
              <w:tblW w:w="104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3126"/>
              <w:gridCol w:w="4235"/>
              <w:gridCol w:w="3129"/>
            </w:tblGrid>
            <w:sdt>
              <w:sdtPr>
                <w:rPr>
                  <w:rFonts w:asciiTheme="minorHAnsi" w:hAnsiTheme="minorHAnsi" w:eastAsiaTheme="minorHAnsi" w:cstheme="minorBidi"/>
                  <w:iCs w:val="0"/>
                  <w:sz w:val="22"/>
                  <w:szCs w:val="16"/>
                </w:rPr>
                <w:alias w:val="#Nav: /Header/ServiceCommitmentForLineCaption"/>
                <w:tag w:val="#Nav: Standard_Sales_Order_Conf/1305"/>
                <w:id w:val="950049920"/>
                <w15:dataBinding w:prefixMappings="xmlns:ns0='urn:microsoft-dynamics-nav/reports/Standard_Sales_Order_Conf/1305/'" w:xpath="/ns0:NavWordReportXmlPart[1]/ns0:Header[1]/ns0:ServiceCommitmentForLineCaption" w:storeItemID="{B46AED74-A066-4605-A66F-AC08556F8CC4}"/>
                <w15:repeatingSection/>
              </w:sdtPr>
              <w:sdtContent>
                <w:sdt>
                  <w:sdtPr>
                    <w:rPr>
                      <w:rFonts w:asciiTheme="minorHAnsi" w:hAnsiTheme="minorHAnsi" w:eastAsiaTheme="minorHAnsi" w:cstheme="minorBidi"/>
                      <w:iCs w:val="0"/>
                      <w:sz w:val="22"/>
                      <w:szCs w:val="16"/>
                    </w:rPr>
                    <w:id w:val="1753998404"/>
                    <w:placeholder>
                      <w:docPart w:val="DefaultPlaceholder_-1854013435"/>
                    </w:placeholder>
                    <w15:repeatingSectionItem/>
                  </w:sdtPr>
                  <w:sdtContent>
                    <w:tr w:rsidRPr="00543226" w:rsidR="00464C1F" w:rsidTr="00716764" w14:paraId="3C865871" w14:textId="77777777">
                      <w:trPr>
                        <w:cantSplit/>
                        <w:trHeight w:val="567"/>
                      </w:trPr>
                      <w:tc>
                        <w:tcPr>
                          <w:tcW w:w="4990" w:type="dxa"/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  <w:vAlign w:val="bottom"/>
                        </w:tcPr>
                        <w:p w:rsidRPr="002B7AF7" w:rsidR="00464C1F" w:rsidP="00716764" w:rsidRDefault="00464C1F" w14:paraId="77D42713" w14:textId="55F1121A">
                          <w:pPr>
                            <w:pStyle w:val="RightAlligned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bottom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  <w:vAlign w:val="bottom"/>
                        </w:tcPr>
                        <w:sdt>
                          <w:sdtPr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id w:val="16668629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ServiceCommitmentForLineCaption[1]/ns0:ServiceCommitmentForLineTotalText_Lbl[1]" w:storeItemID="{B46AED74-A066-4605-A66F-AC08556F8CC4}"/>
                            <w:text/>
                            <w:alias w:val="#Nav: /Header/ServiceCommitmentForLineCaption/ServiceCommitmentForLineTotalText_Lbl"/>
                            <w:tag w:val="#Nav: Standard_Sales_Order_Conf/1305"/>
                          </w:sdtPr>
                          <w:sdtContent>
                            <w:p w:rsidRPr="00CB6A46" w:rsidR="00464C1F" w:rsidP="00D531EE" w:rsidRDefault="00464C1F" w14:paraId="20EC01B6" w14:textId="52C905FF">
                              <w:p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B6A46">
                                <w:rPr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t>ServiceCommitmentForLineTotalText_Lbl</w:t>
                              </w:r>
                              <w:proofErr w:type="spellEnd"/>
                            </w:p>
                          </w:sdtContent>
                        </w:sdt>
                      </w:tc>
                      <w:tc>
                        <w:tcPr>
                          <w:tcW w:w="2098" w:type="dxa"/>
                          <w:tcBorders>
                            <w:bottom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  <w:vAlign w:val="bottom"/>
                        </w:tcPr>
                        <w:p w:rsidRPr="00543226" w:rsidR="00464C1F" w:rsidP="00716764" w:rsidRDefault="00464C1F" w14:paraId="190A55B2" w14:textId="3870AEDC">
                          <w:p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sdtContent>
                </w:sdt>
              </w:sdtContent>
            </w:sdt>
            <w:sdt>
              <w:sdtPr>
                <w:rPr>
                  <w:b/>
                  <w:bCs/>
                  <w:szCs w:val="16"/>
                </w:rPr>
                <w:alias w:val="#Nav: /Header/ServiceCommitmentsGroup"/>
                <w:tag w:val="#Nav: Standard_Sales_Order_Conf/1305"/>
                <w:id w:val="1783921586"/>
                <w15:dataBinding w:prefixMappings="xmlns:ns0='urn:microsoft-dynamics-nav/reports/Standard_Sales_Order_Conf/1305/'" w:xpath="/ns0:NavWordReportXmlPart[1]/ns0:Header[1]/ns0:ServiceCommitmentsGroup" w:storeItemID="{B46AED74-A066-4605-A66F-AC08556F8CC4}"/>
                <w15:repeatingSection/>
              </w:sdtPr>
              <w:sdtEndPr>
                <w:rPr>
                  <w:b w:val="0"/>
                  <w:bCs w:val="0"/>
                  <w:szCs w:val="14"/>
                </w:rPr>
              </w:sdtEndPr>
              <w:sdtContent>
                <w:sdt>
                  <w:sdtPr>
                    <w:rPr>
                      <w:b/>
                      <w:bCs/>
                      <w:szCs w:val="16"/>
                    </w:rPr>
                    <w:id w:val="-1984463324"/>
                    <w:placeholder>
                      <w:docPart w:val="DefaultPlaceholder_-1854013435"/>
                    </w:placeholder>
                    <w15:repeatingSectionItem/>
                  </w:sdtPr>
                  <w:sdtEndPr>
                    <w:rPr>
                      <w:b w:val="0"/>
                      <w:bCs w:val="0"/>
                      <w:szCs w:val="14"/>
                    </w:rPr>
                  </w:sdtEndPr>
                  <w:sdtContent>
                    <w:tr w:rsidRPr="00543226" w:rsidR="00464C1F" w:rsidTr="00716764" w14:paraId="320A9CD9" w14:textId="77777777">
                      <w:trPr>
                        <w:cantSplit/>
                      </w:trPr>
                      <w:tc>
                        <w:tcPr>
                          <w:tcW w:w="4990" w:type="dxa"/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</w:tcPr>
                        <w:p w:rsidRPr="002B7AF7" w:rsidR="00464C1F" w:rsidP="00716764" w:rsidRDefault="00464C1F" w14:paraId="08FBCB89" w14:textId="6D1AB8A5">
                          <w:pPr>
                            <w:pStyle w:val="RightAlligned"/>
                            <w:rPr>
                              <w:b/>
                              <w:bCs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</w:tcPr>
                        <w:sdt>
                          <w:sdtP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d w:val="-208698592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ServiceCommitmentsGroup[1]/ns0:ServiceCommitmentsGroupPerPeriod[1]/ns0:ServiceCommitmentsGroupPerPeriodType[1]" w:storeItemID="{B46AED74-A066-4605-A66F-AC08556F8CC4}"/>
                            <w:text/>
                            <w:alias w:val="#Nav: /Header/ServiceCommitmentsGroup/ServiceCommitmentsGroupPerPeriod/ServiceCommitmentsGroupPerPeriodType"/>
                            <w:tag w:val="#Nav: Standard_Sales_Order_Conf/1305"/>
                          </w:sdtPr>
                          <w:sdtContent>
                            <w:p w:rsidRPr="00543226" w:rsidR="00464C1F" w:rsidP="00D531EE" w:rsidRDefault="00464C1F" w14:paraId="3EBBEA23" w14:textId="209651D3">
                              <w:p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B7AF7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ServiceCommitmentsGroupPerPeriodType</w:t>
                              </w:r>
                              <w:proofErr w:type="spellEnd"/>
                            </w:p>
                          </w:sdtContent>
                        </w:sdt>
                      </w:tc>
                      <w:tc>
                        <w:tcPr>
                          <w:tcW w:w="2098" w:type="dxa"/>
                          <w:tcBorders>
                            <w:top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</w:tcPr>
                        <w:p w:rsidRPr="00543226" w:rsidR="00464C1F" w:rsidP="00716764" w:rsidRDefault="00464C1F" w14:paraId="4A12105D" w14:textId="77777777">
                          <w:p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sdt>
                      <w:sdtPr>
                        <w:rPr>
                          <w:rFonts w:ascii="Segoe UI" w:hAnsi="Segoe UI" w:cs="Segoe UI"/>
                          <w:iCs/>
                          <w:sz w:val="16"/>
                          <w:szCs w:val="16"/>
                        </w:rPr>
                        <w:alias w:val="#Nav: /Header/ServiceCommitmentsGroup/ServiceCommitmentsGroupPerPeriod"/>
                        <w:tag w:val="#Nav: Standard_Sales_Order_Conf/1305"/>
                        <w:id w:val="-605809534"/>
                        <w15:dataBinding w:prefixMappings="xmlns:ns0='urn:microsoft-dynamics-nav/reports/Standard_Sales_Order_Conf/1305/'" w:xpath="/ns0:NavWordReportXmlPart[1]/ns0:Header[1]/ns0:ServiceCommitmentsGroup[1]/ns0:ServiceCommitmentsGroupPerPeriod" w:storeItemID="{B46AED74-A066-4605-A66F-AC08556F8CC4}"/>
                        <w15:repeatingSection/>
                      </w:sdtPr>
                      <w:sdtEndPr>
                        <w:rPr>
                          <w:szCs w:val="14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iCs/>
                              <w:sz w:val="16"/>
                              <w:szCs w:val="16"/>
                            </w:rPr>
                            <w:id w:val="-475765754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EndPr>
                            <w:rPr>
                              <w:szCs w:val="14"/>
                            </w:rPr>
                          </w:sdtEndPr>
                          <w:sdtContent>
                            <w:tr w:rsidRPr="00543226" w:rsidR="00464C1F" w:rsidTr="00716764" w14:paraId="5FCF4730" w14:textId="77777777">
                              <w:trPr>
                                <w:cantSplit/>
                              </w:trPr>
                              <w:tc>
                                <w:tcPr>
                                  <w:tcW w:w="4990" w:type="dxa"/>
                                  <w:shd w:val="clear" w:color="auto" w:fill="auto"/>
                                  <w:tcMar>
                                    <w:left w:w="57" w:type="dxa"/>
                                    <w:right w:w="57" w:type="dxa"/>
                                  </w:tcMar>
                                </w:tcPr>
                                <w:p w:rsidRPr="002B7AF7" w:rsidR="00464C1F" w:rsidP="00716764" w:rsidRDefault="00464C1F" w14:paraId="5C2FFB3C" w14:textId="0F87F5EF">
                                  <w:p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auto"/>
                                  <w:tcMar>
                                    <w:left w:w="1134" w:type="dxa"/>
                                    <w:right w:w="57" w:type="dxa"/>
                                  </w:tcMar>
                                </w:tc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id w:val="-1294519236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Standard_Sales_Order_Conf/1305/'" w:xpath="/ns0:NavWordReportXmlPart[1]/ns0:Header[1]/ns0:ServiceCommitmentsGroup[1]/ns0:ServiceCommitmentsGroupPerPeriod[1]/ns0:ServiceCommitmentsGroupPerPeriodName[1]" w:storeItemID="{B46AED74-A066-4605-A66F-AC08556F8CC4}"/>
                                    <w:text/>
                                    <w:alias w:val="#Nav: /Header/ServiceCommitmentsGroup/ServiceCommitmentsGroupPerPeriod/ServiceCommitmentsGroupPerPeriodName"/>
                                    <w:tag w:val="#Nav: Standard_Sales_Order_Conf/1305"/>
                                  </w:sdtPr>
                                  <w:sdtContent>
                                    <w:p w:rsidRPr="00543226" w:rsidR="00464C1F" w:rsidP="00D531EE" w:rsidRDefault="00464C1F" w14:paraId="37C614CC" w14:textId="42FF5BA7">
                                      <w:p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t>ServiceCommitmentsGroupPerPeriodName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098" w:type="dxa"/>
                                  <w:shd w:val="clear" w:color="auto" w:fill="auto"/>
                                  <w:tcMar>
                                    <w:left w:w="57" w:type="dxa"/>
                                    <w:right w:w="57" w:type="dxa"/>
                                  </w:tcMar>
                                </w:tcPr>
                                <w:sdt>
                                  <w:sdtPr>
                                    <w:id w:val="1921822034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Standard_Sales_Order_Conf/1305/'" w:xpath="/ns0:NavWordReportXmlPart[1]/ns0:Header[1]/ns0:ServiceCommitmentsGroup[1]/ns0:ServiceCommitmentsGroupPerPeriod[1]/ns0:ServiceCommitmentsGroupPerPeriodValue[1]" w:storeItemID="{B46AED74-A066-4605-A66F-AC08556F8CC4}"/>
                                    <w:text/>
                                    <w:alias w:val="#Nav: /Header/ServiceCommitmentsGroup/ServiceCommitmentsGroupPerPeriod/ServiceCommitmentsGroupPerPeriodValue"/>
                                    <w:tag w:val="#Nav: Standard_Sales_Order_Conf/1305"/>
                                  </w:sdtPr>
                                  <w:sdtContent>
                                    <w:p w:rsidRPr="00543226" w:rsidR="00464C1F" w:rsidP="00D531EE" w:rsidRDefault="00464C1F" w14:paraId="4518B472" w14:textId="51014879">
                                      <w:pPr>
                                        <w:pStyle w:val="RightAlligned"/>
                                      </w:pPr>
                                      <w:proofErr w:type="spellStart"/>
                                      <w:r>
                                        <w:t>ServiceCommitmentsGroupPerPeriodValue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sdtContent>
                </w:sdt>
              </w:sdtContent>
            </w:sdt>
          </w:tbl>
          <w:p w:rsidRPr="00A20830" w:rsidR="00464C1F" w:rsidP="00716764" w:rsidRDefault="00464C1F" w14:paraId="2DEAEB1C" w14:textId="77777777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964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77265" w:rsidP="00E40C63" w:rsidRDefault="00177265" w14:paraId="2EDD6525" w14:textId="77777777">
      <w:pPr>
        <w:spacing w:after="0"/>
      </w:pPr>
      <w:r>
        <w:separator/>
      </w:r>
    </w:p>
  </w:endnote>
  <w:endnote w:type="continuationSeparator" w:id="0">
    <w:p w:rsidR="00177265" w:rsidP="00E40C63" w:rsidRDefault="00177265" w14:paraId="42F93E8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46AED74-A066-4605-A66F-AC08556F8CC4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46AED74-A066-4605-A66F-AC08556F8CC4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46AED74-A066-4605-A66F-AC08556F8CC4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46AED74-A066-4605-A66F-AC08556F8CC4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46AED74-A066-4605-A66F-AC08556F8CC4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46AED74-A066-4605-A66F-AC08556F8CC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46AED74-A066-4605-A66F-AC08556F8CC4}"/>
          <w:text/>
        </w:sdtPr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46AED74-A066-4605-A66F-AC08556F8CC4}"/>
          <w:text/>
        </w:sdtPr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46AED74-A066-4605-A66F-AC08556F8CC4}"/>
          <w:text/>
        </w:sdtPr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46AED74-A066-4605-A66F-AC08556F8CC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46AED74-A066-4605-A66F-AC08556F8CC4}"/>
          <w:text/>
        </w:sdtPr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46AED74-A066-4605-A66F-AC08556F8CC4}"/>
          <w:text/>
        </w:sdtPr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46AED74-A066-4605-A66F-AC08556F8CC4}"/>
          <w:text/>
        </w:sdtPr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46AED74-A066-4605-A66F-AC08556F8CC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00000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46AED74-A066-4605-A66F-AC08556F8CC4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46AED74-A066-4605-A66F-AC08556F8CC4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46AED74-A066-4605-A66F-AC08556F8CC4}"/>
          <w:text/>
        </w:sdtPr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46AED74-A066-4605-A66F-AC08556F8CC4}"/>
          <w:text/>
        </w:sdtPr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46AED74-A066-4605-A66F-AC08556F8CC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77265" w:rsidP="00E40C63" w:rsidRDefault="00177265" w14:paraId="67FB399E" w14:textId="77777777">
      <w:pPr>
        <w:spacing w:after="0"/>
      </w:pPr>
      <w:r>
        <w:separator/>
      </w:r>
    </w:p>
  </w:footnote>
  <w:footnote w:type="continuationSeparator" w:id="0">
    <w:p w:rsidR="00177265" w:rsidP="00E40C63" w:rsidRDefault="00177265" w14:paraId="0C658C0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00000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46AED74-A066-4605-A66F-AC08556F8CC4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46AED74-A066-4605-A66F-AC08556F8CC4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46AED74-A066-4605-A66F-AC08556F8CC4}"/>
            <w:text/>
          </w:sdtPr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46AED74-A066-4605-A66F-AC08556F8CC4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00000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46AED74-A066-4605-A66F-AC08556F8CC4}"/>
              <w:text/>
            </w:sdtPr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46AED74-A066-4605-A66F-AC08556F8CC4}"/>
              <w:text/>
            </w:sdtPr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46AED74-A066-4605-A66F-AC08556F8CC4}"/>
            <w:text/>
          </w:sdtPr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46AED74-A066-4605-A66F-AC08556F8CC4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46AED74-A066-4605-A66F-AC08556F8CC4}"/>
            <w:picture/>
          </w:sdtPr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67DE3"/>
    <w:rsid w:val="00070EE8"/>
    <w:rsid w:val="0007147A"/>
    <w:rsid w:val="00074151"/>
    <w:rsid w:val="000844A3"/>
    <w:rsid w:val="00095881"/>
    <w:rsid w:val="000A665A"/>
    <w:rsid w:val="000D5A6D"/>
    <w:rsid w:val="000E071F"/>
    <w:rsid w:val="00103846"/>
    <w:rsid w:val="0011793B"/>
    <w:rsid w:val="00126D5A"/>
    <w:rsid w:val="00134A71"/>
    <w:rsid w:val="0013728C"/>
    <w:rsid w:val="00137AAD"/>
    <w:rsid w:val="00151C73"/>
    <w:rsid w:val="00151E92"/>
    <w:rsid w:val="001621D9"/>
    <w:rsid w:val="001637BA"/>
    <w:rsid w:val="00177265"/>
    <w:rsid w:val="00181CB7"/>
    <w:rsid w:val="001935EA"/>
    <w:rsid w:val="001B793C"/>
    <w:rsid w:val="001D1CE2"/>
    <w:rsid w:val="001D5AC3"/>
    <w:rsid w:val="001D6807"/>
    <w:rsid w:val="0020108A"/>
    <w:rsid w:val="002220D6"/>
    <w:rsid w:val="00235CA0"/>
    <w:rsid w:val="002411A3"/>
    <w:rsid w:val="002426EA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037AA"/>
    <w:rsid w:val="003370D1"/>
    <w:rsid w:val="00337723"/>
    <w:rsid w:val="00355E20"/>
    <w:rsid w:val="0036233E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302C8"/>
    <w:rsid w:val="00464C1F"/>
    <w:rsid w:val="0046751E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001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05B37"/>
    <w:rsid w:val="00610A30"/>
    <w:rsid w:val="00612ABF"/>
    <w:rsid w:val="006245DA"/>
    <w:rsid w:val="00654762"/>
    <w:rsid w:val="0067218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7F2625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9295E"/>
    <w:rsid w:val="008C3901"/>
    <w:rsid w:val="008D7475"/>
    <w:rsid w:val="008E73D7"/>
    <w:rsid w:val="008E766D"/>
    <w:rsid w:val="008F0A38"/>
    <w:rsid w:val="009072D1"/>
    <w:rsid w:val="0091484A"/>
    <w:rsid w:val="0092542A"/>
    <w:rsid w:val="00933DB5"/>
    <w:rsid w:val="009403AB"/>
    <w:rsid w:val="00943A17"/>
    <w:rsid w:val="009453BC"/>
    <w:rsid w:val="00954C6C"/>
    <w:rsid w:val="0096465B"/>
    <w:rsid w:val="00966D04"/>
    <w:rsid w:val="00973BEA"/>
    <w:rsid w:val="00982950"/>
    <w:rsid w:val="00991278"/>
    <w:rsid w:val="0099175E"/>
    <w:rsid w:val="009943A4"/>
    <w:rsid w:val="00997858"/>
    <w:rsid w:val="009B485A"/>
    <w:rsid w:val="009C64D8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B0DF0"/>
    <w:rsid w:val="00AC163E"/>
    <w:rsid w:val="00AF1EDD"/>
    <w:rsid w:val="00AF4452"/>
    <w:rsid w:val="00B01DA6"/>
    <w:rsid w:val="00B05021"/>
    <w:rsid w:val="00B20D00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A0571"/>
    <w:rsid w:val="00BC0FE5"/>
    <w:rsid w:val="00BC232B"/>
    <w:rsid w:val="00BD2533"/>
    <w:rsid w:val="00BD35AE"/>
    <w:rsid w:val="00BE5952"/>
    <w:rsid w:val="00BE6BE6"/>
    <w:rsid w:val="00BF0F10"/>
    <w:rsid w:val="00C02EDF"/>
    <w:rsid w:val="00C27C1A"/>
    <w:rsid w:val="00C36F18"/>
    <w:rsid w:val="00C40BE4"/>
    <w:rsid w:val="00C41DE3"/>
    <w:rsid w:val="00C47206"/>
    <w:rsid w:val="00CA6394"/>
    <w:rsid w:val="00CB5DBB"/>
    <w:rsid w:val="00CB70AD"/>
    <w:rsid w:val="00CD1B92"/>
    <w:rsid w:val="00CF4F6E"/>
    <w:rsid w:val="00D21D63"/>
    <w:rsid w:val="00D235D0"/>
    <w:rsid w:val="00D32C8E"/>
    <w:rsid w:val="00D41DC8"/>
    <w:rsid w:val="00D531EE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26DC5"/>
    <w:rsid w:val="00E33456"/>
    <w:rsid w:val="00E40C63"/>
    <w:rsid w:val="00E41182"/>
    <w:rsid w:val="00E4361D"/>
    <w:rsid w:val="00E54F17"/>
    <w:rsid w:val="00E65451"/>
    <w:rsid w:val="00E67097"/>
    <w:rsid w:val="00E80D10"/>
    <w:rsid w:val="00E902EA"/>
    <w:rsid w:val="00E96A2B"/>
    <w:rsid w:val="00EA246E"/>
    <w:rsid w:val="00EA27AA"/>
    <w:rsid w:val="00EB06A2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464C1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Alligned">
    <w:name w:val="RightAlligned"/>
    <w:basedOn w:val="Normal"/>
    <w:link w:val="RightAllignedChar"/>
    <w:qFormat/>
    <w:rsid w:val="00464C1F"/>
    <w:pPr>
      <w:spacing w:after="0"/>
      <w:jc w:val="right"/>
    </w:pPr>
    <w:rPr>
      <w:rFonts w:ascii="Segoe UI" w:eastAsiaTheme="minorEastAsia" w:hAnsi="Segoe UI" w:cs="Segoe UI"/>
      <w:iCs/>
      <w:sz w:val="16"/>
      <w:szCs w:val="14"/>
    </w:rPr>
  </w:style>
  <w:style w:type="character" w:customStyle="1" w:styleId="RightAllignedChar">
    <w:name w:val="RightAlligned Char"/>
    <w:basedOn w:val="DefaultParagraphFont"/>
    <w:link w:val="RightAlligned"/>
    <w:rsid w:val="00464C1F"/>
    <w:rPr>
      <w:rFonts w:ascii="Segoe UI" w:eastAsiaTheme="minorEastAsia" w:hAnsi="Segoe UI" w:cs="Segoe UI"/>
      <w:iCs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B606A-D976-4281-9A97-DD17D9D2EEFA}"/>
      </w:docPartPr>
      <w:docPartBody>
        <w:p w:rsidR="0088065E" w:rsidRDefault="004923AD">
          <w:r w:rsidRPr="0032700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52EEC-9CC4-4EF0-B9EA-D28E2D1B8179}"/>
      </w:docPartPr>
      <w:docPartBody>
        <w:p w:rsidR="000741E0" w:rsidRDefault="0088065E">
          <w:r w:rsidRPr="00782BB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67DE3"/>
    <w:rsid w:val="00073A23"/>
    <w:rsid w:val="000741E0"/>
    <w:rsid w:val="001732FF"/>
    <w:rsid w:val="001C2921"/>
    <w:rsid w:val="00255395"/>
    <w:rsid w:val="00281485"/>
    <w:rsid w:val="003037AA"/>
    <w:rsid w:val="003256EB"/>
    <w:rsid w:val="003370D1"/>
    <w:rsid w:val="003B6563"/>
    <w:rsid w:val="004923AD"/>
    <w:rsid w:val="00543001"/>
    <w:rsid w:val="00580879"/>
    <w:rsid w:val="00747F0A"/>
    <w:rsid w:val="007768B9"/>
    <w:rsid w:val="0088065E"/>
    <w:rsid w:val="008A38B0"/>
    <w:rsid w:val="008C0479"/>
    <w:rsid w:val="008E73D7"/>
    <w:rsid w:val="00901D68"/>
    <w:rsid w:val="00930259"/>
    <w:rsid w:val="009403AB"/>
    <w:rsid w:val="009F2D1F"/>
    <w:rsid w:val="00A97C90"/>
    <w:rsid w:val="00AD0496"/>
    <w:rsid w:val="00B56AF6"/>
    <w:rsid w:val="00BF4F58"/>
    <w:rsid w:val="00D045EA"/>
    <w:rsid w:val="00D05ADC"/>
    <w:rsid w:val="00D72C86"/>
    <w:rsid w:val="00E143A5"/>
    <w:rsid w:val="00E45027"/>
    <w:rsid w:val="00E64FC9"/>
    <w:rsid w:val="00E83EB8"/>
    <w:rsid w:val="00EB35ED"/>
    <w:rsid w:val="00EC1642"/>
    <w:rsid w:val="00F05179"/>
    <w:rsid w:val="00F85B53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65E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F914002B435A4F17B3707B0AA0CFE24A">
    <w:name w:val="F914002B435A4F17B3707B0AA0CFE24A"/>
    <w:rsid w:val="001732FF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E464C15ED4C54C81B8EC938EB7CF87B1">
    <w:name w:val="E464C15ED4C54C81B8EC938EB7CF87B1"/>
    <w:rsid w:val="001732FF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2CC6A7113C8241B384D7CFC0C432CEE5">
    <w:name w:val="2CC6A7113C8241B384D7CFC0C432CEE5"/>
    <w:rsid w:val="001732FF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5079983B7EDC43EA9FCAA40C3B03E240">
    <w:name w:val="5079983B7EDC43EA9FCAA40C3B03E240"/>
    <w:rsid w:val="001732FF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50FE532A1C98484C9F849E69F828C8C9">
    <w:name w:val="50FE532A1C98484C9F849E69F828C8C9"/>
    <w:rsid w:val="003256E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    < S e r v i c e C o m m i t m e n t H e a d e r F o r S a l e s L i n e >  
                 < S e r v i c e C o m m i t m e n t F o r L i n e D e s c r i p t i o n _ L b l > S e r v i c e C o m m i t m e n t F o r L i n e D e s c r i p t i o n _ L b l < / S e r v i c e C o m m i t m e n t F o r L i n e D e s c r i p t i o n _ L b l >  
                 < S e r v i c e C o m m i t m e n t F o r L i n e D i s c o u n t _ L b l > S e r v i c e C o m m i t m e n t F o r L i n e D i s c o u n t _ L b l < / S e r v i c e C o m m i t m e n t F o r L i n e D i s c o u n t _ L b l >  
                 < S e r v i c e C o m m i t m e n t F o r L i n e P r i c e _ L b l > S e r v i c e C o m m i t m e n t F o r L i n e P r i c e _ L b l < / S e r v i c e C o m m i t m e n t F o r L i n e P r i c e _ L b l >  
                 < S e r v i c e C o m m i t m e n t F o r L i n e >  
                     < S e r v i c e C o m m i t m e n t F o r L i n e D e s c r i p t i o n > S e r v i c e C o m m i t m e n t F o r L i n e D e s c r i p t i o n < / S e r v i c e C o m m i t m e n t F o r L i n e D e s c r i p t i o n >  
                     < S e r v i c e C o m m i t m e n t F o r L i n e D i s c o u n t > S e r v i c e C o m m i t m e n t F o r L i n e D i s c o u n t < / S e r v i c e C o m m i t m e n t F o r L i n e D i s c o u n t >  
                     < S e r v i c e C o m m i t m e n t F o r L i n e L i n e N o > S e r v i c e C o m m i t m e n t F o r L i n e L i n e N o < / S e r v i c e C o m m i t m e n t F o r L i n e L i n e N o >  
                     < S e r v i c e C o m m i t m e n t F o r L i n e P r i c e > S e r v i c e C o m m i t m e n t F o r L i n e P r i c e < / S e r v i c e C o m m i t m e n t F o r L i n e P r i c e >  
                 < / S e r v i c e C o m m i t m e n t F o r L i n e >  
             < / S e r v i c e C o m m i t m e n t H e a d e r F o r S a l e s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S e r v i c e C o m m i t m e n t F o r L i n e C a p t i o n >  
             < S e r v i c e C o m m i t m e n t F o r L i n e T o t a l T e x t _ L b l > S e r v i c e C o m m i t m e n t F o r L i n e T o t a l T e x t _ L b l < / S e r v i c e C o m m i t m e n t F o r L i n e T o t a l T e x t _ L b l >  
         < / S e r v i c e C o m m i t m e n t F o r L i n e C a p t i o n >  
         < S e r v i c e C o m m i t m e n t s G r o u p >  
             < S e r v i c e C o m m i t m e n t s G r o u p P e r P e r i o d >  
                 < S e r v i c e C o m m i t m e n t s G r o u p P e r P e r i o d N a m e > S e r v i c e C o m m i t m e n t s G r o u p P e r P e r i o d N a m e < / S e r v i c e C o m m i t m e n t s G r o u p P e r P e r i o d N a m e >  
                 < S e r v i c e C o m m i t m e n t s G r o u p P e r P e r i o d T y p e > S e r v i c e C o m m i t m e n t s G r o u p P e r P e r i o d T y p e < / S e r v i c e C o m m i t m e n t s G r o u p P e r P e r i o d T y p e >  
                 < S e r v i c e C o m m i t m e n t s G r o u p P e r P e r i o d V a l u e > S e r v i c e C o m m i t m e n t s G r o u p P e r P e r i o d V a l u e < / S e r v i c e C o m m i t m e n t s G r o u p P e r P e r i o d V a l u e >  
             < / S e r v i c e C o m m i t m e n t s G r o u p P e r P e r i o d >  
         < / S e r v i c e C o m m i t m e n t s G r o u p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6AED74-A066-4605-A66F-AC08556F8CC4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2024-07-18T13:20:00Z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