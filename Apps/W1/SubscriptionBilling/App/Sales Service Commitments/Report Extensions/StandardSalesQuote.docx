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000000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0F32A25-0764-41A6-AA55-EE249EC4B40C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0F32A25-0764-41A6-AA55-EE249EC4B40C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000000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0F32A25-0764-41A6-AA55-EE249EC4B40C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0F32A25-0764-41A6-AA55-EE249EC4B40C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000000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0F32A25-0764-41A6-AA55-EE249EC4B40C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0F32A25-0764-41A6-AA55-EE249EC4B40C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000000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0F32A25-0764-41A6-AA55-EE249EC4B40C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0F32A25-0764-41A6-AA55-EE249EC4B40C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000000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0F32A25-0764-41A6-AA55-EE249EC4B40C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0F32A25-0764-41A6-AA55-EE249EC4B40C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000000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0F32A25-0764-41A6-AA55-EE249EC4B40C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0F32A25-0764-41A6-AA55-EE249EC4B40C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000000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0F32A25-0764-41A6-AA55-EE249EC4B40C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0F32A25-0764-41A6-AA55-EE249EC4B40C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0F32A25-0764-41A6-AA55-EE249EC4B40C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0F32A25-0764-41A6-AA55-EE249EC4B40C}"/>
              <w:text/>
            </w:sdtPr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10F32A25-0764-41A6-AA55-EE249EC4B40C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10F32A25-0764-41A6-AA55-EE249EC4B40C}"/>
            <w:text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10F32A25-0764-41A6-AA55-EE249EC4B40C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10F32A25-0764-41A6-AA55-EE249EC4B40C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10F32A25-0764-41A6-AA55-EE249EC4B40C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000000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10F32A25-0764-41A6-AA55-EE249EC4B40C}"/>
                <w:text/>
              </w:sdtPr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10F32A25-0764-41A6-AA55-EE249EC4B40C}"/>
            <w:text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10F32A25-0764-41A6-AA55-EE249EC4B40C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10F32A25-0764-41A6-AA55-EE249EC4B40C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10F32A25-0764-41A6-AA55-EE249EC4B40C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10F32A25-0764-41A6-AA55-EE249EC4B40C}"/>
        <w15:repeatingSection/>
      </w:sdtPr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0F32A25-0764-41A6-AA55-EE249EC4B40C}"/>
                <w:text/>
              </w:sdtPr>
              <w:sdtContent>
                <w:p w:rsidR="005C273C" w:rsidP="00352E1A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0F32A25-0764-41A6-AA55-EE249EC4B40C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0F32A25-0764-41A6-AA55-EE249EC4B40C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0F32A25-0764-41A6-AA55-EE249EC4B40C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0F32A25-0764-41A6-AA55-EE249EC4B40C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0F32A25-0764-41A6-AA55-EE249EC4B40C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0F32A25-0764-41A6-AA55-EE249EC4B40C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-599948142"/>
          <w15:dataBinding w:prefixMappings="xmlns:ns0='urn:microsoft-dynamics-nav/reports/Standard_Sales_Quote/1304/'" w:xpath="/ns0:NavWordReportXmlPart[1]/ns0:Header[1]/ns0:Line" w:storeItemID="{10F32A25-0764-41A6-AA55-EE249EC4B40C}"/>
          <w15:repeatingSection/>
        </w:sdtPr>
        <w:sdtEndPr>
          <w:rPr>
            <w:i/>
            <w:iCs/>
            <w:sz w:val="18"/>
            <w:szCs w:val="18"/>
          </w:rPr>
        </w:sdtEndPr>
        <w:sdtContent>
          <w:sdt>
            <w:sdtPr>
              <w:id w:val="-953708420"/>
              <w:placeholder>
                <w:docPart w:val="DefaultPlaceholder_-1854013435"/>
              </w:placeholder>
              <w15:repeatingSectionItem/>
            </w:sdtPr>
            <w:sdtEndPr>
              <w:rPr>
                <w:i/>
                <w:iCs/>
                <w:sz w:val="18"/>
                <w:szCs w:val="18"/>
              </w:rPr>
            </w:sdtEndPr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sdt>
                    <w:sdtPr>
                      <w:id w:val="-2121442473"/>
                      <w:placeholder>
                        <w:docPart w:val="DefaultPlaceholder_-1854013440"/>
                      </w:placeholder>
                      <w:dataBinding w:prefixMappings="xmlns:ns0='urn:microsoft-dynamics-nav/reports/Standard_Sales_Quote/1304/'" w:xpath="/ns0:NavWordReportXmlPart[1]/ns0:Header[1]/ns0:Line[1]/ns0:ItemNo_Line[1]" w:storeItemID="{10F32A25-0764-41A6-AA55-EE249EC4B40C}"/>
                      <w:text/>
                      <w:alias w:val="#Nav: /Header/Line/ItemNo_Line"/>
                      <w:tag w:val="#Nav: Standard_Sales_Quote/1304"/>
                    </w:sdtPr>
                    <w:sdtContent>
                      <w:p w:rsidRPr="005C273C" w:rsidR="005C273C" w:rsidP="00B55B26" w:rsidRDefault="005C273C" w14:paraId="7E1A36E8" w14:textId="73D4AB92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2989" w:type="dxa"/>
                  </w:tcPr>
                  <w:sdt>
                    <w:sdtPr>
                      <w:id w:val="1955366360"/>
                      <w:placeholder>
                        <w:docPart w:val="DefaultPlaceholder_-1854013440"/>
                      </w:placeholder>
                      <w:dataBinding w:prefixMappings="xmlns:ns0='urn:microsoft-dynamics-nav/reports/Standard_Sales_Quote/1304/'" w:xpath="/ns0:NavWordReportXmlPart[1]/ns0:Header[1]/ns0:Line[1]/ns0:Description_Line[1]" w:storeItemID="{10F32A25-0764-41A6-AA55-EE249EC4B40C}"/>
                      <w:text/>
                      <w:alias w:val="#Nav: /Header/Line/Description_Line"/>
                      <w:tag w:val="#Nav: Standard_Sales_Quote/1304"/>
                    </w:sdtPr>
                    <w:sdtContent>
                      <w:p w:rsidRPr="005C273C" w:rsidR="005C273C" w:rsidP="00B55B26" w:rsidRDefault="005C273C" w14:paraId="4EB94D0E" w14:textId="71613BF9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897" w:type="dxa"/>
                  </w:tcPr>
                  <w:sdt>
                    <w:sdtPr>
                      <w:id w:val="-334069486"/>
                      <w:placeholder>
                        <w:docPart w:val="DefaultPlaceholder_-1854013440"/>
                      </w:placeholder>
                      <w:dataBinding w:prefixMappings="xmlns:ns0='urn:microsoft-dynamics-nav/reports/Standard_Sales_Quote/1304/'" w:xpath="/ns0:NavWordReportXmlPart[1]/ns0:Header[1]/ns0:Line[1]/ns0:Quantity_Line[1]" w:storeItemID="{10F32A25-0764-41A6-AA55-EE249EC4B40C}"/>
                      <w:text/>
                      <w:alias w:val="#Nav: /Header/Line/Quantity_Line"/>
                      <w:tag w:val="#Nav: Standard_Sales_Quote/1304"/>
                    </w:sdtPr>
                    <w:sdtContent>
                      <w:p w:rsidRPr="005C273C" w:rsidR="005C273C" w:rsidP="00D241D5" w:rsidRDefault="00352E1A" w14:paraId="35CDE5C8" w14:textId="3576BA61">
                        <w:pPr>
                          <w:jc w:val="right"/>
                        </w:pPr>
                        <w:proofErr w:type="spellStart"/>
                        <w:r>
                          <w:t>Quantity_Line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818" w:type="dxa"/>
                  </w:tcPr>
                  <w:sdt>
                    <w:sdtPr>
                      <w:id w:val="537851695"/>
                      <w:placeholder>
                        <w:docPart w:val="DefaultPlaceholder_-1854013440"/>
                      </w:placeholder>
                      <w:dataBinding w:prefixMappings="xmlns:ns0='urn:microsoft-dynamics-nav/reports/Standard_Sales_Quote/1304/'" w:xpath="/ns0:NavWordReportXmlPart[1]/ns0:Header[1]/ns0:Line[1]/ns0:UnitOfMeasure[1]" w:storeItemID="{10F32A25-0764-41A6-AA55-EE249EC4B40C}"/>
                      <w:text/>
                      <w:alias w:val="#Nav: /Header/Line/UnitOfMeasure"/>
                      <w:tag w:val="#Nav: Standard_Sales_Quote/1304"/>
                    </w:sdtPr>
                    <w:sdtContent>
                      <w:p w:rsidRPr="005C273C" w:rsidR="005C273C" w:rsidP="00B55B26" w:rsidRDefault="005C273C" w14:paraId="36F4FF60" w14:textId="6AE5E174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393" w:type="dxa"/>
                  </w:tcPr>
                  <w:sdt>
                    <w:sdtPr>
                      <w:id w:val="-1506663094"/>
                      <w:placeholder>
                        <w:docPart w:val="DefaultPlaceholder_-1854013440"/>
                      </w:placeholder>
                      <w:dataBinding w:prefixMappings="xmlns:ns0='urn:microsoft-dynamics-nav/reports/Standard_Sales_Quote/1304/'" w:xpath="/ns0:NavWordReportXmlPart[1]/ns0:Header[1]/ns0:Line[1]/ns0:UnitPrice[1]" w:storeItemID="{10F32A25-0764-41A6-AA55-EE249EC4B40C}"/>
                      <w:text/>
                      <w:alias w:val="#Nav: /Header/Line/UnitPrice"/>
                      <w:tag w:val="#Nav: Standard_Sales_Quote/1304"/>
                    </w:sdtPr>
                    <w:sdtContent>
                      <w:p w:rsidRPr="005C273C" w:rsidR="005C273C" w:rsidP="00B55B26" w:rsidRDefault="005C273C" w14:paraId="6FF5D7EB" w14:textId="4E2095A3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734" w:type="dxa"/>
                  </w:tcPr>
                  <w:sdt>
                    <w:sdtPr>
                      <w:id w:val="-297914308"/>
                      <w:placeholder>
                        <w:docPart w:val="DefaultPlaceholder_-1854013440"/>
                      </w:placeholder>
                      <w:dataBinding w:prefixMappings="xmlns:ns0='urn:microsoft-dynamics-nav/reports/Standard_Sales_Quote/1304/'" w:xpath="/ns0:NavWordReportXmlPart[1]/ns0:Header[1]/ns0:Line[1]/ns0:LineDiscountPercentText_Line[1]" w:storeItemID="{10F32A25-0764-41A6-AA55-EE249EC4B40C}"/>
                      <w:text/>
                      <w:alias w:val="#Nav: /Header/Line/LineDiscountPercentText_Line"/>
                      <w:tag w:val="#Nav: Standard_Sales_Quote/1304"/>
                    </w:sdtPr>
                    <w:sdtContent>
                      <w:p w:rsidRPr="005C273C" w:rsidR="005C273C" w:rsidP="00B55B26" w:rsidRDefault="005C273C" w14:paraId="45694E9A" w14:textId="6E7AC68B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708" w:type="dxa"/>
                  </w:tcPr>
                  <w:sdt>
                    <w:sdtPr>
                      <w:id w:val="1966537103"/>
                      <w:placeholder>
                        <w:docPart w:val="DefaultPlaceholder_-1854013440"/>
                      </w:placeholder>
                      <w:dataBinding w:prefixMappings="xmlns:ns0='urn:microsoft-dynamics-nav/reports/Standard_Sales_Quote/1304/'" w:xpath="/ns0:NavWordReportXmlPart[1]/ns0:Header[1]/ns0:Line[1]/ns0:VATPct_Line[1]" w:storeItemID="{10F32A25-0764-41A6-AA55-EE249EC4B40C}"/>
                      <w:text/>
                      <w:alias w:val="#Nav: /Header/Line/VATPct_Line"/>
                      <w:tag w:val="#Nav: Standard_Sales_Quote/1304"/>
                    </w:sdtPr>
                    <w:sdtContent>
                      <w:p w:rsidRPr="005C273C" w:rsidR="005C273C" w:rsidP="00B55B26" w:rsidRDefault="005C273C" w14:paraId="73F94A13" w14:textId="472A3E0F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701" w:type="dxa"/>
                    <w:tcMar>
                      <w:right w:w="0" w:type="dxa"/>
                    </w:tcMar>
                  </w:tcPr>
                  <w:sdt>
                    <w:sdtPr>
                      <w:id w:val="-544834613"/>
                      <w:placeholder>
                        <w:docPart w:val="DefaultPlaceholder_-1854013440"/>
                      </w:placeholder>
                      <w:dataBinding w:prefixMappings="xmlns:ns0='urn:microsoft-dynamics-nav/reports/Standard_Sales_Quote/1304/'" w:xpath="/ns0:NavWordReportXmlPart[1]/ns0:Header[1]/ns0:Line[1]/ns0:LineAmount_Line[1]" w:storeItemID="{10F32A25-0764-41A6-AA55-EE249EC4B40C}"/>
                      <w:text/>
                      <w:alias w:val="#Nav: /Header/Line/LineAmount_Line"/>
                      <w:tag w:val="#Nav: Standard_Sales_Quote/1304"/>
                    </w:sdtPr>
                    <w:sdtContent>
                      <w:p w:rsidRPr="005C273C" w:rsidR="005C273C" w:rsidP="00B55B26" w:rsidRDefault="005C273C" w14:paraId="3D9BBCD4" w14:textId="02AADBE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sdtContent>
                  </w:sdt>
                </w:tc>
              </w:tr>
              <w:sdt>
                <w:sdtPr>
                  <w:rPr>
                    <w:i/>
                    <w:iCs/>
                    <w:sz w:val="18"/>
                    <w:szCs w:val="18"/>
                  </w:rPr>
                  <w:alias w:val="#Nav: /Header/Line/ServiceCommitmentHeaderForSalesLine"/>
                  <w:tag w:val="#Nav: Standard_Sales_Quote/1304"/>
                  <w:id w:val="-77443446"/>
                  <w15:dataBinding w:prefixMappings="xmlns:ns0='urn:microsoft-dynamics-nav/reports/Standard_Sales_Quote/1304/'" w:xpath="/ns0:NavWordReportXmlPart[1]/ns0:Header[1]/ns0:Line[1]/ns0:ServiceCommitmentHeaderForSalesLine" w:storeItemID="{10F32A25-0764-41A6-AA55-EE249EC4B40C}"/>
                  <w15:repeatingSection/>
                </w:sdtPr>
                <w:sdtContent>
                  <w:sdt>
                    <w:sdtPr>
                      <w:rPr>
                        <w:i/>
                        <w:iCs/>
                        <w:sz w:val="18"/>
                        <w:szCs w:val="18"/>
                      </w:rPr>
                      <w:id w:val="126828329"/>
                      <w:placeholder>
                        <w:docPart w:val="DefaultPlaceholder_-1854013435"/>
                      </w:placeholder>
                      <w15:repeatingSectionItem/>
                    </w:sdtPr>
                    <w:sdtContent>
                      <w:tr w:rsidRPr="00C91370" w:rsidR="00C91370" w:rsidTr="0043195D" w14:paraId="399EB0B3" w14:textId="77777777">
                        <w:trPr>
                          <w:cantSplit/>
                          <w:trHeight w:val="227"/>
                        </w:trPr>
                        <w:tc>
                          <w:tcPr>
                            <w:tcW w:w="966" w:type="dxa"/>
                          </w:tcPr>
                          <w:p w:rsidRPr="00C91370" w:rsidR="00C91370" w:rsidP="003E271D" w:rsidRDefault="00C91370" w14:paraId="529CF538" w14:textId="35B862C4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989" w:type="dxa"/>
                          </w:tcPr>
                          <w:sdt>
                            <w:sdt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id w:val="1837876626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Quote/1304/'" w:xpath="/ns0:NavWordReportXmlPart[1]/ns0:Header[1]/ns0:Line[1]/ns0:ServiceCommitmentHeaderForSalesLine[1]/ns0:ServiceCommitmentForLineDescription_Lbl[1]" w:storeItemID="{10F32A25-0764-41A6-AA55-EE249EC4B40C}"/>
                              <w:text/>
                              <w:alias w:val="#Nav: /Header/Line/ServiceCommitmentHeaderForSalesLine/ServiceCommitmentForLineDescription_Lbl"/>
                              <w:tag w:val="#Nav: Standard_Sales_Quote/1304"/>
                            </w:sdtPr>
                            <w:sdtContent>
                              <w:p w:rsidRPr="00C91370" w:rsidR="00C91370" w:rsidP="00B55B26" w:rsidRDefault="00C91370" w14:paraId="6A784B2B" w14:textId="4C9622E8">
                                <w:pP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C91370"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ServiceCommitmentForLineDescription_Lbl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897" w:type="dxa"/>
                          </w:tcPr>
                          <w:p w:rsidRPr="00C91370" w:rsidR="00C91370" w:rsidP="00D241D5" w:rsidRDefault="00C91370" w14:paraId="23E8AB0E" w14:textId="77777777">
                            <w:pPr>
                              <w:jc w:val="righ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18" w:type="dxa"/>
                          </w:tcPr>
                          <w:p w:rsidRPr="00C91370" w:rsidR="00C91370" w:rsidP="003E271D" w:rsidRDefault="00C91370" w14:paraId="2FF70A49" w14:textId="77777777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393" w:type="dxa"/>
                          </w:tcPr>
                          <w:sdt>
                            <w:sdt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id w:val="1261963771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Quote/1304/'" w:xpath="/ns0:NavWordReportXmlPart[1]/ns0:Header[1]/ns0:Line[1]/ns0:ServiceCommitmentHeaderForSalesLine[1]/ns0:ServiceCommitmentForLinePrice_Lbl[1]" w:storeItemID="{10F32A25-0764-41A6-AA55-EE249EC4B40C}"/>
                              <w:text/>
                              <w:alias w:val="#Nav: /Header/Line/ServiceCommitmentHeaderForSalesLine/ServiceCommitmentForLinePrice_Lbl"/>
                              <w:tag w:val="#Nav: Standard_Sales_Quote/1304"/>
                            </w:sdtPr>
                            <w:sdtContent>
                              <w:p w:rsidRPr="00C91370" w:rsidR="00C91370" w:rsidP="00B55B26" w:rsidRDefault="00C91370" w14:paraId="33524FF6" w14:textId="5E9C19F5">
                                <w:pP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C91370"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ServiceCommitmentForLinePrice_Lbl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734" w:type="dxa"/>
                          </w:tcPr>
                          <w:sdt>
                            <w:sdt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id w:val="-729142676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Quote/1304/'" w:xpath="/ns0:NavWordReportXmlPart[1]/ns0:Header[1]/ns0:Line[1]/ns0:ServiceCommitmentHeaderForSalesLine[1]/ns0:ServiceCommitmentForLineDiscount_Lbl[1]" w:storeItemID="{10F32A25-0764-41A6-AA55-EE249EC4B40C}"/>
                              <w:text/>
                              <w:alias w:val="#Nav: /Header/Line/ServiceCommitmentHeaderForSalesLine/ServiceCommitmentForLineDiscount_Lbl"/>
                              <w:tag w:val="#Nav: Standard_Sales_Quote/1304"/>
                            </w:sdtPr>
                            <w:sdtContent>
                              <w:p w:rsidRPr="00C91370" w:rsidR="00C91370" w:rsidP="00B55B26" w:rsidRDefault="00C91370" w14:paraId="77D2681B" w14:textId="1954EE47">
                                <w:pP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C91370"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ServiceCommitmentForLineDiscount_Lbl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708" w:type="dxa"/>
                          </w:tcPr>
                          <w:p w:rsidRPr="00C91370" w:rsidR="00C91370" w:rsidP="003E271D" w:rsidRDefault="00C91370" w14:paraId="5DF0C88C" w14:textId="77777777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tcMar>
                              <w:right w:w="0" w:type="dxa"/>
                            </w:tcMar>
                          </w:tcPr>
                          <w:p w:rsidRPr="00C91370" w:rsidR="00C91370" w:rsidP="003E271D" w:rsidRDefault="00C91370" w14:paraId="794A7CB2" w14:textId="77777777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sdt>
                        <w:sdtPr>
                          <w:rPr>
                            <w:i/>
                            <w:iCs/>
                            <w:sz w:val="18"/>
                            <w:szCs w:val="18"/>
                          </w:rPr>
                          <w:alias w:val="#Nav: /Header/Line/ServiceCommitmentHeaderForSalesLine/ServiceCommitmentForLine"/>
                          <w:tag w:val="#Nav: Standard_Sales_Quote/1304"/>
                          <w:id w:val="-2000031173"/>
                          <w15:dataBinding w:prefixMappings="xmlns:ns0='urn:microsoft-dynamics-nav/reports/Standard_Sales_Quote/1304/'" w:xpath="/ns0:NavWordReportXmlPart[1]/ns0:Header[1]/ns0:Line[1]/ns0:ServiceCommitmentHeaderForSalesLine[1]/ns0:ServiceCommitmentForLine" w:storeItemID="{10F32A25-0764-41A6-AA55-EE249EC4B40C}"/>
                          <w15:repeatingSection/>
                        </w:sdtPr>
                        <w:sdtContent>
                          <w:sdt>
                            <w:sdt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id w:val="-733162766"/>
                              <w:placeholder>
                                <w:docPart w:val="DefaultPlaceholder_-1854013435"/>
                              </w:placeholder>
                              <w15:repeatingSectionItem/>
                            </w:sdtPr>
                            <w:sdtContent>
                              <w:tr w:rsidRPr="00C91370" w:rsidR="00C91370" w:rsidTr="0043195D" w14:paraId="133E997D" w14:textId="77777777">
                                <w:trPr>
                                  <w:cantSplit/>
                                  <w:trHeight w:val="227"/>
                                </w:trPr>
                                <w:tc>
                                  <w:tcPr>
                                    <w:tcW w:w="966" w:type="dxa"/>
                                  </w:tcPr>
                                  <w:p w:rsidRPr="00C91370" w:rsidR="00C91370" w:rsidP="003E271D" w:rsidRDefault="00C91370" w14:paraId="009024DB" w14:textId="70CB5ABE">
                                    <w:pPr>
                                      <w:rPr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89" w:type="dxa"/>
                                  </w:tcPr>
                                  <w:sdt>
                                    <w:sdtPr>
                                      <w:rPr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  <w:id w:val="1030602603"/>
                                      <w:placeholder>
                                        <w:docPart w:val="DefaultPlaceholder_-1854013440"/>
                                      </w:placeholder>
                                      <w:dataBinding w:prefixMappings="xmlns:ns0='urn:microsoft-dynamics-nav/reports/Standard_Sales_Quote/1304/'" w:xpath="/ns0:NavWordReportXmlPart[1]/ns0:Header[1]/ns0:Line[1]/ns0:ServiceCommitmentHeaderForSalesLine[1]/ns0:ServiceCommitmentForLine[1]/ns0:ServiceCommitmentForLineDescription[1]" w:storeItemID="{10F32A25-0764-41A6-AA55-EE249EC4B40C}"/>
                                      <w:text/>
                                      <w:alias w:val="#Nav: /Header/Line/ServiceCommitmentHeaderForSalesLine/ServiceCommitmentForLine/ServiceCommitmentForLineDescription"/>
                                      <w:tag w:val="#Nav: Standard_Sales_Quote/1304"/>
                                    </w:sdtPr>
                                    <w:sdtContent>
                                      <w:p w:rsidRPr="00C91370" w:rsidR="00C91370" w:rsidP="00B55B26" w:rsidRDefault="00C91370" w14:paraId="34E28B40" w14:textId="0BC85020">
                                        <w:pPr>
                                          <w:rPr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w:pPr>
                                        <w:proofErr w:type="spellStart"/>
                                        <w:r w:rsidRPr="00C91370">
                                          <w:rPr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  <w:t>ServiceCommitmentForLineDescription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</w:tc>
                                <w:tc>
                                  <w:tcPr>
                                    <w:tcW w:w="897" w:type="dxa"/>
                                  </w:tcPr>
                                  <w:p w:rsidRPr="00C91370" w:rsidR="00C91370" w:rsidP="00D241D5" w:rsidRDefault="00C91370" w14:paraId="7204D7BC" w14:textId="77777777">
                                    <w:pPr>
                                      <w:jc w:val="right"/>
                                      <w:rPr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18" w:type="dxa"/>
                                  </w:tcPr>
                                  <w:p w:rsidRPr="00C91370" w:rsidR="00C91370" w:rsidP="003E271D" w:rsidRDefault="00C91370" w14:paraId="3ED5498F" w14:textId="77777777">
                                    <w:pPr>
                                      <w:rPr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93" w:type="dxa"/>
                                  </w:tcPr>
                                  <w:sdt>
                                    <w:sdtPr>
                                      <w:rPr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  <w:id w:val="1496683202"/>
                                      <w:placeholder>
                                        <w:docPart w:val="DefaultPlaceholder_-1854013440"/>
                                      </w:placeholder>
                                      <w:dataBinding w:prefixMappings="xmlns:ns0='urn:microsoft-dynamics-nav/reports/Standard_Sales_Quote/1304/'" w:xpath="/ns0:NavWordReportXmlPart[1]/ns0:Header[1]/ns0:Line[1]/ns0:ServiceCommitmentHeaderForSalesLine[1]/ns0:ServiceCommitmentForLine[1]/ns0:ServiceCommitmentForLinePrice[1]" w:storeItemID="{10F32A25-0764-41A6-AA55-EE249EC4B40C}"/>
                                      <w:text/>
                                      <w:alias w:val="#Nav: /Header/Line/ServiceCommitmentHeaderForSalesLine/ServiceCommitmentForLine/ServiceCommitmentForLinePrice"/>
                                      <w:tag w:val="#Nav: Standard_Sales_Quote/1304"/>
                                    </w:sdtPr>
                                    <w:sdtContent>
                                      <w:p w:rsidRPr="00C91370" w:rsidR="00C91370" w:rsidP="00B55B26" w:rsidRDefault="00C91370" w14:paraId="1773D7BB" w14:textId="483ECF12">
                                        <w:pPr>
                                          <w:rPr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w:pPr>
                                        <w:proofErr w:type="spellStart"/>
                                        <w:r w:rsidRPr="00C91370">
                                          <w:rPr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  <w:t>ServiceCommitmentForLinePrice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</w:tc>
                                <w:tc>
                                  <w:tcPr>
                                    <w:tcW w:w="734" w:type="dxa"/>
                                  </w:tcPr>
                                  <w:sdt>
                                    <w:sdtPr>
                                      <w:rPr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  <w:id w:val="-476775009"/>
                                      <w:placeholder>
                                        <w:docPart w:val="DefaultPlaceholder_-1854013440"/>
                                      </w:placeholder>
                                      <w:dataBinding w:prefixMappings="xmlns:ns0='urn:microsoft-dynamics-nav/reports/Standard_Sales_Quote/1304/'" w:xpath="/ns0:NavWordReportXmlPart[1]/ns0:Header[1]/ns0:Line[1]/ns0:ServiceCommitmentHeaderForSalesLine[1]/ns0:ServiceCommitmentForLine[1]/ns0:ServiceCommitmentForLineDiscount[1]" w:storeItemID="{10F32A25-0764-41A6-AA55-EE249EC4B40C}"/>
                                      <w:text/>
                                      <w:alias w:val="#Nav: /Header/Line/ServiceCommitmentHeaderForSalesLine/ServiceCommitmentForLine/ServiceCommitmentForLineDiscount"/>
                                      <w:tag w:val="#Nav: Standard_Sales_Quote/1304"/>
                                    </w:sdtPr>
                                    <w:sdtContent>
                                      <w:p w:rsidRPr="00C91370" w:rsidR="00C91370" w:rsidP="00B55B26" w:rsidRDefault="00C91370" w14:paraId="5227E02C" w14:textId="58F95F50">
                                        <w:pPr>
                                          <w:rPr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w:pPr>
                                        <w:proofErr w:type="spellStart"/>
                                        <w:r w:rsidRPr="00C91370">
                                          <w:rPr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  <w:t>ServiceCommitmentForLineDiscount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</w:tc>
                                <w:tc>
                                  <w:tcPr>
                                    <w:tcW w:w="708" w:type="dxa"/>
                                  </w:tcPr>
                                  <w:p w:rsidRPr="00C91370" w:rsidR="00C91370" w:rsidP="003E271D" w:rsidRDefault="00C91370" w14:paraId="5ECFDD83" w14:textId="77777777">
                                    <w:pPr>
                                      <w:rPr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01" w:type="dxa"/>
                                    <w:tcMar>
                                      <w:right w:w="0" w:type="dxa"/>
                                    </w:tcMar>
                                  </w:tcPr>
                                  <w:p w:rsidRPr="00C91370" w:rsidR="00C91370" w:rsidP="003E271D" w:rsidRDefault="00C91370" w14:paraId="6771C926" w14:textId="7E788676">
                                    <w:pPr>
                                      <w:rPr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0F32A25-0764-41A6-AA55-EE249EC4B40C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0F32A25-0764-41A6-AA55-EE249EC4B40C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52E1A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0F32A25-0764-41A6-AA55-EE249EC4B40C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52E1A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0F32A25-0764-41A6-AA55-EE249EC4B40C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0F32A25-0764-41A6-AA55-EE249EC4B40C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tbl>
      <w:tblPr>
        <w:tblStyle w:val="TableGrid1"/>
        <w:tblW w:w="104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90"/>
      </w:tblGrid>
      <w:tr w:rsidR="003E271D" w:rsidTr="003E271D" w14:paraId="7C99ED9D" w14:textId="77777777">
        <w:trPr>
          <w:cantSplit/>
        </w:trPr>
        <w:tc>
          <w:tcPr>
            <w:tcW w:w="10490" w:type="dxa"/>
            <w:shd w:val="clear" w:color="auto" w:fill="auto"/>
            <w:hideMark/>
          </w:tcPr>
          <w:tbl>
            <w:tblPr>
              <w:tblStyle w:val="TableGrid1"/>
              <w:tblW w:w="1049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3126"/>
              <w:gridCol w:w="4235"/>
              <w:gridCol w:w="3129"/>
            </w:tblGrid>
            <w:sdt>
              <w:sdtPr>
                <w:rPr>
                  <w:rFonts w:asciiTheme="minorHAnsi" w:hAnsiTheme="minorHAnsi" w:eastAsiaTheme="minorHAnsi" w:cstheme="minorBidi"/>
                  <w:iCs w:val="0"/>
                  <w:sz w:val="22"/>
                  <w:szCs w:val="16"/>
                </w:rPr>
                <w:alias w:val="#Nav: /Header/ServiceCommitmentForLineCaption"/>
                <w:tag w:val="#Nav: Standard_Sales_Quote/1304"/>
                <w:id w:val="-1469893941"/>
                <w15:dataBinding w:prefixMappings="xmlns:ns0='urn:microsoft-dynamics-nav/reports/Standard_Sales_Quote/1304/'" w:xpath="/ns0:NavWordReportXmlPart[1]/ns0:Header[1]/ns0:ServiceCommitmentForLineCaption" w:storeItemID="{10F32A25-0764-41A6-AA55-EE249EC4B40C}"/>
                <w15:repeatingSection/>
              </w:sdtPr>
              <w:sdtContent>
                <w:sdt>
                  <w:sdtPr>
                    <w:rPr>
                      <w:rFonts w:asciiTheme="minorHAnsi" w:hAnsiTheme="minorHAnsi" w:eastAsiaTheme="minorHAnsi" w:cstheme="minorBidi"/>
                      <w:iCs w:val="0"/>
                      <w:sz w:val="22"/>
                      <w:szCs w:val="16"/>
                    </w:rPr>
                    <w:id w:val="1783378596"/>
                    <w:placeholder>
                      <w:docPart w:val="DefaultPlaceholder_-1854013435"/>
                    </w:placeholder>
                    <w15:repeatingSectionItem/>
                  </w:sdtPr>
                  <w:sdtContent>
                    <w:tr w:rsidRPr="00543226" w:rsidR="003E271D" w:rsidTr="00F83EBB" w14:paraId="16E1976E" w14:textId="77777777">
                      <w:trPr>
                        <w:cantSplit/>
                        <w:trHeight w:val="567"/>
                      </w:trPr>
                      <w:tc>
                        <w:tcPr>
                          <w:tcW w:w="4990" w:type="dxa"/>
                          <w:shd w:val="clear" w:color="auto" w:fill="auto"/>
                          <w:tcMar>
                            <w:left w:w="57" w:type="dxa"/>
                            <w:right w:w="57" w:type="dxa"/>
                          </w:tcMar>
                          <w:vAlign w:val="bottom"/>
                        </w:tcPr>
                        <w:p w:rsidRPr="002B7AF7" w:rsidR="003E271D" w:rsidP="00F83EBB" w:rsidRDefault="003E271D" w14:paraId="0083B60A" w14:textId="12D017E8">
                          <w:pPr>
                            <w:pStyle w:val="RightAlligned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bottom w:val="single" w:color="auto" w:sz="4" w:space="0"/>
                          </w:tcBorders>
                          <w:shd w:val="clear" w:color="auto" w:fill="auto"/>
                          <w:tcMar>
                            <w:left w:w="57" w:type="dxa"/>
                            <w:right w:w="57" w:type="dxa"/>
                          </w:tcMar>
                          <w:vAlign w:val="bottom"/>
                        </w:tcPr>
                        <w:sdt>
                          <w:sdtPr>
                            <w:rPr>
                              <w:rFonts w:ascii="Segoe UI" w:hAnsi="Segoe UI" w:cs="Segoe UI"/>
                              <w:b/>
                              <w:bCs/>
                              <w:sz w:val="16"/>
                              <w:szCs w:val="16"/>
                            </w:rPr>
                            <w:id w:val="1351607092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Quote/1304/'" w:xpath="/ns0:NavWordReportXmlPart[1]/ns0:Header[1]/ns0:ServiceCommitmentForLineCaption[1]/ns0:ServiceCommitmentForLineTotalText_Lbl[1]" w:storeItemID="{10F32A25-0764-41A6-AA55-EE249EC4B40C}"/>
                            <w:text/>
                            <w:alias w:val="#Nav: /Header/ServiceCommitmentForLineCaption/ServiceCommitmentForLineTotalText_Lbl"/>
                            <w:tag w:val="#Nav: Standard_Sales_Quote/1304"/>
                          </w:sdtPr>
                          <w:sdtContent>
                            <w:p w:rsidRPr="00CB6A46" w:rsidR="003E271D" w:rsidP="00B55B26" w:rsidRDefault="003E271D" w14:paraId="57EB4771" w14:textId="0E853B7F">
                              <w:p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CB6A46">
                                <w:rPr>
                                  <w:rFonts w:ascii="Segoe UI" w:hAnsi="Segoe UI" w:cs="Segoe UI"/>
                                  <w:b/>
                                  <w:bCs/>
                                  <w:sz w:val="16"/>
                                  <w:szCs w:val="16"/>
                                </w:rPr>
                                <w:t>ServiceCommitmentForLineTotalText_Lbl</w:t>
                              </w:r>
                              <w:proofErr w:type="spellEnd"/>
                            </w:p>
                          </w:sdtContent>
                        </w:sdt>
                      </w:tc>
                      <w:tc>
                        <w:tcPr>
                          <w:tcW w:w="2098" w:type="dxa"/>
                          <w:tcBorders>
                            <w:bottom w:val="single" w:color="auto" w:sz="4" w:space="0"/>
                          </w:tcBorders>
                          <w:shd w:val="clear" w:color="auto" w:fill="auto"/>
                          <w:tcMar>
                            <w:left w:w="57" w:type="dxa"/>
                            <w:right w:w="57" w:type="dxa"/>
                          </w:tcMar>
                          <w:vAlign w:val="bottom"/>
                        </w:tcPr>
                        <w:p w:rsidRPr="00543226" w:rsidR="003E271D" w:rsidP="00F83EBB" w:rsidRDefault="003E271D" w14:paraId="7820A186" w14:textId="7F705093">
                          <w:p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sdtContent>
                </w:sdt>
              </w:sdtContent>
            </w:sdt>
            <w:sdt>
              <w:sdtPr>
                <w:rPr>
                  <w:b/>
                  <w:bCs/>
                  <w:szCs w:val="16"/>
                </w:rPr>
                <w:alias w:val="#Nav: /Header/ServiceCommitmentsGroup"/>
                <w:tag w:val="#Nav: Standard_Sales_Quote/1304"/>
                <w:id w:val="-1662691284"/>
                <w15:dataBinding w:prefixMappings="xmlns:ns0='urn:microsoft-dynamics-nav/reports/Standard_Sales_Quote/1304/'" w:xpath="/ns0:NavWordReportXmlPart[1]/ns0:Header[1]/ns0:ServiceCommitmentsGroup" w:storeItemID="{10F32A25-0764-41A6-AA55-EE249EC4B40C}"/>
                <w15:repeatingSection/>
              </w:sdtPr>
              <w:sdtEndPr>
                <w:rPr>
                  <w:b w:val="0"/>
                  <w:bCs w:val="0"/>
                  <w:szCs w:val="14"/>
                </w:rPr>
              </w:sdtEndPr>
              <w:sdtContent>
                <w:sdt>
                  <w:sdtPr>
                    <w:rPr>
                      <w:b/>
                      <w:bCs/>
                      <w:szCs w:val="16"/>
                    </w:rPr>
                    <w:id w:val="1339433766"/>
                    <w:placeholder>
                      <w:docPart w:val="DefaultPlaceholder_-1854013435"/>
                    </w:placeholder>
                    <w15:repeatingSectionItem/>
                  </w:sdtPr>
                  <w:sdtEndPr>
                    <w:rPr>
                      <w:b w:val="0"/>
                      <w:bCs w:val="0"/>
                      <w:szCs w:val="14"/>
                    </w:rPr>
                  </w:sdtEndPr>
                  <w:sdtContent>
                    <w:tr w:rsidRPr="00543226" w:rsidR="003E271D" w:rsidTr="00F83EBB" w14:paraId="5B38E7CA" w14:textId="77777777">
                      <w:trPr>
                        <w:cantSplit/>
                      </w:trPr>
                      <w:tc>
                        <w:tcPr>
                          <w:tcW w:w="4990" w:type="dxa"/>
                          <w:shd w:val="clear" w:color="auto" w:fill="auto"/>
                          <w:tcMar>
                            <w:left w:w="57" w:type="dxa"/>
                            <w:right w:w="57" w:type="dxa"/>
                          </w:tcMar>
                        </w:tcPr>
                        <w:p w:rsidRPr="002B7AF7" w:rsidR="003E271D" w:rsidP="00F83EBB" w:rsidRDefault="003E271D" w14:paraId="677B1347" w14:textId="7D3AA904">
                          <w:pPr>
                            <w:pStyle w:val="RightAlligned"/>
                            <w:rPr>
                              <w:b/>
                              <w:bCs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top w:val="single" w:color="auto" w:sz="4" w:space="0"/>
                          </w:tcBorders>
                          <w:shd w:val="clear" w:color="auto" w:fill="auto"/>
                          <w:tcMar>
                            <w:left w:w="57" w:type="dxa"/>
                            <w:right w:w="57" w:type="dxa"/>
                          </w:tcMar>
                        </w:tcPr>
                        <w:sdt>
                          <w:sdtP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id w:val="-1566648080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Quote/1304/'" w:xpath="/ns0:NavWordReportXmlPart[1]/ns0:Header[1]/ns0:ServiceCommitmentsGroup[1]/ns0:ServiceCommitmentsGroupPerPeriod[1]/ns0:ServiceCommitmentsGroupPerPeriodType[1]" w:storeItemID="{10F32A25-0764-41A6-AA55-EE249EC4B40C}"/>
                            <w:text/>
                            <w:alias w:val="#Nav: /Header/ServiceCommitmentsGroup/ServiceCommitmentsGroupPerPeriod/ServiceCommitmentsGroupPerPeriodType"/>
                            <w:tag w:val="#Nav: Standard_Sales_Quote/1304"/>
                          </w:sdtPr>
                          <w:sdtContent>
                            <w:p w:rsidRPr="00543226" w:rsidR="003E271D" w:rsidP="00B55B26" w:rsidRDefault="003E271D" w14:paraId="779F6D19" w14:textId="348444C7">
                              <w:p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2B7AF7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ServiceCommitmentsGroupPerPeriodType</w:t>
                              </w:r>
                              <w:proofErr w:type="spellEnd"/>
                            </w:p>
                          </w:sdtContent>
                        </w:sdt>
                      </w:tc>
                      <w:tc>
                        <w:tcPr>
                          <w:tcW w:w="2098" w:type="dxa"/>
                          <w:tcBorders>
                            <w:top w:val="single" w:color="auto" w:sz="4" w:space="0"/>
                          </w:tcBorders>
                          <w:shd w:val="clear" w:color="auto" w:fill="auto"/>
                          <w:tcMar>
                            <w:left w:w="57" w:type="dxa"/>
                            <w:right w:w="57" w:type="dxa"/>
                          </w:tcMar>
                        </w:tcPr>
                        <w:p w:rsidRPr="00543226" w:rsidR="003E271D" w:rsidP="00F83EBB" w:rsidRDefault="003E271D" w14:paraId="3A293DE9" w14:textId="77777777">
                          <w:p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sdt>
                      <w:sdtPr>
                        <w:rPr>
                          <w:rFonts w:ascii="Segoe UI" w:hAnsi="Segoe UI" w:cs="Segoe UI"/>
                          <w:iCs/>
                          <w:sz w:val="16"/>
                          <w:szCs w:val="16"/>
                        </w:rPr>
                        <w:alias w:val="#Nav: /Header/ServiceCommitmentsGroup/ServiceCommitmentsGroupPerPeriod"/>
                        <w:tag w:val="#Nav: Standard_Sales_Quote/1304"/>
                        <w:id w:val="-674265991"/>
                        <w15:dataBinding w:prefixMappings="xmlns:ns0='urn:microsoft-dynamics-nav/reports/Standard_Sales_Quote/1304/'" w:xpath="/ns0:NavWordReportXmlPart[1]/ns0:Header[1]/ns0:ServiceCommitmentsGroup[1]/ns0:ServiceCommitmentsGroupPerPeriod" w:storeItemID="{10F32A25-0764-41A6-AA55-EE249EC4B40C}"/>
                        <w15:repeatingSection/>
                      </w:sdtPr>
                      <w:sdtEndPr>
                        <w:rPr>
                          <w:szCs w:val="14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iCs/>
                              <w:sz w:val="16"/>
                              <w:szCs w:val="16"/>
                            </w:rPr>
                            <w:id w:val="1033848056"/>
                            <w:placeholder>
                              <w:docPart w:val="DefaultPlaceholder_-1854013435"/>
                            </w:placeholder>
                            <w15:repeatingSectionItem/>
                          </w:sdtPr>
                          <w:sdtEndPr>
                            <w:rPr>
                              <w:szCs w:val="14"/>
                            </w:rPr>
                          </w:sdtEndPr>
                          <w:sdtContent>
                            <w:tr w:rsidRPr="00543226" w:rsidR="003E271D" w:rsidTr="00F83EBB" w14:paraId="171B24E4" w14:textId="77777777">
                              <w:trPr>
                                <w:cantSplit/>
                              </w:trPr>
                              <w:tc>
                                <w:tcPr>
                                  <w:tcW w:w="4990" w:type="dxa"/>
                                  <w:shd w:val="clear" w:color="auto" w:fill="auto"/>
                                  <w:tcMar>
                                    <w:left w:w="57" w:type="dxa"/>
                                    <w:right w:w="57" w:type="dxa"/>
                                  </w:tcMar>
                                </w:tcPr>
                                <w:p w:rsidRPr="002B7AF7" w:rsidR="003E271D" w:rsidP="00F83EBB" w:rsidRDefault="003E271D" w14:paraId="3121098C" w14:textId="6D658D3C">
                                  <w:p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2" w:type="dxa"/>
                                  <w:shd w:val="clear" w:color="auto" w:fill="auto"/>
                                  <w:tcMar>
                                    <w:left w:w="1134" w:type="dxa"/>
                                    <w:right w:w="57" w:type="dxa"/>
                                  </w:tcMar>
                                </w:tc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id w:val="1165512285"/>
                                    <w:placeholder>
                                      <w:docPart w:val="DefaultPlaceholder_-1854013440"/>
                                    </w:placeholder>
                                    <w:dataBinding w:prefixMappings="xmlns:ns0='urn:microsoft-dynamics-nav/reports/Standard_Sales_Quote/1304/'" w:xpath="/ns0:NavWordReportXmlPart[1]/ns0:Header[1]/ns0:ServiceCommitmentsGroup[1]/ns0:ServiceCommitmentsGroupPerPeriod[1]/ns0:ServiceCommitmentsGroupPerPeriodName[1]" w:storeItemID="{10F32A25-0764-41A6-AA55-EE249EC4B40C}"/>
                                    <w:text/>
                                    <w:alias w:val="#Nav: /Header/ServiceCommitmentsGroup/ServiceCommitmentsGroupPerPeriod/ServiceCommitmentsGroupPerPeriodName"/>
                                    <w:tag w:val="#Nav: Standard_Sales_Quote/1304"/>
                                  </w:sdtPr>
                                  <w:sdtContent>
                                    <w:p w:rsidRPr="00543226" w:rsidR="003E271D" w:rsidP="00B55B26" w:rsidRDefault="003E271D" w14:paraId="5B781F8B" w14:textId="7AAB8FE4">
                                      <w:pPr>
                                        <w:rPr>
                                          <w:rFonts w:ascii="Segoe UI" w:hAnsi="Segoe UI" w:cs="Segoe UI"/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Segoe UI" w:hAnsi="Segoe UI" w:cs="Segoe UI"/>
                                          <w:sz w:val="16"/>
                                          <w:szCs w:val="16"/>
                                        </w:rPr>
                                        <w:t>ServiceCommitmentsGroupPerPeriodName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2098" w:type="dxa"/>
                                  <w:shd w:val="clear" w:color="auto" w:fill="auto"/>
                                  <w:tcMar>
                                    <w:left w:w="57" w:type="dxa"/>
                                    <w:right w:w="57" w:type="dxa"/>
                                  </w:tcMar>
                                </w:tcPr>
                                <w:sdt>
                                  <w:sdtPr>
                                    <w:id w:val="-1732992104"/>
                                    <w:placeholder>
                                      <w:docPart w:val="DefaultPlaceholder_-1854013440"/>
                                    </w:placeholder>
                                    <w:dataBinding w:prefixMappings="xmlns:ns0='urn:microsoft-dynamics-nav/reports/Standard_Sales_Quote/1304/'" w:xpath="/ns0:NavWordReportXmlPart[1]/ns0:Header[1]/ns0:ServiceCommitmentsGroup[1]/ns0:ServiceCommitmentsGroupPerPeriod[1]/ns0:ServiceCommitmentsGroupPerPeriodValue[1]" w:storeItemID="{10F32A25-0764-41A6-AA55-EE249EC4B40C}"/>
                                    <w:text/>
                                    <w:alias w:val="#Nav: /Header/ServiceCommitmentsGroup/ServiceCommitmentsGroupPerPeriod/ServiceCommitmentsGroupPerPeriodValue"/>
                                    <w:tag w:val="#Nav: Standard_Sales_Quote/1304"/>
                                  </w:sdtPr>
                                  <w:sdtContent>
                                    <w:p w:rsidRPr="00543226" w:rsidR="003E271D" w:rsidP="00B55B26" w:rsidRDefault="003E271D" w14:paraId="2A5EEF9D" w14:textId="00EE2DAC">
                                      <w:pPr>
                                        <w:pStyle w:val="RightAlligned"/>
                                      </w:pPr>
                                      <w:proofErr w:type="spellStart"/>
                                      <w:r>
                                        <w:t>ServiceCommitmentsGroupPerPeriodValue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c>
                            </w:tr>
                          </w:sdtContent>
                        </w:sdt>
                      </w:sdtContent>
                    </w:sdt>
                  </w:sdtContent>
                </w:sdt>
              </w:sdtContent>
            </w:sdt>
          </w:tbl>
          <w:p w:rsidR="003E271D" w:rsidP="00F83EBB" w:rsidRDefault="003E271D" w14:paraId="076303EA" w14:textId="77777777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EA30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36ACC" w:rsidP="00E40C63" w:rsidRDefault="00636ACC" w14:paraId="25003CB0" w14:textId="77777777">
      <w:pPr>
        <w:spacing w:after="0"/>
      </w:pPr>
      <w:r>
        <w:separator/>
      </w:r>
    </w:p>
  </w:endnote>
  <w:endnote w:type="continuationSeparator" w:id="0">
    <w:p w:rsidR="00636ACC" w:rsidP="00E40C63" w:rsidRDefault="00636ACC" w14:paraId="43BB2A3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0F32A25-0764-41A6-AA55-EE249EC4B40C}"/>
            <w:text/>
          </w:sdtPr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0F32A25-0764-41A6-AA55-EE249EC4B40C}"/>
            <w:text/>
          </w:sdtPr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0F32A25-0764-41A6-AA55-EE249EC4B40C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0F32A25-0764-41A6-AA55-EE249EC4B40C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0F32A25-0764-41A6-AA55-EE249EC4B40C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0F32A25-0764-41A6-AA55-EE249EC4B40C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0F32A25-0764-41A6-AA55-EE249EC4B40C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0F32A25-0764-41A6-AA55-EE249EC4B40C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0F32A25-0764-41A6-AA55-EE249EC4B40C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0F32A25-0764-41A6-AA55-EE249EC4B40C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36ACC" w:rsidP="00E40C63" w:rsidRDefault="00636ACC" w14:paraId="5C39A1ED" w14:textId="77777777">
      <w:pPr>
        <w:spacing w:after="0"/>
      </w:pPr>
      <w:r>
        <w:separator/>
      </w:r>
    </w:p>
  </w:footnote>
  <w:footnote w:type="continuationSeparator" w:id="0">
    <w:p w:rsidR="00636ACC" w:rsidP="00E40C63" w:rsidRDefault="00636ACC" w14:paraId="40E8D59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000000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0F32A25-0764-41A6-AA55-EE249EC4B40C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0F32A25-0764-41A6-AA55-EE249EC4B40C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00000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0F32A25-0764-41A6-AA55-EE249EC4B40C}"/>
              <w:text/>
            </w:sdt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00000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0F32A25-0764-41A6-AA55-EE249EC4B40C}"/>
              <w:text/>
            </w:sdtPr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000000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0F32A25-0764-41A6-AA55-EE249EC4B40C}"/>
              <w:text/>
            </w:sdtPr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0F32A25-0764-41A6-AA55-EE249EC4B40C}"/>
              <w:text/>
            </w:sdt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000000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0F32A25-0764-41A6-AA55-EE249EC4B40C}"/>
              <w:text/>
            </w:sdt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000000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0F32A25-0764-41A6-AA55-EE249EC4B40C}"/>
              <w:text/>
            </w:sdtPr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0F32A25-0764-41A6-AA55-EE249EC4B40C}"/>
              <w:picture/>
            </w:sdtPr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E511A"/>
    <w:rsid w:val="00313D8E"/>
    <w:rsid w:val="003370D1"/>
    <w:rsid w:val="00337723"/>
    <w:rsid w:val="00352E1A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E271D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6ACC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1861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82EDA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5B26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70"/>
    <w:rsid w:val="00C913A1"/>
    <w:rsid w:val="00CA6394"/>
    <w:rsid w:val="00CB70AD"/>
    <w:rsid w:val="00CD1B92"/>
    <w:rsid w:val="00D02938"/>
    <w:rsid w:val="00D11185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301E"/>
    <w:rsid w:val="00EB5565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0E8D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3E271D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ightAlligned">
    <w:name w:val="RightAlligned"/>
    <w:basedOn w:val="Normal"/>
    <w:link w:val="RightAllignedChar"/>
    <w:qFormat/>
    <w:rsid w:val="003E271D"/>
    <w:pPr>
      <w:spacing w:after="0"/>
      <w:jc w:val="right"/>
    </w:pPr>
    <w:rPr>
      <w:rFonts w:ascii="Segoe UI" w:eastAsiaTheme="minorEastAsia" w:hAnsi="Segoe UI" w:cs="Segoe UI"/>
      <w:iCs/>
      <w:sz w:val="16"/>
      <w:szCs w:val="14"/>
    </w:rPr>
  </w:style>
  <w:style w:type="character" w:customStyle="1" w:styleId="RightAllignedChar">
    <w:name w:val="RightAlligned Char"/>
    <w:basedOn w:val="DefaultParagraphFont"/>
    <w:link w:val="RightAlligned"/>
    <w:rsid w:val="003E271D"/>
    <w:rPr>
      <w:rFonts w:ascii="Segoe UI" w:eastAsiaTheme="minorEastAsia" w:hAnsi="Segoe UI" w:cs="Segoe UI"/>
      <w:iCs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E30D56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E30D56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E30D56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E30D56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E30D56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E30D56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E30D56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E30D56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6E3AA-FE79-4035-A5BE-8C16A1FAB4E9}"/>
      </w:docPartPr>
      <w:docPartBody>
        <w:p w:rsidR="007808B3" w:rsidRDefault="00002DF1">
          <w:r w:rsidRPr="00E5431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002DF1"/>
    <w:rsid w:val="001132EC"/>
    <w:rsid w:val="002A00F8"/>
    <w:rsid w:val="003370D1"/>
    <w:rsid w:val="00391C2E"/>
    <w:rsid w:val="00401A56"/>
    <w:rsid w:val="00401A72"/>
    <w:rsid w:val="007808B3"/>
    <w:rsid w:val="007F0EB0"/>
    <w:rsid w:val="008139A2"/>
    <w:rsid w:val="008506F4"/>
    <w:rsid w:val="009C6265"/>
    <w:rsid w:val="00AA4803"/>
    <w:rsid w:val="00C74079"/>
    <w:rsid w:val="00D67D5F"/>
    <w:rsid w:val="00E30D56"/>
    <w:rsid w:val="00E7673F"/>
    <w:rsid w:val="00ED68E7"/>
    <w:rsid w:val="00EE2183"/>
    <w:rsid w:val="00F64C2A"/>
    <w:rsid w:val="00F7024B"/>
    <w:rsid w:val="00FA16E8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DF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  <w:style w:type="paragraph" w:customStyle="1" w:styleId="3E2D38032C734FAA9349D7F5CE4475C7">
    <w:name w:val="3E2D38032C734FAA9349D7F5CE4475C7"/>
    <w:rsid w:val="00E30D56"/>
    <w:pPr>
      <w:spacing w:line="278" w:lineRule="auto"/>
    </w:pPr>
    <w:rPr>
      <w:kern w:val="2"/>
      <w:sz w:val="24"/>
      <w:szCs w:val="24"/>
      <w:lang w:val="sr-Latn-RS" w:eastAsia="sr-Latn-RS"/>
      <w14:ligatures w14:val="standardContextual"/>
    </w:rPr>
  </w:style>
  <w:style w:type="paragraph" w:customStyle="1" w:styleId="60EBC06B0B0C4BB28700E81EB01DCFFC">
    <w:name w:val="60EBC06B0B0C4BB28700E81EB01DCFFC"/>
    <w:rsid w:val="00E30D56"/>
    <w:pPr>
      <w:spacing w:line="278" w:lineRule="auto"/>
    </w:pPr>
    <w:rPr>
      <w:kern w:val="2"/>
      <w:sz w:val="24"/>
      <w:szCs w:val="24"/>
      <w:lang w:val="sr-Latn-RS" w:eastAsia="sr-Latn-RS"/>
      <w14:ligatures w14:val="standardContextual"/>
    </w:rPr>
  </w:style>
  <w:style w:type="paragraph" w:customStyle="1" w:styleId="83992DCABF6142F8AC4DF2623A9C51BC">
    <w:name w:val="83992DCABF6142F8AC4DF2623A9C51BC"/>
    <w:rsid w:val="00E30D56"/>
    <w:pPr>
      <w:spacing w:line="278" w:lineRule="auto"/>
    </w:pPr>
    <w:rPr>
      <w:kern w:val="2"/>
      <w:sz w:val="24"/>
      <w:szCs w:val="24"/>
      <w:lang w:val="sr-Latn-RS" w:eastAsia="sr-Latn-RS"/>
      <w14:ligatures w14:val="standardContextual"/>
    </w:rPr>
  </w:style>
  <w:style w:type="paragraph" w:customStyle="1" w:styleId="523CBE83A2CA417886E1CC2669496E7F">
    <w:name w:val="523CBE83A2CA417886E1CC2669496E7F"/>
    <w:rsid w:val="00E30D56"/>
    <w:pPr>
      <w:spacing w:line="278" w:lineRule="auto"/>
    </w:pPr>
    <w:rPr>
      <w:kern w:val="2"/>
      <w:sz w:val="24"/>
      <w:szCs w:val="24"/>
      <w:lang w:val="sr-Latn-RS" w:eastAsia="sr-Latn-R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e r v i c e C o m m i t m e n t H e a d e r F o r S a l e s L i n e >  
                 < S e r v i c e C o m m i t m e n t F o r L i n e D e s c r i p t i o n _ L b l > S e r v i c e C o m m i t m e n t F o r L i n e D e s c r i p t i o n _ L b l < / S e r v i c e C o m m i t m e n t F o r L i n e D e s c r i p t i o n _ L b l >  
                 < S e r v i c e C o m m i t m e n t F o r L i n e D i s c o u n t _ L b l > S e r v i c e C o m m i t m e n t F o r L i n e D i s c o u n t _ L b l < / S e r v i c e C o m m i t m e n t F o r L i n e D i s c o u n t _ L b l >  
                 < S e r v i c e C o m m i t m e n t F o r L i n e P r i c e _ L b l > S e r v i c e C o m m i t m e n t F o r L i n e P r i c e _ L b l < / S e r v i c e C o m m i t m e n t F o r L i n e P r i c e _ L b l >  
                 < S e r v i c e C o m m i t m e n t F o r L i n e >  
                     < S e r v i c e C o m m i t m e n t F o r L i n e D e s c r i p t i o n > S e r v i c e C o m m i t m e n t F o r L i n e D e s c r i p t i o n < / S e r v i c e C o m m i t m e n t F o r L i n e D e s c r i p t i o n >  
                     < S e r v i c e C o m m i t m e n t F o r L i n e D i s c o u n t > S e r v i c e C o m m i t m e n t F o r L i n e D i s c o u n t < / S e r v i c e C o m m i t m e n t F o r L i n e D i s c o u n t >  
                     < S e r v i c e C o m m i t m e n t F o r L i n e L i n e N o > S e r v i c e C o m m i t m e n t F o r L i n e L i n e N o < / S e r v i c e C o m m i t m e n t F o r L i n e L i n e N o >  
                     < S e r v i c e C o m m i t m e n t F o r L i n e P r i c e > S e r v i c e C o m m i t m e n t F o r L i n e P r i c e < / S e r v i c e C o m m i t m e n t F o r L i n e P r i c e >  
                 < / S e r v i c e C o m m i t m e n t F o r L i n e >  
             < / S e r v i c e C o m m i t m e n t H e a d e r F o r S a l e s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    < S e r v i c e C o m m i t m e n t F o r L i n e C a p t i o n >  
             < S e r v i c e C o m m i t m e n t F o r L i n e T o t a l T e x t _ L b l > S e r v i c e C o m m i t m e n t F o r L i n e T o t a l T e x t _ L b l < / S e r v i c e C o m m i t m e n t F o r L i n e T o t a l T e x t _ L b l >  
         < / S e r v i c e C o m m i t m e n t F o r L i n e C a p t i o n >  
         < S e r v i c e C o m m i t m e n t s G r o u p >  
             < S e r v i c e C o m m i t m e n t s G r o u p P e r P e r i o d >  
                 < S e r v i c e C o m m i t m e n t s G r o u p P e r P e r i o d N a m e > S e r v i c e C o m m i t m e n t s G r o u p P e r P e r i o d N a m e < / S e r v i c e C o m m i t m e n t s G r o u p P e r P e r i o d N a m e >  
                 < S e r v i c e C o m m i t m e n t s G r o u p P e r P e r i o d T y p e > S e r v i c e C o m m i t m e n t s G r o u p P e r P e r i o d T y p e < / S e r v i c e C o m m i t m e n t s G r o u p P e r P e r i o d T y p e >  
                 < S e r v i c e C o m m i t m e n t s G r o u p P e r P e r i o d V a l u e > S e r v i c e C o m m i t m e n t s G r o u p P e r P e r i o d V a l u e < / S e r v i c e C o m m i t m e n t s G r o u p P e r P e r i o d V a l u e >  
             < / S e r v i c e C o m m i t m e n t s G r o u p P e r P e r i o d >  
         < / S e r v i c e C o m m i t m e n t s G r o u p >  
     < / H e a d e r >  
 < / N a v W o r d R e p o r t X m l P a r t > 
</file>

<file path=customXml/itemProps1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F32A25-0764-41A6-AA55-EE249EC4B40C}">
  <ds:schemaRefs>
    <ds:schemaRef ds:uri="urn:microsoft-dynamics-nav/reports/Standard_Sales_Quote/1304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2018-08-28T07:43:00Z</dcterms:created>
  <dcterms:modified xsi:type="dcterms:W3CDTF">2024-07-18T13:28:00Z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